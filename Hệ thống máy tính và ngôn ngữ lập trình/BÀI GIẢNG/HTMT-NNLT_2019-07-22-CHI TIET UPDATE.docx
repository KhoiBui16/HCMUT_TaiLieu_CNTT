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3483"/>
        <w:gridCol w:w="5400"/>
      </w:tblGrid>
      <w:tr w:rsidR="00D84FEB" w:rsidTr="00EC2979">
        <w:tc>
          <w:tcPr>
            <w:tcW w:w="1035" w:type="dxa"/>
          </w:tcPr>
          <w:p w:rsidR="00D84FEB" w:rsidRDefault="00D84FEB" w:rsidP="00D84FEB">
            <w:pPr>
              <w:pStyle w:val="Footer"/>
              <w:tabs>
                <w:tab w:val="clear" w:pos="4320"/>
                <w:tab w:val="clear" w:pos="8640"/>
              </w:tabs>
              <w:spacing w:before="60" w:after="60"/>
              <w:jc w:val="center"/>
              <w:rPr>
                <w:noProof/>
              </w:rPr>
            </w:pPr>
            <w:r>
              <w:rPr>
                <w:noProof/>
              </w:rPr>
              <w:drawing>
                <wp:inline distT="0" distB="0" distL="0" distR="0">
                  <wp:extent cx="520359" cy="5247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_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013" cy="525445"/>
                          </a:xfrm>
                          <a:prstGeom prst="rect">
                            <a:avLst/>
                          </a:prstGeom>
                        </pic:spPr>
                      </pic:pic>
                    </a:graphicData>
                  </a:graphic>
                </wp:inline>
              </w:drawing>
            </w:r>
          </w:p>
        </w:tc>
        <w:tc>
          <w:tcPr>
            <w:tcW w:w="3483" w:type="dxa"/>
          </w:tcPr>
          <w:p w:rsidR="00D84FEB" w:rsidRDefault="00D84FEB" w:rsidP="00D84FEB">
            <w:pPr>
              <w:pStyle w:val="Footer"/>
              <w:tabs>
                <w:tab w:val="clear" w:pos="4320"/>
                <w:tab w:val="clear" w:pos="8640"/>
              </w:tabs>
              <w:spacing w:before="60" w:after="60"/>
              <w:jc w:val="center"/>
              <w:rPr>
                <w:noProof/>
              </w:rPr>
            </w:pPr>
            <w:r>
              <w:rPr>
                <w:noProof/>
              </w:rPr>
              <w:t>Đại Học Quốc Gia TP.HCM</w:t>
            </w:r>
          </w:p>
          <w:p w:rsidR="00D84FEB" w:rsidRPr="00D84FEB" w:rsidRDefault="00D84FEB" w:rsidP="00D84FEB">
            <w:pPr>
              <w:pStyle w:val="Footer"/>
              <w:tabs>
                <w:tab w:val="clear" w:pos="4320"/>
                <w:tab w:val="clear" w:pos="8640"/>
              </w:tabs>
              <w:spacing w:before="60" w:after="60"/>
              <w:jc w:val="center"/>
              <w:rPr>
                <w:b/>
                <w:noProof/>
              </w:rPr>
            </w:pPr>
            <w:r w:rsidRPr="00D84FEB">
              <w:rPr>
                <w:b/>
                <w:noProof/>
              </w:rPr>
              <w:t>Trường Đại Học Bách Khoa</w:t>
            </w:r>
          </w:p>
          <w:p w:rsidR="00D84FEB" w:rsidRPr="00143789" w:rsidRDefault="00143789" w:rsidP="00D84FEB">
            <w:pPr>
              <w:pStyle w:val="Footer"/>
              <w:tabs>
                <w:tab w:val="clear" w:pos="4320"/>
                <w:tab w:val="clear" w:pos="8640"/>
              </w:tabs>
              <w:spacing w:before="60" w:after="60"/>
              <w:jc w:val="center"/>
              <w:rPr>
                <w:noProof/>
                <w:color w:val="0000FF"/>
              </w:rPr>
            </w:pPr>
            <w:r w:rsidRPr="00143789">
              <w:rPr>
                <w:noProof/>
                <w:color w:val="0000FF"/>
              </w:rPr>
              <w:t xml:space="preserve">Khoa </w:t>
            </w:r>
            <w:r w:rsidR="00187D31" w:rsidRPr="00143789">
              <w:rPr>
                <w:noProof/>
                <w:color w:val="0000FF"/>
              </w:rPr>
              <w:t xml:space="preserve">Kỹ thuật </w:t>
            </w:r>
            <w:r w:rsidR="00187D31">
              <w:rPr>
                <w:noProof/>
                <w:color w:val="0000FF"/>
              </w:rPr>
              <w:t>Điện – Điện Tử</w:t>
            </w:r>
          </w:p>
          <w:p w:rsidR="00D84FEB" w:rsidRDefault="00D84FEB" w:rsidP="00D84FEB">
            <w:pPr>
              <w:pStyle w:val="Footer"/>
              <w:tabs>
                <w:tab w:val="clear" w:pos="4320"/>
                <w:tab w:val="clear" w:pos="8640"/>
              </w:tabs>
              <w:spacing w:before="60" w:after="60"/>
              <w:jc w:val="center"/>
              <w:rPr>
                <w:noProof/>
              </w:rPr>
            </w:pPr>
          </w:p>
        </w:tc>
        <w:tc>
          <w:tcPr>
            <w:tcW w:w="5400" w:type="dxa"/>
          </w:tcPr>
          <w:p w:rsidR="00D84FEB" w:rsidRDefault="00D84FEB" w:rsidP="00D84FEB">
            <w:pPr>
              <w:pStyle w:val="Footer"/>
              <w:tabs>
                <w:tab w:val="clear" w:pos="4320"/>
                <w:tab w:val="clear" w:pos="8640"/>
                <w:tab w:val="center" w:pos="1800"/>
              </w:tabs>
              <w:spacing w:before="60" w:after="60"/>
              <w:jc w:val="center"/>
              <w:rPr>
                <w:noProof/>
              </w:rPr>
            </w:pPr>
            <w:r>
              <w:rPr>
                <w:noProof/>
              </w:rPr>
              <w:t>Vietnam National University – HCMC</w:t>
            </w:r>
          </w:p>
          <w:p w:rsidR="00D84FEB" w:rsidRPr="00D84FEB" w:rsidRDefault="00D84FEB" w:rsidP="00D84FEB">
            <w:pPr>
              <w:pStyle w:val="Footer"/>
              <w:tabs>
                <w:tab w:val="clear" w:pos="4320"/>
                <w:tab w:val="clear" w:pos="8640"/>
                <w:tab w:val="center" w:pos="1800"/>
              </w:tabs>
              <w:spacing w:before="60" w:after="60"/>
              <w:jc w:val="center"/>
              <w:rPr>
                <w:b/>
                <w:noProof/>
              </w:rPr>
            </w:pPr>
            <w:r w:rsidRPr="00D84FEB">
              <w:rPr>
                <w:b/>
                <w:noProof/>
              </w:rPr>
              <w:t>Ho Chi Minh City University of Technology</w:t>
            </w:r>
          </w:p>
          <w:p w:rsidR="00D84FEB" w:rsidRDefault="00187D31" w:rsidP="00D84FEB">
            <w:pPr>
              <w:pStyle w:val="Footer"/>
              <w:tabs>
                <w:tab w:val="clear" w:pos="4320"/>
                <w:tab w:val="clear" w:pos="8640"/>
                <w:tab w:val="center" w:pos="1800"/>
              </w:tabs>
              <w:spacing w:before="60" w:after="60"/>
              <w:jc w:val="center"/>
              <w:rPr>
                <w:noProof/>
              </w:rPr>
            </w:pPr>
            <w:r w:rsidRPr="00143789">
              <w:rPr>
                <w:noProof/>
                <w:color w:val="0000FF"/>
              </w:rPr>
              <w:t xml:space="preserve">Faculty of </w:t>
            </w:r>
            <w:r>
              <w:rPr>
                <w:noProof/>
                <w:color w:val="0000FF"/>
              </w:rPr>
              <w:t>Electrical and Electronics</w:t>
            </w:r>
            <w:r w:rsidRPr="00143789">
              <w:rPr>
                <w:noProof/>
                <w:color w:val="0000FF"/>
              </w:rPr>
              <w:t xml:space="preserve"> Engineering</w:t>
            </w:r>
          </w:p>
        </w:tc>
      </w:tr>
    </w:tbl>
    <w:p w:rsidR="00122344" w:rsidRPr="00E97788" w:rsidRDefault="00EC2979" w:rsidP="00EA0040">
      <w:pPr>
        <w:tabs>
          <w:tab w:val="right" w:pos="9630"/>
        </w:tabs>
        <w:spacing w:before="60" w:after="60"/>
        <w:jc w:val="center"/>
        <w:rPr>
          <w:b/>
          <w:sz w:val="28"/>
          <w:u w:val="single"/>
        </w:rPr>
      </w:pPr>
      <w:r w:rsidRPr="00E97788">
        <w:rPr>
          <w:rFonts w:ascii="Verdana" w:hAnsi="Verdana"/>
          <w:bCs/>
          <w:sz w:val="26"/>
          <w:szCs w:val="22"/>
          <w:u w:val="single"/>
        </w:rPr>
        <w:t>Đề cương m</w:t>
      </w:r>
      <w:r w:rsidR="00122344" w:rsidRPr="00E97788">
        <w:rPr>
          <w:rFonts w:ascii="Verdana" w:hAnsi="Verdana"/>
          <w:bCs/>
          <w:sz w:val="26"/>
          <w:szCs w:val="22"/>
          <w:u w:val="single"/>
        </w:rPr>
        <w:t>ôn học</w:t>
      </w:r>
    </w:p>
    <w:p w:rsidR="00122344" w:rsidRPr="00E97788" w:rsidRDefault="00122344" w:rsidP="00475B80">
      <w:pPr>
        <w:pStyle w:val="Footer"/>
        <w:tabs>
          <w:tab w:val="clear" w:pos="4320"/>
          <w:tab w:val="clear" w:pos="8640"/>
        </w:tabs>
        <w:spacing w:before="60" w:after="60"/>
        <w:jc w:val="center"/>
        <w:rPr>
          <w:noProof/>
        </w:rPr>
      </w:pPr>
    </w:p>
    <w:p w:rsidR="00020178" w:rsidRPr="00536A60" w:rsidRDefault="007B0646" w:rsidP="007B0646">
      <w:pPr>
        <w:pStyle w:val="MHH1"/>
      </w:pPr>
      <w:r>
        <w:t>HỆ THỐNG MÁY TÍNH VÀ NGÔN NGỮ LẬP TRÌNH</w:t>
      </w:r>
    </w:p>
    <w:p w:rsidR="00020178" w:rsidRPr="00536A60" w:rsidRDefault="00020178" w:rsidP="0054375C">
      <w:pPr>
        <w:pStyle w:val="MHmaso"/>
      </w:pPr>
      <w:r w:rsidRPr="00536A60">
        <w:t>(</w:t>
      </w:r>
      <w:r w:rsidR="0047485D">
        <w:t>Computer systems and Programming languages</w:t>
      </w:r>
      <w:r w:rsidRPr="00536A60">
        <w:t>)</w:t>
      </w:r>
    </w:p>
    <w:p w:rsidR="00020178" w:rsidRPr="00946F14" w:rsidRDefault="00020178" w:rsidP="00AD3279"/>
    <w:tbl>
      <w:tblPr>
        <w:tblW w:w="9990" w:type="dxa"/>
        <w:tblInd w:w="-188" w:type="dxa"/>
        <w:shd w:val="clear" w:color="auto" w:fill="FFFFFF" w:themeFill="background1"/>
        <w:tblLayout w:type="fixed"/>
        <w:tblCellMar>
          <w:left w:w="0" w:type="dxa"/>
          <w:right w:w="0" w:type="dxa"/>
        </w:tblCellMar>
        <w:tblLook w:val="0000" w:firstRow="0" w:lastRow="0" w:firstColumn="0" w:lastColumn="0" w:noHBand="0" w:noVBand="0"/>
      </w:tblPr>
      <w:tblGrid>
        <w:gridCol w:w="1349"/>
        <w:gridCol w:w="901"/>
        <w:gridCol w:w="1080"/>
        <w:gridCol w:w="212"/>
        <w:gridCol w:w="275"/>
        <w:gridCol w:w="233"/>
        <w:gridCol w:w="900"/>
        <w:gridCol w:w="102"/>
        <w:gridCol w:w="662"/>
        <w:gridCol w:w="226"/>
        <w:gridCol w:w="177"/>
        <w:gridCol w:w="453"/>
        <w:gridCol w:w="17"/>
        <w:gridCol w:w="253"/>
        <w:gridCol w:w="565"/>
        <w:gridCol w:w="55"/>
        <w:gridCol w:w="820"/>
        <w:gridCol w:w="413"/>
        <w:gridCol w:w="62"/>
        <w:gridCol w:w="451"/>
        <w:gridCol w:w="784"/>
      </w:tblGrid>
      <w:tr w:rsidR="00DF0B08" w:rsidRPr="000168A0" w:rsidTr="00410A74">
        <w:trPr>
          <w:trHeight w:hRule="exact" w:val="294"/>
        </w:trPr>
        <w:tc>
          <w:tcPr>
            <w:tcW w:w="1349" w:type="dxa"/>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Số</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tín</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chỉ</w:t>
            </w:r>
          </w:p>
        </w:tc>
        <w:tc>
          <w:tcPr>
            <w:tcW w:w="901" w:type="dxa"/>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b/>
                <w:bCs/>
                <w:sz w:val="19"/>
                <w:szCs w:val="19"/>
              </w:rPr>
              <w:t>3</w:t>
            </w:r>
          </w:p>
        </w:tc>
        <w:tc>
          <w:tcPr>
            <w:tcW w:w="1567" w:type="dxa"/>
            <w:gridSpan w:val="3"/>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b/>
                <w:bCs/>
                <w:sz w:val="19"/>
                <w:szCs w:val="19"/>
                <w:lang w:val="vi-VN"/>
              </w:rPr>
            </w:pPr>
            <w:r>
              <w:rPr>
                <w:rFonts w:ascii="Times New Roman" w:hAnsi="Times New Roman" w:cs="Times New Roman"/>
                <w:b/>
                <w:bCs/>
                <w:sz w:val="19"/>
                <w:szCs w:val="19"/>
                <w:lang w:val="vi-VN"/>
              </w:rPr>
              <w:t>E</w:t>
            </w:r>
            <w:r w:rsidRPr="000168A0">
              <w:rPr>
                <w:rFonts w:ascii="Times New Roman" w:hAnsi="Times New Roman" w:cs="Times New Roman"/>
                <w:b/>
                <w:bCs/>
                <w:sz w:val="19"/>
                <w:szCs w:val="19"/>
                <w:lang w:val="vi-VN"/>
              </w:rPr>
              <w:t>C</w:t>
            </w:r>
            <w:r>
              <w:rPr>
                <w:rFonts w:ascii="Times New Roman" w:hAnsi="Times New Roman" w:cs="Times New Roman"/>
                <w:b/>
                <w:bCs/>
                <w:sz w:val="19"/>
                <w:szCs w:val="19"/>
              </w:rPr>
              <w:t>T</w:t>
            </w:r>
            <w:r w:rsidRPr="000168A0">
              <w:rPr>
                <w:rFonts w:ascii="Times New Roman" w:hAnsi="Times New Roman" w:cs="Times New Roman"/>
                <w:b/>
                <w:bCs/>
                <w:sz w:val="19"/>
                <w:szCs w:val="19"/>
                <w:lang w:val="vi-VN"/>
              </w:rPr>
              <w:t xml:space="preserve">S </w:t>
            </w:r>
          </w:p>
        </w:tc>
        <w:tc>
          <w:tcPr>
            <w:tcW w:w="1235" w:type="dxa"/>
            <w:gridSpan w:val="3"/>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503188" w:rsidRDefault="00DF0B08" w:rsidP="008B1F1A">
            <w:pPr>
              <w:pStyle w:val="TableParagraph"/>
              <w:kinsoku w:val="0"/>
              <w:overflowPunct w:val="0"/>
              <w:spacing w:before="20"/>
              <w:ind w:left="30"/>
              <w:rPr>
                <w:rFonts w:ascii="Times New Roman" w:hAnsi="Times New Roman" w:cs="Times New Roman"/>
                <w:b/>
                <w:bCs/>
                <w:sz w:val="19"/>
                <w:szCs w:val="19"/>
              </w:rPr>
            </w:pPr>
            <w:r>
              <w:rPr>
                <w:rFonts w:ascii="Times New Roman" w:hAnsi="Times New Roman" w:cs="Times New Roman"/>
                <w:b/>
                <w:bCs/>
                <w:sz w:val="19"/>
                <w:szCs w:val="19"/>
              </w:rPr>
              <w:t>5.1</w:t>
            </w:r>
          </w:p>
        </w:tc>
        <w:tc>
          <w:tcPr>
            <w:tcW w:w="888" w:type="dxa"/>
            <w:gridSpan w:val="2"/>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b/>
                <w:bCs/>
                <w:sz w:val="19"/>
                <w:szCs w:val="19"/>
                <w:lang w:val="vi-VN"/>
              </w:rPr>
            </w:pPr>
            <w:r w:rsidRPr="000168A0">
              <w:rPr>
                <w:rFonts w:ascii="Times New Roman" w:hAnsi="Times New Roman" w:cs="Times New Roman"/>
                <w:b/>
                <w:bCs/>
                <w:sz w:val="19"/>
                <w:szCs w:val="19"/>
              </w:rPr>
              <w:t>MSMH</w:t>
            </w:r>
          </w:p>
        </w:tc>
        <w:tc>
          <w:tcPr>
            <w:tcW w:w="900" w:type="dxa"/>
            <w:gridSpan w:val="4"/>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b/>
                <w:bCs/>
                <w:sz w:val="19"/>
                <w:szCs w:val="19"/>
                <w:lang w:val="vi-VN"/>
              </w:rPr>
            </w:pPr>
            <w:r>
              <w:rPr>
                <w:rFonts w:ascii="Times New Roman" w:hAnsi="Times New Roman" w:cs="Times New Roman"/>
                <w:b/>
                <w:bCs/>
                <w:sz w:val="19"/>
                <w:szCs w:val="19"/>
                <w:lang w:val="vi-VN"/>
              </w:rPr>
              <w:t>EE200</w:t>
            </w:r>
            <w:r w:rsidR="00410A74">
              <w:rPr>
                <w:rFonts w:ascii="Times New Roman" w:hAnsi="Times New Roman" w:cs="Times New Roman"/>
                <w:b/>
                <w:bCs/>
                <w:sz w:val="19"/>
                <w:szCs w:val="19"/>
                <w:lang w:val="vi-VN"/>
              </w:rPr>
              <w:t>9</w:t>
            </w:r>
          </w:p>
        </w:tc>
        <w:tc>
          <w:tcPr>
            <w:tcW w:w="1915" w:type="dxa"/>
            <w:gridSpan w:val="5"/>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Default="00DF0B08" w:rsidP="008B1F1A">
            <w:pPr>
              <w:pStyle w:val="TableParagraph"/>
              <w:kinsoku w:val="0"/>
              <w:overflowPunct w:val="0"/>
              <w:spacing w:before="20"/>
              <w:rPr>
                <w:rFonts w:ascii="Times New Roman" w:hAnsi="Times New Roman" w:cs="Times New Roman"/>
                <w:b/>
                <w:bCs/>
                <w:sz w:val="19"/>
                <w:szCs w:val="19"/>
                <w:lang w:val="vi-VN"/>
              </w:rPr>
            </w:pPr>
            <w:r>
              <w:rPr>
                <w:rFonts w:ascii="Times New Roman" w:hAnsi="Times New Roman" w:cs="Times New Roman"/>
                <w:b/>
                <w:bCs/>
                <w:sz w:val="19"/>
                <w:szCs w:val="19"/>
                <w:lang w:val="vi-VN"/>
              </w:rPr>
              <w:t>Học Kỳ áp dụng</w:t>
            </w:r>
          </w:p>
          <w:p w:rsidR="00DF0B08" w:rsidRPr="000168A0" w:rsidRDefault="00DF0B08" w:rsidP="008B1F1A">
            <w:pPr>
              <w:pStyle w:val="TableParagraph"/>
              <w:kinsoku w:val="0"/>
              <w:overflowPunct w:val="0"/>
              <w:spacing w:before="20"/>
              <w:ind w:left="30"/>
              <w:rPr>
                <w:rFonts w:ascii="Times New Roman" w:hAnsi="Times New Roman" w:cs="Times New Roman"/>
                <w:b/>
                <w:bCs/>
                <w:sz w:val="19"/>
                <w:szCs w:val="19"/>
                <w:lang w:val="vi-VN"/>
              </w:rPr>
            </w:pPr>
          </w:p>
        </w:tc>
        <w:tc>
          <w:tcPr>
            <w:tcW w:w="1235" w:type="dxa"/>
            <w:gridSpan w:val="2"/>
            <w:tcBorders>
              <w:top w:val="single" w:sz="6"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b/>
                <w:bCs/>
                <w:sz w:val="19"/>
                <w:szCs w:val="19"/>
                <w:lang w:val="vi-VN"/>
              </w:rPr>
            </w:pPr>
            <w:r>
              <w:rPr>
                <w:rFonts w:ascii="Times New Roman" w:hAnsi="Times New Roman" w:cs="Times New Roman"/>
                <w:b/>
                <w:bCs/>
                <w:sz w:val="19"/>
                <w:szCs w:val="19"/>
                <w:lang w:val="vi-VN"/>
              </w:rPr>
              <w:t>HK191</w:t>
            </w:r>
          </w:p>
        </w:tc>
      </w:tr>
      <w:tr w:rsidR="00410A74" w:rsidRPr="000168A0" w:rsidTr="00410A74">
        <w:trPr>
          <w:trHeight w:hRule="exact" w:val="53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lang w:val="vi-VN"/>
              </w:rPr>
            </w:pPr>
            <w:r w:rsidRPr="000168A0">
              <w:rPr>
                <w:rFonts w:ascii="Times New Roman" w:hAnsi="Times New Roman" w:cs="Times New Roman"/>
                <w:sz w:val="19"/>
                <w:szCs w:val="19"/>
              </w:rPr>
              <w:t>Số</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tiết</w:t>
            </w:r>
            <w:r w:rsidRPr="000168A0">
              <w:rPr>
                <w:rFonts w:ascii="Times New Roman" w:hAnsi="Times New Roman" w:cs="Times New Roman"/>
                <w:sz w:val="19"/>
                <w:szCs w:val="19"/>
                <w:lang w:val="vi-VN"/>
              </w:rPr>
              <w:t>/Giờ</w:t>
            </w:r>
          </w:p>
        </w:tc>
        <w:tc>
          <w:tcPr>
            <w:tcW w:w="901"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rPr>
              <w:t>Tổng</w:t>
            </w:r>
            <w:r w:rsidRPr="000168A0">
              <w:rPr>
                <w:b/>
                <w:bCs/>
                <w:sz w:val="19"/>
                <w:szCs w:val="19"/>
                <w:lang w:val="vi-VN"/>
              </w:rPr>
              <w:t xml:space="preserve"> tiết TKB</w:t>
            </w:r>
          </w:p>
        </w:tc>
        <w:tc>
          <w:tcPr>
            <w:tcW w:w="108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Tổng giờ học tập/làm việc</w:t>
            </w:r>
          </w:p>
        </w:tc>
        <w:tc>
          <w:tcPr>
            <w:tcW w:w="720"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LT</w:t>
            </w:r>
          </w:p>
        </w:tc>
        <w:tc>
          <w:tcPr>
            <w:tcW w:w="90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BT/TH</w:t>
            </w:r>
          </w:p>
        </w:tc>
        <w:tc>
          <w:tcPr>
            <w:tcW w:w="764" w:type="dxa"/>
            <w:gridSpan w:val="2"/>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TNg</w:t>
            </w:r>
          </w:p>
        </w:tc>
        <w:tc>
          <w:tcPr>
            <w:tcW w:w="873"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TQ</w:t>
            </w:r>
          </w:p>
        </w:tc>
        <w:tc>
          <w:tcPr>
            <w:tcW w:w="873"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BTL/TL/ DA</w:t>
            </w:r>
          </w:p>
        </w:tc>
        <w:tc>
          <w:tcPr>
            <w:tcW w:w="82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TTNT</w:t>
            </w:r>
          </w:p>
        </w:tc>
        <w:tc>
          <w:tcPr>
            <w:tcW w:w="926"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DC/TLTN/ LVTN</w:t>
            </w:r>
          </w:p>
        </w:tc>
        <w:tc>
          <w:tcPr>
            <w:tcW w:w="784"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tabs>
                <w:tab w:val="left" w:pos="452"/>
              </w:tabs>
              <w:jc w:val="center"/>
              <w:rPr>
                <w:b/>
                <w:bCs/>
                <w:sz w:val="19"/>
                <w:szCs w:val="19"/>
                <w:lang w:val="vi-VN"/>
              </w:rPr>
            </w:pPr>
            <w:r w:rsidRPr="000168A0">
              <w:rPr>
                <w:b/>
                <w:bCs/>
                <w:sz w:val="19"/>
                <w:szCs w:val="19"/>
                <w:lang w:val="vi-VN"/>
              </w:rPr>
              <w:t>SVTH</w:t>
            </w:r>
          </w:p>
        </w:tc>
      </w:tr>
      <w:tr w:rsidR="00410A74"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p>
        </w:tc>
        <w:tc>
          <w:tcPr>
            <w:tcW w:w="901" w:type="dxa"/>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60</w:t>
            </w:r>
          </w:p>
        </w:tc>
        <w:tc>
          <w:tcPr>
            <w:tcW w:w="1080" w:type="dxa"/>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15</w:t>
            </w:r>
            <w:r>
              <w:rPr>
                <w:b/>
                <w:sz w:val="19"/>
                <w:szCs w:val="19"/>
              </w:rPr>
              <w:t>3</w:t>
            </w:r>
          </w:p>
        </w:tc>
        <w:tc>
          <w:tcPr>
            <w:tcW w:w="720"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30</w:t>
            </w:r>
          </w:p>
        </w:tc>
        <w:tc>
          <w:tcPr>
            <w:tcW w:w="900" w:type="dxa"/>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410A74" w:rsidP="008B1F1A">
            <w:pPr>
              <w:jc w:val="center"/>
              <w:rPr>
                <w:b/>
                <w:sz w:val="19"/>
                <w:szCs w:val="19"/>
              </w:rPr>
            </w:pPr>
            <w:r>
              <w:rPr>
                <w:b/>
                <w:sz w:val="19"/>
                <w:szCs w:val="19"/>
              </w:rPr>
              <w:t>15</w:t>
            </w:r>
          </w:p>
        </w:tc>
        <w:tc>
          <w:tcPr>
            <w:tcW w:w="764" w:type="dxa"/>
            <w:gridSpan w:val="2"/>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410A74" w:rsidP="008B1F1A">
            <w:pPr>
              <w:jc w:val="center"/>
              <w:rPr>
                <w:b/>
                <w:sz w:val="19"/>
                <w:szCs w:val="19"/>
              </w:rPr>
            </w:pPr>
            <w:r>
              <w:rPr>
                <w:b/>
                <w:sz w:val="19"/>
                <w:szCs w:val="19"/>
              </w:rPr>
              <w:t>15</w:t>
            </w:r>
          </w:p>
        </w:tc>
        <w:tc>
          <w:tcPr>
            <w:tcW w:w="873"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0</w:t>
            </w:r>
          </w:p>
        </w:tc>
        <w:tc>
          <w:tcPr>
            <w:tcW w:w="873"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0</w:t>
            </w:r>
          </w:p>
        </w:tc>
        <w:tc>
          <w:tcPr>
            <w:tcW w:w="820" w:type="dxa"/>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0</w:t>
            </w:r>
          </w:p>
        </w:tc>
        <w:tc>
          <w:tcPr>
            <w:tcW w:w="926"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0</w:t>
            </w:r>
          </w:p>
        </w:tc>
        <w:tc>
          <w:tcPr>
            <w:tcW w:w="784" w:type="dxa"/>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DF0B08" w:rsidP="008B1F1A">
            <w:pPr>
              <w:jc w:val="center"/>
              <w:rPr>
                <w:b/>
                <w:sz w:val="19"/>
                <w:szCs w:val="19"/>
              </w:rPr>
            </w:pPr>
            <w:r w:rsidRPr="00503188">
              <w:rPr>
                <w:b/>
                <w:sz w:val="19"/>
                <w:szCs w:val="19"/>
              </w:rPr>
              <w:t>90</w:t>
            </w:r>
          </w:p>
        </w:tc>
      </w:tr>
      <w:tr w:rsidR="00410A74"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F0AA2" w:rsidRDefault="00DF0B08" w:rsidP="008B1F1A">
            <w:pPr>
              <w:pStyle w:val="TableParagraph"/>
              <w:kinsoku w:val="0"/>
              <w:overflowPunct w:val="0"/>
              <w:spacing w:before="20"/>
              <w:ind w:left="30"/>
              <w:rPr>
                <w:rFonts w:ascii="Times New Roman" w:hAnsi="Times New Roman" w:cs="Times New Roman"/>
                <w:sz w:val="19"/>
                <w:szCs w:val="19"/>
                <w:lang w:val="vi-VN"/>
              </w:rPr>
            </w:pPr>
            <w:r>
              <w:rPr>
                <w:rFonts w:ascii="Times New Roman" w:hAnsi="Times New Roman" w:cs="Times New Roman"/>
                <w:sz w:val="19"/>
                <w:szCs w:val="19"/>
                <w:lang w:val="vi-VN"/>
              </w:rPr>
              <w:t>Phân bổ tín chỉ</w:t>
            </w:r>
          </w:p>
        </w:tc>
        <w:tc>
          <w:tcPr>
            <w:tcW w:w="901"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rPr>
                <w:sz w:val="19"/>
                <w:szCs w:val="19"/>
              </w:rPr>
            </w:pPr>
          </w:p>
        </w:tc>
        <w:tc>
          <w:tcPr>
            <w:tcW w:w="108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rPr>
                <w:sz w:val="19"/>
                <w:szCs w:val="19"/>
              </w:rPr>
            </w:pPr>
          </w:p>
        </w:tc>
        <w:tc>
          <w:tcPr>
            <w:tcW w:w="720"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171CF8" w:rsidRDefault="00DF0B08" w:rsidP="008B1F1A">
            <w:pPr>
              <w:jc w:val="center"/>
              <w:rPr>
                <w:b/>
                <w:sz w:val="19"/>
                <w:szCs w:val="19"/>
              </w:rPr>
            </w:pPr>
            <w:r w:rsidRPr="00171CF8">
              <w:rPr>
                <w:b/>
                <w:sz w:val="19"/>
                <w:szCs w:val="19"/>
              </w:rPr>
              <w:t>2</w:t>
            </w:r>
          </w:p>
        </w:tc>
        <w:tc>
          <w:tcPr>
            <w:tcW w:w="90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171CF8" w:rsidRDefault="008B1F1A" w:rsidP="008B1F1A">
            <w:pPr>
              <w:jc w:val="center"/>
              <w:rPr>
                <w:b/>
                <w:sz w:val="19"/>
                <w:szCs w:val="19"/>
              </w:rPr>
            </w:pPr>
            <w:r>
              <w:rPr>
                <w:b/>
                <w:sz w:val="19"/>
                <w:szCs w:val="19"/>
              </w:rPr>
              <w:t>0.5</w:t>
            </w:r>
          </w:p>
        </w:tc>
        <w:tc>
          <w:tcPr>
            <w:tcW w:w="764" w:type="dxa"/>
            <w:gridSpan w:val="2"/>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8B1F1A" w:rsidRDefault="008B1F1A" w:rsidP="008B1F1A">
            <w:pPr>
              <w:jc w:val="center"/>
              <w:rPr>
                <w:b/>
                <w:sz w:val="19"/>
                <w:szCs w:val="19"/>
              </w:rPr>
            </w:pPr>
            <w:r w:rsidRPr="008B1F1A">
              <w:rPr>
                <w:b/>
                <w:sz w:val="19"/>
                <w:szCs w:val="19"/>
              </w:rPr>
              <w:t>0.5</w:t>
            </w:r>
          </w:p>
        </w:tc>
        <w:tc>
          <w:tcPr>
            <w:tcW w:w="873"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jc w:val="center"/>
              <w:rPr>
                <w:sz w:val="19"/>
                <w:szCs w:val="19"/>
              </w:rPr>
            </w:pPr>
          </w:p>
        </w:tc>
        <w:tc>
          <w:tcPr>
            <w:tcW w:w="873"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jc w:val="center"/>
              <w:rPr>
                <w:sz w:val="19"/>
                <w:szCs w:val="19"/>
              </w:rPr>
            </w:pPr>
          </w:p>
        </w:tc>
        <w:tc>
          <w:tcPr>
            <w:tcW w:w="820"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jc w:val="center"/>
              <w:rPr>
                <w:sz w:val="19"/>
                <w:szCs w:val="19"/>
              </w:rPr>
            </w:pPr>
          </w:p>
        </w:tc>
        <w:tc>
          <w:tcPr>
            <w:tcW w:w="926"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jc w:val="center"/>
              <w:rPr>
                <w:sz w:val="19"/>
                <w:szCs w:val="19"/>
              </w:rPr>
            </w:pPr>
          </w:p>
        </w:tc>
        <w:tc>
          <w:tcPr>
            <w:tcW w:w="784"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jc w:val="center"/>
              <w:rPr>
                <w:sz w:val="19"/>
                <w:szCs w:val="19"/>
              </w:rPr>
            </w:pPr>
          </w:p>
        </w:tc>
      </w:tr>
      <w:tr w:rsidR="00DF0B08" w:rsidRPr="000168A0" w:rsidTr="00410A74">
        <w:trPr>
          <w:trHeight w:hRule="exact" w:val="516"/>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không</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xếp</w:t>
            </w:r>
            <w:r w:rsidRPr="000168A0">
              <w:rPr>
                <w:rFonts w:ascii="Times New Roman" w:hAnsi="Times New Roman" w:cs="Times New Roman"/>
                <w:spacing w:val="-9"/>
                <w:sz w:val="19"/>
                <w:szCs w:val="19"/>
              </w:rPr>
              <w:t xml:space="preserve"> </w:t>
            </w:r>
            <w:r w:rsidRPr="000168A0">
              <w:rPr>
                <w:rFonts w:ascii="Times New Roman" w:hAnsi="Times New Roman" w:cs="Times New Roman"/>
                <w:sz w:val="19"/>
                <w:szCs w:val="19"/>
              </w:rPr>
              <w:t>TKB</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rPr>
                <w:sz w:val="19"/>
                <w:szCs w:val="19"/>
              </w:rPr>
            </w:pP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Tỉ</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lệ</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đánh</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giá</w:t>
            </w:r>
          </w:p>
        </w:tc>
        <w:tc>
          <w:tcPr>
            <w:tcW w:w="2193"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 xml:space="preserve">BT: </w:t>
            </w:r>
            <w:r w:rsidR="008B1F1A">
              <w:rPr>
                <w:rFonts w:ascii="Times New Roman" w:hAnsi="Times New Roman" w:cs="Times New Roman"/>
                <w:b/>
                <w:bCs/>
                <w:sz w:val="19"/>
                <w:szCs w:val="19"/>
              </w:rPr>
              <w:t>1</w:t>
            </w:r>
            <w:r>
              <w:rPr>
                <w:rFonts w:ascii="Times New Roman" w:hAnsi="Times New Roman" w:cs="Times New Roman"/>
                <w:b/>
                <w:bCs/>
                <w:sz w:val="19"/>
                <w:szCs w:val="19"/>
                <w:lang w:val="vi-VN"/>
              </w:rPr>
              <w:t>0</w:t>
            </w:r>
            <w:r w:rsidRPr="000168A0">
              <w:rPr>
                <w:rFonts w:ascii="Times New Roman" w:hAnsi="Times New Roman" w:cs="Times New Roman"/>
                <w:b/>
                <w:bCs/>
                <w:sz w:val="19"/>
                <w:szCs w:val="19"/>
                <w:lang w:val="vi-VN"/>
              </w:rPr>
              <w:t>%</w:t>
            </w:r>
          </w:p>
        </w:tc>
        <w:tc>
          <w:tcPr>
            <w:tcW w:w="1408"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TN:</w:t>
            </w:r>
            <w:r w:rsidR="008B1F1A">
              <w:rPr>
                <w:rFonts w:ascii="Times New Roman" w:hAnsi="Times New Roman" w:cs="Times New Roman"/>
                <w:b/>
                <w:bCs/>
                <w:sz w:val="19"/>
                <w:szCs w:val="19"/>
              </w:rPr>
              <w:t>2</w:t>
            </w:r>
            <w:r w:rsidRPr="000168A0">
              <w:rPr>
                <w:rFonts w:ascii="Times New Roman" w:hAnsi="Times New Roman" w:cs="Times New Roman"/>
                <w:b/>
                <w:bCs/>
                <w:sz w:val="19"/>
                <w:szCs w:val="19"/>
              </w:rPr>
              <w:t>0%</w:t>
            </w:r>
          </w:p>
        </w:tc>
        <w:tc>
          <w:tcPr>
            <w:tcW w:w="1167"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TH: 0%</w:t>
            </w:r>
          </w:p>
        </w:tc>
        <w:tc>
          <w:tcPr>
            <w:tcW w:w="1288"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02149C">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 xml:space="preserve">KT: </w:t>
            </w:r>
            <w:r w:rsidR="0002149C">
              <w:rPr>
                <w:rFonts w:ascii="Times New Roman" w:hAnsi="Times New Roman" w:cs="Times New Roman"/>
                <w:b/>
                <w:bCs/>
                <w:sz w:val="19"/>
                <w:szCs w:val="19"/>
              </w:rPr>
              <w:t>20</w:t>
            </w:r>
            <w:r w:rsidRPr="000168A0">
              <w:rPr>
                <w:rFonts w:ascii="Times New Roman" w:hAnsi="Times New Roman" w:cs="Times New Roman"/>
                <w:b/>
                <w:bCs/>
                <w:sz w:val="19"/>
                <w:szCs w:val="19"/>
              </w:rPr>
              <w:t>%</w:t>
            </w:r>
          </w:p>
        </w:tc>
        <w:tc>
          <w:tcPr>
            <w:tcW w:w="1288"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BTL/TL:</w:t>
            </w:r>
            <w:r w:rsidRPr="000168A0">
              <w:rPr>
                <w:rFonts w:ascii="Times New Roman" w:hAnsi="Times New Roman" w:cs="Times New Roman"/>
                <w:b/>
                <w:bCs/>
                <w:spacing w:val="-12"/>
                <w:sz w:val="19"/>
                <w:szCs w:val="19"/>
              </w:rPr>
              <w:t xml:space="preserve"> </w:t>
            </w:r>
            <w:r w:rsidR="0002149C">
              <w:rPr>
                <w:rFonts w:ascii="Times New Roman" w:hAnsi="Times New Roman" w:cs="Times New Roman"/>
                <w:b/>
                <w:bCs/>
                <w:spacing w:val="-12"/>
                <w:sz w:val="19"/>
                <w:szCs w:val="19"/>
                <w:lang w:val="vi-VN"/>
              </w:rPr>
              <w:t>0</w:t>
            </w:r>
            <w:r w:rsidRPr="000168A0">
              <w:rPr>
                <w:rFonts w:ascii="Times New Roman" w:hAnsi="Times New Roman" w:cs="Times New Roman"/>
                <w:b/>
                <w:bCs/>
                <w:sz w:val="19"/>
                <w:szCs w:val="19"/>
              </w:rPr>
              <w:t>%</w:t>
            </w:r>
          </w:p>
        </w:tc>
        <w:tc>
          <w:tcPr>
            <w:tcW w:w="1297" w:type="dxa"/>
            <w:gridSpan w:val="3"/>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02149C">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Thi:</w:t>
            </w:r>
            <w:r w:rsidRPr="000168A0">
              <w:rPr>
                <w:rFonts w:ascii="Times New Roman" w:hAnsi="Times New Roman" w:cs="Times New Roman"/>
                <w:b/>
                <w:bCs/>
                <w:spacing w:val="-8"/>
                <w:sz w:val="19"/>
                <w:szCs w:val="19"/>
              </w:rPr>
              <w:t xml:space="preserve"> </w:t>
            </w:r>
            <w:r w:rsidR="0002149C">
              <w:rPr>
                <w:rFonts w:ascii="Times New Roman" w:hAnsi="Times New Roman" w:cs="Times New Roman"/>
                <w:b/>
                <w:bCs/>
                <w:spacing w:val="-8"/>
                <w:sz w:val="19"/>
                <w:szCs w:val="19"/>
              </w:rPr>
              <w:t>5</w:t>
            </w:r>
            <w:r w:rsidRPr="000168A0">
              <w:rPr>
                <w:rFonts w:ascii="Times New Roman" w:hAnsi="Times New Roman" w:cs="Times New Roman"/>
                <w:b/>
                <w:bCs/>
                <w:sz w:val="19"/>
                <w:szCs w:val="19"/>
              </w:rPr>
              <w:t>0%</w:t>
            </w:r>
          </w:p>
        </w:tc>
      </w:tr>
      <w:tr w:rsidR="00DF0B08" w:rsidRPr="000168A0" w:rsidTr="00410A74">
        <w:trPr>
          <w:trHeight w:val="368"/>
        </w:trPr>
        <w:tc>
          <w:tcPr>
            <w:tcW w:w="1349" w:type="dxa"/>
            <w:vMerge w:val="restart"/>
            <w:tcBorders>
              <w:top w:val="single" w:sz="5" w:space="0" w:color="808080"/>
              <w:left w:val="single" w:sz="6"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6" w:line="120" w:lineRule="exact"/>
              <w:rPr>
                <w:rFonts w:ascii="Times New Roman" w:hAnsi="Times New Roman" w:cs="Times New Roman"/>
                <w:sz w:val="19"/>
                <w:szCs w:val="19"/>
              </w:rPr>
            </w:pPr>
          </w:p>
          <w:p w:rsidR="00DF0B08" w:rsidRPr="000168A0" w:rsidRDefault="00DF0B08" w:rsidP="008B1F1A">
            <w:pPr>
              <w:pStyle w:val="TableParagraph"/>
              <w:kinsoku w:val="0"/>
              <w:overflowPunct w:val="0"/>
              <w:ind w:left="30"/>
              <w:rPr>
                <w:rFonts w:ascii="Times New Roman" w:hAnsi="Times New Roman" w:cs="Times New Roman"/>
                <w:sz w:val="19"/>
                <w:szCs w:val="19"/>
              </w:rPr>
            </w:pPr>
            <w:r w:rsidRPr="000168A0">
              <w:rPr>
                <w:rFonts w:ascii="Times New Roman" w:hAnsi="Times New Roman" w:cs="Times New Roman"/>
                <w:sz w:val="19"/>
                <w:szCs w:val="19"/>
              </w:rPr>
              <w:t>Hình</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thức</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đánh</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giá</w:t>
            </w:r>
          </w:p>
          <w:p w:rsidR="00DF0B08" w:rsidRPr="000168A0" w:rsidRDefault="00DF0B08" w:rsidP="008B1F1A">
            <w:pPr>
              <w:pStyle w:val="ListParagraph"/>
              <w:tabs>
                <w:tab w:val="left" w:pos="146"/>
              </w:tabs>
              <w:kinsoku w:val="0"/>
              <w:overflowPunct w:val="0"/>
              <w:spacing w:before="2"/>
              <w:rPr>
                <w:sz w:val="19"/>
                <w:szCs w:val="19"/>
                <w:lang w:val="vi-VN"/>
              </w:rPr>
            </w:pPr>
          </w:p>
        </w:tc>
        <w:tc>
          <w:tcPr>
            <w:tcW w:w="5221" w:type="dxa"/>
            <w:gridSpan w:val="11"/>
            <w:vMerge w:val="restart"/>
            <w:tcBorders>
              <w:top w:val="single" w:sz="5" w:space="0" w:color="808080"/>
              <w:left w:val="single" w:sz="6" w:space="0" w:color="808080"/>
              <w:right w:val="single" w:sz="6" w:space="0" w:color="808080"/>
            </w:tcBorders>
            <w:shd w:val="clear" w:color="auto" w:fill="FFFFFF" w:themeFill="background1"/>
            <w:vAlign w:val="center"/>
          </w:tcPr>
          <w:p w:rsidR="00DF0B08" w:rsidRPr="00D77B4C" w:rsidRDefault="008B1F1A" w:rsidP="00DF0B08">
            <w:pPr>
              <w:pStyle w:val="ListParagraph"/>
              <w:numPr>
                <w:ilvl w:val="0"/>
                <w:numId w:val="38"/>
              </w:numPr>
              <w:tabs>
                <w:tab w:val="left" w:pos="146"/>
              </w:tabs>
              <w:kinsoku w:val="0"/>
              <w:overflowPunct w:val="0"/>
              <w:autoSpaceDE w:val="0"/>
              <w:autoSpaceDN w:val="0"/>
              <w:adjustRightInd w:val="0"/>
              <w:spacing w:before="2"/>
              <w:contextualSpacing w:val="0"/>
              <w:jc w:val="left"/>
              <w:rPr>
                <w:sz w:val="19"/>
                <w:szCs w:val="19"/>
                <w:lang w:val="vi-VN"/>
              </w:rPr>
            </w:pPr>
            <w:r>
              <w:rPr>
                <w:sz w:val="19"/>
                <w:szCs w:val="19"/>
              </w:rPr>
              <w:t>Bài tập</w:t>
            </w:r>
            <w:r w:rsidR="00DF0B08" w:rsidRPr="00503188">
              <w:rPr>
                <w:sz w:val="19"/>
                <w:szCs w:val="19"/>
                <w:lang w:val="vi-VN"/>
              </w:rPr>
              <w:t xml:space="preserve">: </w:t>
            </w:r>
            <w:r w:rsidRPr="008B1F1A">
              <w:rPr>
                <w:iCs/>
                <w:sz w:val="19"/>
                <w:szCs w:val="19"/>
              </w:rPr>
              <w:t>điểm từ bài tập trên lớp, bài tập về nhà.</w:t>
            </w:r>
          </w:p>
          <w:p w:rsidR="00D77B4C" w:rsidRPr="00503188" w:rsidRDefault="00D77B4C" w:rsidP="00DF0B08">
            <w:pPr>
              <w:pStyle w:val="ListParagraph"/>
              <w:numPr>
                <w:ilvl w:val="0"/>
                <w:numId w:val="38"/>
              </w:numPr>
              <w:tabs>
                <w:tab w:val="left" w:pos="146"/>
              </w:tabs>
              <w:kinsoku w:val="0"/>
              <w:overflowPunct w:val="0"/>
              <w:autoSpaceDE w:val="0"/>
              <w:autoSpaceDN w:val="0"/>
              <w:adjustRightInd w:val="0"/>
              <w:spacing w:before="2"/>
              <w:contextualSpacing w:val="0"/>
              <w:jc w:val="left"/>
              <w:rPr>
                <w:sz w:val="19"/>
                <w:szCs w:val="19"/>
                <w:lang w:val="vi-VN"/>
              </w:rPr>
            </w:pPr>
            <w:r>
              <w:rPr>
                <w:sz w:val="19"/>
                <w:szCs w:val="19"/>
              </w:rPr>
              <w:t xml:space="preserve">Thí nghiệm: </w:t>
            </w:r>
            <w:r w:rsidRPr="00D77B4C">
              <w:rPr>
                <w:iCs/>
                <w:sz w:val="19"/>
                <w:szCs w:val="19"/>
              </w:rPr>
              <w:t xml:space="preserve">điểm trung bình từ </w:t>
            </w:r>
            <w:r>
              <w:rPr>
                <w:iCs/>
                <w:sz w:val="19"/>
                <w:szCs w:val="19"/>
              </w:rPr>
              <w:t>5</w:t>
            </w:r>
            <w:r w:rsidRPr="00D77B4C">
              <w:rPr>
                <w:iCs/>
                <w:sz w:val="19"/>
                <w:szCs w:val="19"/>
              </w:rPr>
              <w:t xml:space="preserve"> bài thí nghiệm lập trình trên máy tính.</w:t>
            </w:r>
          </w:p>
          <w:p w:rsidR="00DF0B08" w:rsidRPr="00D77B4C" w:rsidRDefault="00DF0B08" w:rsidP="00D77B4C">
            <w:pPr>
              <w:pStyle w:val="ListParagraph"/>
              <w:numPr>
                <w:ilvl w:val="0"/>
                <w:numId w:val="38"/>
              </w:numPr>
              <w:tabs>
                <w:tab w:val="left" w:pos="146"/>
              </w:tabs>
              <w:kinsoku w:val="0"/>
              <w:overflowPunct w:val="0"/>
              <w:autoSpaceDE w:val="0"/>
              <w:autoSpaceDN w:val="0"/>
              <w:adjustRightInd w:val="0"/>
              <w:spacing w:before="2"/>
              <w:contextualSpacing w:val="0"/>
              <w:jc w:val="left"/>
              <w:rPr>
                <w:sz w:val="19"/>
                <w:szCs w:val="19"/>
                <w:lang w:val="vi-VN"/>
              </w:rPr>
            </w:pPr>
            <w:r w:rsidRPr="00503188">
              <w:rPr>
                <w:sz w:val="19"/>
                <w:szCs w:val="19"/>
                <w:lang w:val="vi-VN"/>
              </w:rPr>
              <w:t>Kiểm tra</w:t>
            </w:r>
            <w:r w:rsidR="00D77B4C">
              <w:rPr>
                <w:sz w:val="19"/>
                <w:szCs w:val="19"/>
              </w:rPr>
              <w:t xml:space="preserve"> và Thi</w:t>
            </w:r>
            <w:r w:rsidRPr="00503188">
              <w:rPr>
                <w:sz w:val="19"/>
                <w:szCs w:val="19"/>
                <w:lang w:val="vi-VN"/>
              </w:rPr>
              <w:t>: tự luận</w:t>
            </w:r>
          </w:p>
        </w:tc>
        <w:tc>
          <w:tcPr>
            <w:tcW w:w="1710" w:type="dxa"/>
            <w:gridSpan w:val="5"/>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0168A0" w:rsidRDefault="00DF0B08" w:rsidP="008B1F1A">
            <w:pPr>
              <w:tabs>
                <w:tab w:val="left" w:pos="146"/>
              </w:tabs>
              <w:kinsoku w:val="0"/>
              <w:overflowPunct w:val="0"/>
              <w:spacing w:before="2"/>
              <w:rPr>
                <w:sz w:val="19"/>
                <w:szCs w:val="19"/>
                <w:lang w:val="vi-VN"/>
              </w:rPr>
            </w:pPr>
            <w:r>
              <w:rPr>
                <w:sz w:val="19"/>
                <w:szCs w:val="19"/>
              </w:rPr>
              <w:t xml:space="preserve"> </w:t>
            </w:r>
            <w:r w:rsidRPr="000168A0">
              <w:rPr>
                <w:sz w:val="19"/>
                <w:szCs w:val="19"/>
                <w:lang w:val="vi-VN"/>
              </w:rPr>
              <w:t>Thời gian Kiểm Tra</w:t>
            </w:r>
          </w:p>
        </w:tc>
        <w:tc>
          <w:tcPr>
            <w:tcW w:w="1710"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8B1F1A" w:rsidP="008B1F1A">
            <w:pPr>
              <w:pStyle w:val="ListParagraph"/>
              <w:tabs>
                <w:tab w:val="left" w:pos="146"/>
              </w:tabs>
              <w:kinsoku w:val="0"/>
              <w:overflowPunct w:val="0"/>
              <w:spacing w:before="2"/>
              <w:rPr>
                <w:sz w:val="19"/>
                <w:szCs w:val="19"/>
              </w:rPr>
            </w:pPr>
            <w:r w:rsidRPr="00EC0DB8">
              <w:rPr>
                <w:b/>
                <w:sz w:val="19"/>
                <w:szCs w:val="19"/>
              </w:rPr>
              <w:t>5</w:t>
            </w:r>
            <w:r w:rsidR="00DF0B08" w:rsidRPr="00EC0DB8">
              <w:rPr>
                <w:b/>
                <w:sz w:val="19"/>
                <w:szCs w:val="19"/>
              </w:rPr>
              <w:t>0</w:t>
            </w:r>
            <w:r w:rsidR="00DF0B08">
              <w:rPr>
                <w:sz w:val="19"/>
                <w:szCs w:val="19"/>
              </w:rPr>
              <w:t xml:space="preserve"> phút</w:t>
            </w:r>
          </w:p>
        </w:tc>
      </w:tr>
      <w:tr w:rsidR="00DF0B08" w:rsidRPr="000168A0" w:rsidTr="00D77B4C">
        <w:trPr>
          <w:trHeight w:hRule="exact" w:val="536"/>
        </w:trPr>
        <w:tc>
          <w:tcPr>
            <w:tcW w:w="1349" w:type="dxa"/>
            <w:vMerge/>
            <w:tcBorders>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6" w:line="120" w:lineRule="exact"/>
              <w:rPr>
                <w:rFonts w:ascii="Times New Roman" w:hAnsi="Times New Roman" w:cs="Times New Roman"/>
                <w:sz w:val="19"/>
                <w:szCs w:val="19"/>
              </w:rPr>
            </w:pPr>
          </w:p>
        </w:tc>
        <w:tc>
          <w:tcPr>
            <w:tcW w:w="5221" w:type="dxa"/>
            <w:gridSpan w:val="11"/>
            <w:vMerge/>
            <w:tcBorders>
              <w:left w:val="single" w:sz="6" w:space="0" w:color="808080"/>
              <w:bottom w:val="single" w:sz="5" w:space="0" w:color="808080"/>
              <w:right w:val="single" w:sz="6" w:space="0" w:color="808080"/>
            </w:tcBorders>
            <w:shd w:val="clear" w:color="auto" w:fill="FFFFFF" w:themeFill="background1"/>
            <w:vAlign w:val="center"/>
          </w:tcPr>
          <w:p w:rsidR="00DF0B08" w:rsidRPr="000168A0" w:rsidRDefault="00DF0B08" w:rsidP="00DF0B08">
            <w:pPr>
              <w:pStyle w:val="ListParagraph"/>
              <w:numPr>
                <w:ilvl w:val="0"/>
                <w:numId w:val="38"/>
              </w:numPr>
              <w:tabs>
                <w:tab w:val="left" w:pos="146"/>
              </w:tabs>
              <w:kinsoku w:val="0"/>
              <w:overflowPunct w:val="0"/>
              <w:autoSpaceDE w:val="0"/>
              <w:autoSpaceDN w:val="0"/>
              <w:adjustRightInd w:val="0"/>
              <w:spacing w:before="2"/>
              <w:contextualSpacing w:val="0"/>
              <w:jc w:val="left"/>
              <w:rPr>
                <w:sz w:val="19"/>
                <w:szCs w:val="19"/>
                <w:lang w:val="vi-VN"/>
              </w:rPr>
            </w:pPr>
          </w:p>
        </w:tc>
        <w:tc>
          <w:tcPr>
            <w:tcW w:w="1710" w:type="dxa"/>
            <w:gridSpan w:val="5"/>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0168A0" w:rsidRDefault="00DF0B08" w:rsidP="008B1F1A">
            <w:pPr>
              <w:tabs>
                <w:tab w:val="left" w:pos="146"/>
              </w:tabs>
              <w:kinsoku w:val="0"/>
              <w:overflowPunct w:val="0"/>
              <w:spacing w:before="2"/>
              <w:rPr>
                <w:sz w:val="19"/>
                <w:szCs w:val="19"/>
                <w:lang w:val="vi-VN"/>
              </w:rPr>
            </w:pPr>
            <w:r>
              <w:rPr>
                <w:sz w:val="19"/>
                <w:szCs w:val="19"/>
              </w:rPr>
              <w:t xml:space="preserve"> </w:t>
            </w:r>
            <w:r w:rsidRPr="000168A0">
              <w:rPr>
                <w:sz w:val="19"/>
                <w:szCs w:val="19"/>
                <w:lang w:val="vi-VN"/>
              </w:rPr>
              <w:t>Thời gian Thi</w:t>
            </w:r>
          </w:p>
        </w:tc>
        <w:tc>
          <w:tcPr>
            <w:tcW w:w="1710" w:type="dxa"/>
            <w:gridSpan w:val="4"/>
            <w:tcBorders>
              <w:top w:val="single" w:sz="5" w:space="0" w:color="808080"/>
              <w:left w:val="single" w:sz="6" w:space="0" w:color="808080"/>
              <w:bottom w:val="single" w:sz="5" w:space="0" w:color="808080"/>
              <w:right w:val="single" w:sz="6" w:space="0" w:color="808080"/>
            </w:tcBorders>
            <w:shd w:val="clear" w:color="auto" w:fill="FFFFFF" w:themeFill="background1"/>
            <w:vAlign w:val="center"/>
          </w:tcPr>
          <w:p w:rsidR="00DF0B08" w:rsidRPr="00503188" w:rsidRDefault="008B1F1A" w:rsidP="008B1F1A">
            <w:pPr>
              <w:pStyle w:val="ListParagraph"/>
              <w:tabs>
                <w:tab w:val="left" w:pos="146"/>
              </w:tabs>
              <w:kinsoku w:val="0"/>
              <w:overflowPunct w:val="0"/>
              <w:spacing w:before="2"/>
              <w:rPr>
                <w:sz w:val="19"/>
                <w:szCs w:val="19"/>
              </w:rPr>
            </w:pPr>
            <w:r>
              <w:rPr>
                <w:b/>
                <w:sz w:val="19"/>
                <w:szCs w:val="19"/>
              </w:rPr>
              <w:t>9</w:t>
            </w:r>
            <w:r w:rsidR="00DF0B08" w:rsidRPr="00221CAE">
              <w:rPr>
                <w:b/>
                <w:sz w:val="19"/>
                <w:szCs w:val="19"/>
              </w:rPr>
              <w:t>0</w:t>
            </w:r>
            <w:r w:rsidR="00DF0B08">
              <w:rPr>
                <w:sz w:val="19"/>
                <w:szCs w:val="19"/>
              </w:rPr>
              <w:t xml:space="preserve"> phút</w:t>
            </w: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tiên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quyết</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rPr>
                <w:sz w:val="19"/>
                <w:szCs w:val="19"/>
              </w:rPr>
            </w:pPr>
          </w:p>
        </w:tc>
      </w:tr>
      <w:tr w:rsidR="00DF0B08" w:rsidRPr="000168A0" w:rsidTr="00D77B4C">
        <w:trPr>
          <w:trHeight w:hRule="exact" w:val="257"/>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học</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trước</w:t>
            </w:r>
          </w:p>
        </w:tc>
        <w:tc>
          <w:tcPr>
            <w:tcW w:w="5221" w:type="dxa"/>
            <w:gridSpan w:val="11"/>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D77B4C" w:rsidRDefault="00D77B4C" w:rsidP="00D77B4C">
            <w:pPr>
              <w:pStyle w:val="ListParagraph"/>
              <w:numPr>
                <w:ilvl w:val="0"/>
                <w:numId w:val="38"/>
              </w:numPr>
              <w:tabs>
                <w:tab w:val="left" w:pos="146"/>
              </w:tabs>
              <w:kinsoku w:val="0"/>
              <w:overflowPunct w:val="0"/>
              <w:autoSpaceDE w:val="0"/>
              <w:autoSpaceDN w:val="0"/>
              <w:adjustRightInd w:val="0"/>
              <w:spacing w:before="2"/>
              <w:jc w:val="left"/>
              <w:rPr>
                <w:sz w:val="19"/>
                <w:szCs w:val="19"/>
              </w:rPr>
            </w:pPr>
            <w:r>
              <w:rPr>
                <w:sz w:val="19"/>
                <w:szCs w:val="19"/>
              </w:rPr>
              <w:t>Phương pháp tính</w:t>
            </w:r>
          </w:p>
        </w:tc>
        <w:tc>
          <w:tcPr>
            <w:tcW w:w="3420" w:type="dxa"/>
            <w:gridSpan w:val="9"/>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D77B4C" w:rsidRDefault="00D77B4C" w:rsidP="00D77B4C">
            <w:pPr>
              <w:pStyle w:val="ListParagraph"/>
              <w:numPr>
                <w:ilvl w:val="0"/>
                <w:numId w:val="38"/>
              </w:numPr>
              <w:spacing w:after="60"/>
              <w:rPr>
                <w:bCs/>
                <w:color w:val="000000" w:themeColor="text1"/>
                <w:sz w:val="19"/>
                <w:szCs w:val="19"/>
              </w:rPr>
            </w:pPr>
            <w:r>
              <w:rPr>
                <w:bCs/>
                <w:color w:val="000000" w:themeColor="text1"/>
                <w:sz w:val="19"/>
                <w:szCs w:val="19"/>
              </w:rPr>
              <w:t>MT1009</w:t>
            </w: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8"/>
                <w:sz w:val="19"/>
                <w:szCs w:val="19"/>
              </w:rPr>
              <w:t xml:space="preserve"> </w:t>
            </w:r>
            <w:r w:rsidRPr="000168A0">
              <w:rPr>
                <w:rFonts w:ascii="Times New Roman" w:hAnsi="Times New Roman" w:cs="Times New Roman"/>
                <w:sz w:val="19"/>
                <w:szCs w:val="19"/>
              </w:rPr>
              <w:t>song</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hành</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D77B4C" w:rsidRDefault="00DF0B08" w:rsidP="00D77B4C">
            <w:pPr>
              <w:jc w:val="left"/>
              <w:rPr>
                <w:sz w:val="19"/>
                <w:szCs w:val="19"/>
              </w:rPr>
            </w:pP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CTĐT</w:t>
            </w:r>
            <w:r w:rsidRPr="000168A0">
              <w:rPr>
                <w:rFonts w:ascii="Times New Roman" w:hAnsi="Times New Roman" w:cs="Times New Roman"/>
                <w:spacing w:val="-12"/>
                <w:sz w:val="19"/>
                <w:szCs w:val="19"/>
              </w:rPr>
              <w:t xml:space="preserve"> </w:t>
            </w:r>
            <w:r w:rsidRPr="000168A0">
              <w:rPr>
                <w:rFonts w:ascii="Times New Roman" w:hAnsi="Times New Roman" w:cs="Times New Roman"/>
                <w:sz w:val="19"/>
                <w:szCs w:val="19"/>
              </w:rPr>
              <w:t>ngành</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i/>
                <w:sz w:val="19"/>
                <w:szCs w:val="19"/>
              </w:rPr>
            </w:pPr>
            <w:r>
              <w:rPr>
                <w:rFonts w:ascii="Times New Roman" w:hAnsi="Times New Roman" w:cs="Times New Roman"/>
                <w:i/>
                <w:sz w:val="19"/>
                <w:szCs w:val="19"/>
              </w:rPr>
              <w:t xml:space="preserve"> Điện – Điện Tử</w:t>
            </w: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410A74" w:rsidP="008B1F1A">
            <w:pPr>
              <w:pStyle w:val="TableParagraph"/>
              <w:kinsoku w:val="0"/>
              <w:overflowPunct w:val="0"/>
              <w:spacing w:before="20"/>
              <w:ind w:left="30"/>
              <w:rPr>
                <w:rFonts w:ascii="Times New Roman" w:hAnsi="Times New Roman" w:cs="Times New Roman"/>
                <w:sz w:val="19"/>
                <w:szCs w:val="19"/>
              </w:rPr>
            </w:pPr>
            <w:r>
              <w:rPr>
                <w:rFonts w:ascii="Times New Roman" w:hAnsi="Times New Roman" w:cs="Times New Roman"/>
                <w:spacing w:val="-9"/>
                <w:sz w:val="19"/>
                <w:szCs w:val="19"/>
              </w:rPr>
              <w:t xml:space="preserve"> </w:t>
            </w:r>
            <w:r w:rsidR="00DF0B08" w:rsidRPr="000168A0">
              <w:rPr>
                <w:rFonts w:ascii="Times New Roman" w:hAnsi="Times New Roman" w:cs="Times New Roman"/>
                <w:spacing w:val="-9"/>
                <w:sz w:val="19"/>
                <w:szCs w:val="19"/>
              </w:rPr>
              <w:t>T</w:t>
            </w:r>
            <w:r w:rsidR="00DF0B08" w:rsidRPr="000168A0">
              <w:rPr>
                <w:rFonts w:ascii="Times New Roman" w:hAnsi="Times New Roman" w:cs="Times New Roman"/>
                <w:sz w:val="19"/>
                <w:szCs w:val="19"/>
              </w:rPr>
              <w:t>rình</w:t>
            </w:r>
            <w:r w:rsidR="00DF0B08" w:rsidRPr="000168A0">
              <w:rPr>
                <w:rFonts w:ascii="Times New Roman" w:hAnsi="Times New Roman" w:cs="Times New Roman"/>
                <w:spacing w:val="-5"/>
                <w:sz w:val="19"/>
                <w:szCs w:val="19"/>
              </w:rPr>
              <w:t xml:space="preserve"> </w:t>
            </w:r>
            <w:r w:rsidR="00DF0B08" w:rsidRPr="000168A0">
              <w:rPr>
                <w:rFonts w:ascii="Times New Roman" w:hAnsi="Times New Roman" w:cs="Times New Roman"/>
                <w:sz w:val="19"/>
                <w:szCs w:val="19"/>
              </w:rPr>
              <w:t>độ</w:t>
            </w:r>
            <w:r w:rsidR="00DF0B08" w:rsidRPr="000168A0">
              <w:rPr>
                <w:rFonts w:ascii="Times New Roman" w:hAnsi="Times New Roman" w:cs="Times New Roman"/>
                <w:spacing w:val="-5"/>
                <w:sz w:val="19"/>
                <w:szCs w:val="19"/>
              </w:rPr>
              <w:t xml:space="preserve"> </w:t>
            </w:r>
            <w:r w:rsidR="00DF0B08" w:rsidRPr="000168A0">
              <w:rPr>
                <w:rFonts w:ascii="Times New Roman" w:hAnsi="Times New Roman" w:cs="Times New Roman"/>
                <w:sz w:val="19"/>
                <w:szCs w:val="19"/>
              </w:rPr>
              <w:t>đào</w:t>
            </w:r>
            <w:r w:rsidR="00DF0B08" w:rsidRPr="000168A0">
              <w:rPr>
                <w:rFonts w:ascii="Times New Roman" w:hAnsi="Times New Roman" w:cs="Times New Roman"/>
                <w:spacing w:val="-5"/>
                <w:sz w:val="19"/>
                <w:szCs w:val="19"/>
              </w:rPr>
              <w:t xml:space="preserve"> </w:t>
            </w:r>
            <w:r w:rsidR="00DF0B08" w:rsidRPr="000168A0">
              <w:rPr>
                <w:rFonts w:ascii="Times New Roman" w:hAnsi="Times New Roman" w:cs="Times New Roman"/>
                <w:sz w:val="19"/>
                <w:szCs w:val="19"/>
              </w:rPr>
              <w:t>tạo</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iCs/>
                <w:sz w:val="19"/>
                <w:szCs w:val="19"/>
              </w:rPr>
            </w:pPr>
            <w:r>
              <w:rPr>
                <w:rFonts w:ascii="Times New Roman" w:hAnsi="Times New Roman" w:cs="Times New Roman"/>
                <w:iCs/>
                <w:sz w:val="19"/>
                <w:szCs w:val="19"/>
              </w:rPr>
              <w:t xml:space="preserve"> Đại học</w:t>
            </w:r>
          </w:p>
        </w:tc>
      </w:tr>
      <w:tr w:rsidR="00DF0B08" w:rsidRPr="000168A0" w:rsidTr="00410A74">
        <w:trPr>
          <w:trHeight w:hRule="exact" w:val="294"/>
        </w:trPr>
        <w:tc>
          <w:tcPr>
            <w:tcW w:w="1349" w:type="dxa"/>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Cấp</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độ</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môn</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học</w:t>
            </w:r>
          </w:p>
        </w:tc>
        <w:tc>
          <w:tcPr>
            <w:tcW w:w="8641" w:type="dxa"/>
            <w:gridSpan w:val="20"/>
            <w:tcBorders>
              <w:top w:val="single" w:sz="5" w:space="0" w:color="808080"/>
              <w:left w:val="single" w:sz="6" w:space="0" w:color="808080"/>
              <w:bottom w:val="single" w:sz="5"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Pr>
                <w:rFonts w:ascii="Times New Roman" w:hAnsi="Times New Roman" w:cs="Times New Roman"/>
                <w:sz w:val="19"/>
                <w:szCs w:val="19"/>
              </w:rPr>
              <w:t xml:space="preserve"> 2</w:t>
            </w:r>
          </w:p>
        </w:tc>
      </w:tr>
      <w:tr w:rsidR="00DF0B08" w:rsidRPr="000168A0" w:rsidTr="005A6320">
        <w:trPr>
          <w:trHeight w:hRule="exact" w:val="2057"/>
        </w:trPr>
        <w:tc>
          <w:tcPr>
            <w:tcW w:w="1349" w:type="dxa"/>
            <w:tcBorders>
              <w:top w:val="single" w:sz="5" w:space="0" w:color="808080"/>
              <w:left w:val="single" w:sz="6" w:space="0" w:color="808080"/>
              <w:bottom w:val="single" w:sz="6" w:space="0" w:color="808080"/>
              <w:right w:val="single" w:sz="6" w:space="0" w:color="808080"/>
            </w:tcBorders>
            <w:shd w:val="clear" w:color="auto" w:fill="FFFFFF" w:themeFill="background1"/>
          </w:tcPr>
          <w:p w:rsidR="00DF0B08" w:rsidRPr="000168A0" w:rsidRDefault="00DF0B08" w:rsidP="008B1F1A">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Ghi</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chú</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khác</w:t>
            </w:r>
          </w:p>
        </w:tc>
        <w:tc>
          <w:tcPr>
            <w:tcW w:w="8641" w:type="dxa"/>
            <w:gridSpan w:val="20"/>
            <w:tcBorders>
              <w:top w:val="single" w:sz="5" w:space="0" w:color="808080"/>
              <w:left w:val="single" w:sz="6" w:space="0" w:color="808080"/>
              <w:bottom w:val="single" w:sz="6" w:space="0" w:color="808080"/>
              <w:right w:val="single" w:sz="6" w:space="0" w:color="808080"/>
            </w:tcBorders>
            <w:shd w:val="clear" w:color="auto" w:fill="FFFFFF" w:themeFill="background1"/>
          </w:tcPr>
          <w:p w:rsidR="00D77B4C" w:rsidRDefault="00D77B4C" w:rsidP="00D77B4C">
            <w:pPr>
              <w:spacing w:before="40"/>
              <w:rPr>
                <w:sz w:val="19"/>
                <w:szCs w:val="19"/>
              </w:rPr>
            </w:pPr>
            <w:r w:rsidRPr="00D77B4C">
              <w:rPr>
                <w:sz w:val="19"/>
                <w:szCs w:val="19"/>
              </w:rPr>
              <w:t xml:space="preserve">- số tiết/buổi lý thuyết: </w:t>
            </w:r>
            <w:r w:rsidR="00EB3261">
              <w:rPr>
                <w:sz w:val="19"/>
                <w:szCs w:val="19"/>
              </w:rPr>
              <w:t>3</w:t>
            </w:r>
            <w:r w:rsidRPr="00D77B4C">
              <w:rPr>
                <w:sz w:val="19"/>
                <w:szCs w:val="19"/>
              </w:rPr>
              <w:t xml:space="preserve"> tiết/buổi. Buổi sáng bắt đầu từ tiết 2, buổi chiều bắt đầu từ tiết 7.</w:t>
            </w:r>
          </w:p>
          <w:p w:rsidR="005A6320" w:rsidRPr="005A6320" w:rsidRDefault="005A6320" w:rsidP="005A6320">
            <w:pPr>
              <w:spacing w:before="40"/>
              <w:rPr>
                <w:sz w:val="19"/>
                <w:szCs w:val="19"/>
              </w:rPr>
            </w:pPr>
            <w:r w:rsidRPr="005A6320">
              <w:rPr>
                <w:sz w:val="19"/>
                <w:szCs w:val="19"/>
              </w:rPr>
              <w:t>- tổ chứ</w:t>
            </w:r>
            <w:r w:rsidR="00EB3261">
              <w:rPr>
                <w:sz w:val="19"/>
                <w:szCs w:val="19"/>
              </w:rPr>
              <w:t>c lớp thí nghiệm 3</w:t>
            </w:r>
            <w:r w:rsidRPr="005A6320">
              <w:rPr>
                <w:sz w:val="19"/>
                <w:szCs w:val="19"/>
              </w:rPr>
              <w:t xml:space="preserve"> tiết/buổi, có</w:t>
            </w:r>
            <w:r w:rsidR="00422F74">
              <w:rPr>
                <w:sz w:val="19"/>
                <w:szCs w:val="19"/>
              </w:rPr>
              <w:t xml:space="preserve"> thể bắt đầu từ tuần thứ </w:t>
            </w:r>
            <w:r w:rsidR="00422F74" w:rsidRPr="00EC0DB8">
              <w:rPr>
                <w:sz w:val="19"/>
                <w:szCs w:val="19"/>
              </w:rPr>
              <w:t>6</w:t>
            </w:r>
            <w:r w:rsidRPr="005A6320">
              <w:rPr>
                <w:sz w:val="19"/>
                <w:szCs w:val="19"/>
              </w:rPr>
              <w:t xml:space="preserve"> của học kỳ và không nên xếp các buổi học liên tiếp nhau đối với một nhóm thí nghiệm do sinh viên cần được học lý thuyết trước. Buổi sáng bắt đầu từ tiết 2, buổi chiều bắt đầu từ tiết 7.</w:t>
            </w:r>
            <w:r w:rsidR="00422F74">
              <w:rPr>
                <w:sz w:val="19"/>
                <w:szCs w:val="19"/>
              </w:rPr>
              <w:t xml:space="preserve"> </w:t>
            </w:r>
            <w:r w:rsidR="00422F74" w:rsidRPr="00EC0DB8">
              <w:rPr>
                <w:sz w:val="19"/>
                <w:szCs w:val="19"/>
              </w:rPr>
              <w:t xml:space="preserve">Các nhóm </w:t>
            </w:r>
            <w:r w:rsidR="00E05A67" w:rsidRPr="00EC0DB8">
              <w:rPr>
                <w:sz w:val="19"/>
                <w:szCs w:val="19"/>
              </w:rPr>
              <w:t>thí nghiệm nên</w:t>
            </w:r>
            <w:r w:rsidR="00422F74" w:rsidRPr="00EC0DB8">
              <w:rPr>
                <w:sz w:val="19"/>
                <w:szCs w:val="19"/>
              </w:rPr>
              <w:t xml:space="preserve"> xếp lịch xen kẽ theo dạng tuần </w:t>
            </w:r>
            <w:r w:rsidR="001002C3" w:rsidRPr="00EC0DB8">
              <w:rPr>
                <w:sz w:val="19"/>
                <w:szCs w:val="19"/>
              </w:rPr>
              <w:t>chẵn, tuần lẻ</w:t>
            </w:r>
            <w:r w:rsidR="00422F74" w:rsidRPr="00EC0DB8">
              <w:rPr>
                <w:sz w:val="19"/>
                <w:szCs w:val="19"/>
              </w:rPr>
              <w:t>.</w:t>
            </w:r>
          </w:p>
          <w:p w:rsidR="005A6320" w:rsidRPr="005A6320" w:rsidRDefault="005A6320" w:rsidP="005A6320">
            <w:pPr>
              <w:spacing w:before="40"/>
              <w:rPr>
                <w:sz w:val="19"/>
                <w:szCs w:val="19"/>
              </w:rPr>
            </w:pPr>
            <w:r w:rsidRPr="005A6320">
              <w:rPr>
                <w:sz w:val="19"/>
                <w:szCs w:val="19"/>
              </w:rPr>
              <w:t>- Các lớp buổi tối tổ chức thành 3 tiết đối với cả hai nội dung lý thuyết, thí nghiệm.</w:t>
            </w:r>
          </w:p>
          <w:p w:rsidR="005A6320" w:rsidRPr="005A6320" w:rsidRDefault="005A6320" w:rsidP="005A6320">
            <w:pPr>
              <w:spacing w:before="40"/>
              <w:rPr>
                <w:sz w:val="19"/>
                <w:szCs w:val="19"/>
              </w:rPr>
            </w:pPr>
            <w:r w:rsidRPr="005A6320">
              <w:rPr>
                <w:sz w:val="19"/>
                <w:szCs w:val="19"/>
              </w:rPr>
              <w:t xml:space="preserve">- Sinh viên làm bài thí nghiệm trực tiếp trên máy tính với thời lượng </w:t>
            </w:r>
            <w:r w:rsidRPr="00EC0DB8">
              <w:rPr>
                <w:sz w:val="19"/>
                <w:szCs w:val="19"/>
              </w:rPr>
              <w:t>1</w:t>
            </w:r>
            <w:r w:rsidR="00F31E70" w:rsidRPr="00EC0DB8">
              <w:rPr>
                <w:sz w:val="19"/>
                <w:szCs w:val="19"/>
              </w:rPr>
              <w:t>5</w:t>
            </w:r>
            <w:r w:rsidRPr="005A6320">
              <w:rPr>
                <w:sz w:val="19"/>
                <w:szCs w:val="19"/>
              </w:rPr>
              <w:t xml:space="preserve"> tiết.</w:t>
            </w:r>
          </w:p>
          <w:p w:rsidR="005A6320" w:rsidRPr="005A6320" w:rsidRDefault="005A6320" w:rsidP="005A6320">
            <w:pPr>
              <w:spacing w:before="40"/>
              <w:rPr>
                <w:sz w:val="19"/>
                <w:szCs w:val="19"/>
              </w:rPr>
            </w:pPr>
            <w:r w:rsidRPr="005A6320">
              <w:rPr>
                <w:sz w:val="19"/>
                <w:szCs w:val="19"/>
              </w:rPr>
              <w:t>- số sv cho 1 nhóm lý thuyết &lt;= 80</w:t>
            </w:r>
          </w:p>
          <w:p w:rsidR="005A6320" w:rsidRPr="005A6320" w:rsidRDefault="005A6320" w:rsidP="005A6320">
            <w:pPr>
              <w:spacing w:before="40"/>
              <w:rPr>
                <w:sz w:val="19"/>
                <w:szCs w:val="19"/>
              </w:rPr>
            </w:pPr>
            <w:r w:rsidRPr="005A6320">
              <w:rPr>
                <w:sz w:val="19"/>
                <w:szCs w:val="19"/>
              </w:rPr>
              <w:t>- số sv cho 1 nhóm thí nghiệm &lt;= 40</w:t>
            </w:r>
          </w:p>
          <w:p w:rsidR="005A6320" w:rsidRDefault="005A6320" w:rsidP="00D77B4C">
            <w:pPr>
              <w:spacing w:before="40"/>
              <w:rPr>
                <w:sz w:val="19"/>
                <w:szCs w:val="19"/>
              </w:rPr>
            </w:pPr>
          </w:p>
          <w:p w:rsidR="005A6320" w:rsidRPr="00D77B4C" w:rsidRDefault="005A6320" w:rsidP="00D77B4C">
            <w:pPr>
              <w:spacing w:before="40"/>
              <w:rPr>
                <w:sz w:val="19"/>
                <w:szCs w:val="19"/>
              </w:rPr>
            </w:pPr>
          </w:p>
          <w:p w:rsidR="00DF0B08" w:rsidRPr="00D77B4C" w:rsidRDefault="00DF0B08" w:rsidP="008B1F1A">
            <w:pPr>
              <w:rPr>
                <w:sz w:val="19"/>
                <w:szCs w:val="19"/>
              </w:rPr>
            </w:pPr>
          </w:p>
        </w:tc>
      </w:tr>
    </w:tbl>
    <w:p w:rsidR="00D55365" w:rsidRPr="0031107E" w:rsidRDefault="00DF0B08" w:rsidP="0031107E">
      <w:pPr>
        <w:tabs>
          <w:tab w:val="left" w:pos="435"/>
        </w:tabs>
        <w:rPr>
          <w:b/>
          <w:sz w:val="26"/>
          <w:szCs w:val="26"/>
        </w:rPr>
      </w:pPr>
      <w:r>
        <w:rPr>
          <w:b/>
          <w:sz w:val="26"/>
          <w:szCs w:val="26"/>
        </w:rPr>
        <w:tab/>
      </w:r>
      <w:bookmarkStart w:id="0" w:name="_GoBack"/>
      <w:bookmarkEnd w:id="0"/>
    </w:p>
    <w:p w:rsidR="001F6683" w:rsidRPr="00F35510" w:rsidRDefault="00EA2CF1" w:rsidP="00FA4FC0">
      <w:pPr>
        <w:pStyle w:val="MHH2"/>
        <w:rPr>
          <w:color w:val="auto"/>
        </w:rPr>
      </w:pPr>
      <w:r w:rsidRPr="00CC41FC">
        <w:rPr>
          <w:color w:val="auto"/>
        </w:rPr>
        <w:t>Mô tả môn học</w:t>
      </w:r>
    </w:p>
    <w:p w:rsidR="003548CE" w:rsidRDefault="003548CE" w:rsidP="00544C3B">
      <w:pPr>
        <w:pStyle w:val="MHH2"/>
        <w:numPr>
          <w:ilvl w:val="0"/>
          <w:numId w:val="0"/>
        </w:numPr>
        <w:jc w:val="both"/>
        <w:rPr>
          <w:b w:val="0"/>
          <w:bCs w:val="0"/>
          <w:iCs w:val="0"/>
          <w:color w:val="FF0000"/>
          <w:sz w:val="24"/>
          <w:szCs w:val="24"/>
          <w:u w:val="none"/>
        </w:rPr>
      </w:pPr>
    </w:p>
    <w:p w:rsidR="00544C3B" w:rsidRPr="00306EC2" w:rsidRDefault="00544C3B" w:rsidP="00544C3B">
      <w:pPr>
        <w:pStyle w:val="MHH2"/>
        <w:numPr>
          <w:ilvl w:val="0"/>
          <w:numId w:val="0"/>
        </w:numPr>
        <w:jc w:val="both"/>
        <w:rPr>
          <w:sz w:val="20"/>
          <w:szCs w:val="24"/>
        </w:rPr>
      </w:pPr>
      <w:r w:rsidRPr="00306EC2">
        <w:rPr>
          <w:b w:val="0"/>
          <w:sz w:val="24"/>
          <w:szCs w:val="24"/>
          <w:u w:val="none"/>
        </w:rPr>
        <w:t>Môn học cung cấp cho sinh viên các kiến thức tổng quan cấu trúc luận lý số với transitor, cổng luận lý, mạch logic tổ hợp, các phần tử nhớ cơ bản, mạch logic tuần tự, kiến trúc máy tính với mô hình von Neumann; các cấp chuyển đổi từ cấp thiết bị tới cấp vấn đề; các kiểu dữ liệu số nguyên, số thực; các thao tác số học, thao tác luận lý, thao tác trên bit; bộ vi xử lý ảo LC-3 với đường truyền dữ liệu ở cấp vi kiến trúc của nó, ngôn ngữ máy, hợp ngữ với các lệnh thực thi, lệnh chuyển dữ liệu, lệnh điều khiển; các kiểu dữ liệu chuẩn, biến và các phép toán của ngôn ngữ C, các lệnh điều kiện: if_else,</w:t>
      </w:r>
      <w:r w:rsidR="00D55365">
        <w:rPr>
          <w:b w:val="0"/>
          <w:sz w:val="24"/>
          <w:szCs w:val="24"/>
          <w:u w:val="none"/>
        </w:rPr>
        <w:t xml:space="preserve">    </w:t>
      </w:r>
      <w:r w:rsidR="00D55365">
        <w:rPr>
          <w:b w:val="0"/>
          <w:sz w:val="24"/>
          <w:szCs w:val="24"/>
          <w:u w:val="none"/>
        </w:rPr>
        <w:br/>
      </w:r>
      <w:r w:rsidR="00D55365">
        <w:rPr>
          <w:b w:val="0"/>
          <w:sz w:val="24"/>
          <w:szCs w:val="24"/>
          <w:u w:val="none"/>
        </w:rPr>
        <w:br/>
      </w:r>
      <w:r w:rsidRPr="00306EC2">
        <w:rPr>
          <w:b w:val="0"/>
          <w:sz w:val="24"/>
          <w:szCs w:val="24"/>
          <w:u w:val="none"/>
        </w:rPr>
        <w:t xml:space="preserve">switch_case, các lệnh lặp: while, do_while, for, và một số lệnh khác: break, continue. Hàm, khai báo, hiện thực, ứng dụng, kiểm tra và bắt lỗi chương trình. Các cấu trúc dữ liệu tự xây dựng: struct, union, mảng và các ứng dụng của chúng với các giải thuật sắp xếp. Con trỏ, khai báo, hiện thực và ứng dụng với các giải thuật sắp xếp. Đệ quy và lập trình đệ quy. </w:t>
      </w:r>
    </w:p>
    <w:p w:rsidR="00544C3B" w:rsidRPr="00306EC2" w:rsidRDefault="00544C3B" w:rsidP="00544C3B">
      <w:pPr>
        <w:rPr>
          <w:color w:val="0033CC"/>
        </w:rPr>
      </w:pPr>
    </w:p>
    <w:p w:rsidR="00544C3B" w:rsidRPr="00662480" w:rsidRDefault="00544C3B" w:rsidP="00544C3B">
      <w:pPr>
        <w:tabs>
          <w:tab w:val="left" w:pos="2160"/>
          <w:tab w:val="left" w:pos="2520"/>
        </w:tabs>
        <w:spacing w:line="276" w:lineRule="auto"/>
        <w:jc w:val="center"/>
        <w:rPr>
          <w:b/>
          <w:bCs/>
        </w:rPr>
      </w:pPr>
      <w:r w:rsidRPr="00662480">
        <w:rPr>
          <w:b/>
        </w:rPr>
        <w:t>Course Description</w:t>
      </w:r>
      <w:r>
        <w:rPr>
          <w:b/>
        </w:rPr>
        <w:t>:</w:t>
      </w:r>
    </w:p>
    <w:p w:rsidR="00544C3B" w:rsidRPr="00AA56EF" w:rsidRDefault="00544C3B" w:rsidP="00544C3B">
      <w:pPr>
        <w:tabs>
          <w:tab w:val="left" w:pos="2160"/>
          <w:tab w:val="left" w:pos="2520"/>
        </w:tabs>
        <w:spacing w:line="276" w:lineRule="auto"/>
        <w:rPr>
          <w:color w:val="0033CC"/>
        </w:rPr>
      </w:pPr>
      <w:r w:rsidRPr="00306EC2">
        <w:rPr>
          <w:color w:val="0000FF"/>
        </w:rPr>
        <w:t xml:space="preserve">Providing fundamental knowledges on digital logic structures with transitors, logic gates, </w:t>
      </w:r>
      <w:r w:rsidRPr="00306EC2">
        <w:rPr>
          <w:color w:val="0000FF"/>
        </w:rPr>
        <w:lastRenderedPageBreak/>
        <w:t xml:space="preserve">combinational logic circuits, basic storage elements, sequential logic circuits, organization of computers with </w:t>
      </w:r>
      <w:r w:rsidRPr="001D020F">
        <w:rPr>
          <w:color w:val="0000FF"/>
        </w:rPr>
        <w:t>von Neumann</w:t>
      </w:r>
      <w:r w:rsidRPr="00306EC2">
        <w:rPr>
          <w:color w:val="0000FF"/>
        </w:rPr>
        <w:t xml:space="preserve"> model; levels of transformation from the level of devices to the level of problems; data types: integers, real numbers; arithmetic operations, logical operations, bit operations; the virtual processor LC-3 with its data path of microarchitecture level, its machine language and assembly language with operate instructions, data movement instructions, control instructions; scalar data types, variables, and operators of C language, conditional constructs: if_else, switch_case, iteration constructs: while, do_while, for, and more: break, continue. Functions, declaration, implementation, application, testing and debugging. Other data structures: struct, union, array and their applications with sorting </w:t>
      </w:r>
      <w:r w:rsidR="001D020F" w:rsidRPr="001D020F">
        <w:rPr>
          <w:color w:val="0000FF"/>
        </w:rPr>
        <w:t>algo</w:t>
      </w:r>
      <w:r w:rsidRPr="001D020F">
        <w:rPr>
          <w:color w:val="0000FF"/>
        </w:rPr>
        <w:t>rithms</w:t>
      </w:r>
      <w:r w:rsidRPr="00306EC2">
        <w:rPr>
          <w:color w:val="0000FF"/>
        </w:rPr>
        <w:t xml:space="preserve">. Pointer, delaration, implementation, and applications with sorting </w:t>
      </w:r>
      <w:r w:rsidRPr="00C675DC">
        <w:rPr>
          <w:color w:val="0000FF"/>
        </w:rPr>
        <w:t>alg</w:t>
      </w:r>
      <w:r w:rsidR="00C675DC" w:rsidRPr="00C675DC">
        <w:rPr>
          <w:color w:val="0000FF"/>
        </w:rPr>
        <w:t>o</w:t>
      </w:r>
      <w:r w:rsidRPr="00C675DC">
        <w:rPr>
          <w:color w:val="0000FF"/>
        </w:rPr>
        <w:t>rithms</w:t>
      </w:r>
      <w:r w:rsidRPr="00306EC2">
        <w:rPr>
          <w:color w:val="0000FF"/>
        </w:rPr>
        <w:t xml:space="preserve">. Recursion and programming. </w:t>
      </w:r>
    </w:p>
    <w:p w:rsidR="008E7A5F" w:rsidRPr="00F35510" w:rsidRDefault="00544C01" w:rsidP="00544C01">
      <w:pPr>
        <w:rPr>
          <w:color w:val="0033CC"/>
        </w:rPr>
      </w:pPr>
      <w:r w:rsidRPr="00F35510">
        <w:rPr>
          <w:color w:val="0033CC"/>
        </w:rPr>
        <w:tab/>
      </w:r>
    </w:p>
    <w:p w:rsidR="00122344" w:rsidRPr="00F35510" w:rsidRDefault="00122344" w:rsidP="00FA4FC0">
      <w:pPr>
        <w:pStyle w:val="MHH2"/>
        <w:rPr>
          <w:color w:val="auto"/>
        </w:rPr>
      </w:pPr>
      <w:r w:rsidRPr="00F35510">
        <w:rPr>
          <w:color w:val="auto"/>
        </w:rPr>
        <w:t xml:space="preserve">Tài liệu </w:t>
      </w:r>
      <w:r w:rsidR="00153F3A" w:rsidRPr="00F35510">
        <w:rPr>
          <w:color w:val="auto"/>
        </w:rPr>
        <w:t>học tập</w:t>
      </w:r>
    </w:p>
    <w:p w:rsidR="00FF389F" w:rsidRDefault="00FF389F" w:rsidP="00DA3200">
      <w:pPr>
        <w:rPr>
          <w:color w:val="0033CC"/>
        </w:rPr>
      </w:pPr>
    </w:p>
    <w:p w:rsidR="002233BF" w:rsidRPr="00536A60" w:rsidRDefault="002233BF" w:rsidP="002233BF">
      <w:pPr>
        <w:pStyle w:val="BodyText"/>
        <w:spacing w:line="276" w:lineRule="auto"/>
        <w:ind w:left="567" w:hanging="567"/>
      </w:pPr>
      <w:r w:rsidRPr="00536A60">
        <w:t>Sách, Giáo trình chính:</w:t>
      </w:r>
    </w:p>
    <w:p w:rsidR="002233BF" w:rsidRPr="006E6333" w:rsidRDefault="002233BF" w:rsidP="002233BF">
      <w:pPr>
        <w:pStyle w:val="BodyText"/>
        <w:spacing w:line="276" w:lineRule="auto"/>
        <w:ind w:left="709" w:hanging="425"/>
        <w:rPr>
          <w:color w:val="0000FF"/>
        </w:rPr>
      </w:pPr>
      <w:r w:rsidRPr="00F35510">
        <w:rPr>
          <w:color w:val="0033CC"/>
        </w:rPr>
        <w:t xml:space="preserve">[1] </w:t>
      </w:r>
      <w:r w:rsidRPr="006E6333">
        <w:rPr>
          <w:color w:val="0000FF"/>
        </w:rPr>
        <w:t xml:space="preserve">Đặng Thành Tín, </w:t>
      </w:r>
      <w:r w:rsidRPr="006E6333">
        <w:rPr>
          <w:i/>
          <w:color w:val="0000FF"/>
        </w:rPr>
        <w:t>Hệ thống máy tính và Ngôn ngữ C</w:t>
      </w:r>
      <w:r w:rsidRPr="006E6333">
        <w:rPr>
          <w:color w:val="0000FF"/>
        </w:rPr>
        <w:t xml:space="preserve">, Đại học Quốc gia Tp. HCM, </w:t>
      </w:r>
      <w:r w:rsidRPr="001D020F">
        <w:rPr>
          <w:color w:val="0000FF"/>
        </w:rPr>
        <w:t>2011</w:t>
      </w:r>
      <w:r w:rsidRPr="006E6333">
        <w:rPr>
          <w:color w:val="0000FF"/>
        </w:rPr>
        <w:t>.</w:t>
      </w:r>
    </w:p>
    <w:p w:rsidR="002233BF" w:rsidRPr="006E6333" w:rsidRDefault="002233BF" w:rsidP="002233BF">
      <w:pPr>
        <w:pStyle w:val="BodyText"/>
        <w:spacing w:line="276" w:lineRule="auto"/>
        <w:ind w:left="567" w:hanging="283"/>
        <w:rPr>
          <w:color w:val="0000FF"/>
        </w:rPr>
      </w:pPr>
      <w:r w:rsidRPr="006E6333">
        <w:rPr>
          <w:color w:val="0000FF"/>
        </w:rPr>
        <w:t xml:space="preserve">[2] Đặng Thành Tín, </w:t>
      </w:r>
      <w:r w:rsidRPr="006E6333">
        <w:rPr>
          <w:i/>
          <w:color w:val="0000FF"/>
        </w:rPr>
        <w:t>Tin học 2</w:t>
      </w:r>
      <w:r w:rsidRPr="006E6333">
        <w:rPr>
          <w:color w:val="0000FF"/>
        </w:rPr>
        <w:t>, Đại học Quốc gia Tp. HCM, 2007.</w:t>
      </w:r>
    </w:p>
    <w:p w:rsidR="002233BF" w:rsidRPr="006E6333" w:rsidRDefault="002233BF" w:rsidP="002233BF">
      <w:pPr>
        <w:pStyle w:val="BodyText"/>
        <w:spacing w:line="276" w:lineRule="auto"/>
        <w:ind w:left="709" w:hanging="425"/>
        <w:rPr>
          <w:color w:val="0000FF"/>
        </w:rPr>
      </w:pPr>
      <w:r w:rsidRPr="006E6333">
        <w:rPr>
          <w:color w:val="0000FF"/>
        </w:rPr>
        <w:t xml:space="preserve">[3] Yale N. Patt và Sanjay J. Patel, </w:t>
      </w:r>
      <w:r w:rsidRPr="006E6333">
        <w:rPr>
          <w:i/>
          <w:color w:val="0000FF"/>
        </w:rPr>
        <w:t>Introduction to computing systems</w:t>
      </w:r>
      <w:r w:rsidRPr="006E6333">
        <w:rPr>
          <w:color w:val="0000FF"/>
        </w:rPr>
        <w:t>, Mc Graw Hill, 2005.</w:t>
      </w:r>
    </w:p>
    <w:p w:rsidR="002233BF" w:rsidRPr="006E6333" w:rsidRDefault="002233BF" w:rsidP="002233BF">
      <w:pPr>
        <w:pStyle w:val="BodyText"/>
        <w:spacing w:line="276" w:lineRule="auto"/>
        <w:ind w:left="567" w:hanging="567"/>
        <w:rPr>
          <w:color w:val="0000FF"/>
        </w:rPr>
      </w:pPr>
    </w:p>
    <w:p w:rsidR="002233BF" w:rsidRPr="006E6333" w:rsidRDefault="002233BF" w:rsidP="002233BF">
      <w:pPr>
        <w:pStyle w:val="BodyText"/>
        <w:spacing w:line="276" w:lineRule="auto"/>
        <w:ind w:left="567" w:hanging="567"/>
        <w:rPr>
          <w:color w:val="0000FF"/>
        </w:rPr>
      </w:pPr>
      <w:r w:rsidRPr="006E6333">
        <w:rPr>
          <w:color w:val="0000FF"/>
        </w:rPr>
        <w:t>Sách tham khảo:</w:t>
      </w:r>
    </w:p>
    <w:p w:rsidR="002233BF" w:rsidRPr="006E6333" w:rsidRDefault="002233BF" w:rsidP="002233BF">
      <w:pPr>
        <w:pStyle w:val="BodyText"/>
        <w:spacing w:line="276" w:lineRule="auto"/>
        <w:ind w:left="630" w:hanging="346"/>
        <w:rPr>
          <w:color w:val="0000FF"/>
        </w:rPr>
      </w:pPr>
      <w:r w:rsidRPr="006E6333">
        <w:rPr>
          <w:color w:val="0000FF"/>
        </w:rPr>
        <w:t xml:space="preserve">[4] M. Morris Mano và Charles R. Kime, </w:t>
      </w:r>
      <w:r w:rsidRPr="006E6333">
        <w:rPr>
          <w:i/>
          <w:color w:val="0000FF"/>
        </w:rPr>
        <w:t>Logic and Computer Design Fundamentals</w:t>
      </w:r>
      <w:r w:rsidRPr="006E6333">
        <w:rPr>
          <w:color w:val="0000FF"/>
        </w:rPr>
        <w:t>, Prentice Hall, 2004.</w:t>
      </w:r>
    </w:p>
    <w:p w:rsidR="002233BF" w:rsidRPr="006E6333" w:rsidRDefault="002233BF" w:rsidP="002233BF">
      <w:pPr>
        <w:pStyle w:val="BodyText"/>
        <w:spacing w:line="276" w:lineRule="auto"/>
        <w:ind w:left="567" w:hanging="283"/>
        <w:rPr>
          <w:color w:val="0000FF"/>
        </w:rPr>
      </w:pPr>
      <w:r w:rsidRPr="006E6333">
        <w:rPr>
          <w:color w:val="0000FF"/>
        </w:rPr>
        <w:t xml:space="preserve">[5] Andrew S. Tanenbaum, </w:t>
      </w:r>
      <w:r w:rsidRPr="006E6333">
        <w:rPr>
          <w:i/>
          <w:color w:val="0000FF"/>
        </w:rPr>
        <w:t>Structured computer organization</w:t>
      </w:r>
      <w:r w:rsidRPr="006E6333">
        <w:rPr>
          <w:color w:val="0000FF"/>
        </w:rPr>
        <w:t>, 5</w:t>
      </w:r>
      <w:r w:rsidRPr="006E6333">
        <w:rPr>
          <w:color w:val="0000FF"/>
          <w:vertAlign w:val="superscript"/>
        </w:rPr>
        <w:t>th</w:t>
      </w:r>
      <w:r w:rsidRPr="006E6333">
        <w:rPr>
          <w:color w:val="0000FF"/>
        </w:rPr>
        <w:t xml:space="preserve"> edition, Prentice Hall, 2005</w:t>
      </w:r>
    </w:p>
    <w:p w:rsidR="0043353F" w:rsidRDefault="002233BF" w:rsidP="0043353F">
      <w:pPr>
        <w:pStyle w:val="BodyText"/>
        <w:spacing w:line="276" w:lineRule="auto"/>
        <w:ind w:left="567" w:hanging="283"/>
        <w:rPr>
          <w:color w:val="0000FF"/>
        </w:rPr>
      </w:pPr>
      <w:r w:rsidRPr="006E6333">
        <w:rPr>
          <w:color w:val="0000FF"/>
        </w:rPr>
        <w:t xml:space="preserve">[6] Robert Lafore, </w:t>
      </w:r>
      <w:r w:rsidRPr="006E6333">
        <w:rPr>
          <w:i/>
          <w:iCs/>
          <w:color w:val="0000FF"/>
        </w:rPr>
        <w:t>C programming using Turbo C++</w:t>
      </w:r>
      <w:r w:rsidRPr="006E6333">
        <w:rPr>
          <w:color w:val="0000FF"/>
        </w:rPr>
        <w:t>, SAMS, 1992.</w:t>
      </w:r>
    </w:p>
    <w:p w:rsidR="002233BF" w:rsidRPr="00044706" w:rsidRDefault="002233BF" w:rsidP="0043353F">
      <w:pPr>
        <w:pStyle w:val="BodyText"/>
        <w:spacing w:line="276" w:lineRule="auto"/>
        <w:ind w:left="567" w:hanging="283"/>
        <w:rPr>
          <w:color w:val="FF0000"/>
        </w:rPr>
      </w:pPr>
      <w:r w:rsidRPr="006E6333">
        <w:rPr>
          <w:color w:val="0000FF"/>
        </w:rPr>
        <w:t xml:space="preserve">[7] Nabajyoti Barkakati – The Waite group, </w:t>
      </w:r>
      <w:r w:rsidRPr="006E6333">
        <w:rPr>
          <w:i/>
          <w:color w:val="0000FF"/>
        </w:rPr>
        <w:t>Turbo C bible</w:t>
      </w:r>
      <w:r w:rsidRPr="006E6333">
        <w:rPr>
          <w:color w:val="0000FF"/>
        </w:rPr>
        <w:t>, SIAM, 1991</w:t>
      </w:r>
      <w:r>
        <w:rPr>
          <w:color w:val="0000FF"/>
        </w:rPr>
        <w:t>.</w:t>
      </w:r>
    </w:p>
    <w:p w:rsidR="00044706" w:rsidRPr="00F35510" w:rsidRDefault="00044706" w:rsidP="00DA3200">
      <w:pPr>
        <w:rPr>
          <w:color w:val="0033CC"/>
        </w:rPr>
      </w:pPr>
    </w:p>
    <w:p w:rsidR="00044706" w:rsidRDefault="00044706" w:rsidP="00FA4FC0">
      <w:pPr>
        <w:pStyle w:val="MHH2"/>
        <w:rPr>
          <w:color w:val="auto"/>
          <w:u w:val="none"/>
        </w:rPr>
      </w:pPr>
      <w:r>
        <w:rPr>
          <w:color w:val="auto"/>
        </w:rPr>
        <w:t>Mục tiêu môn học</w:t>
      </w:r>
    </w:p>
    <w:p w:rsidR="00044706" w:rsidRDefault="00044706" w:rsidP="00044706">
      <w:pPr>
        <w:rPr>
          <w:color w:val="FF0000"/>
        </w:rPr>
      </w:pPr>
    </w:p>
    <w:p w:rsidR="00820C86" w:rsidRPr="00F35510" w:rsidRDefault="00820C86" w:rsidP="00820C86">
      <w:pPr>
        <w:tabs>
          <w:tab w:val="left" w:pos="2160"/>
          <w:tab w:val="left" w:pos="2520"/>
        </w:tabs>
        <w:spacing w:line="276" w:lineRule="auto"/>
        <w:rPr>
          <w:b/>
          <w:bCs/>
          <w:color w:val="0033CC"/>
        </w:rPr>
      </w:pPr>
      <w:r w:rsidRPr="006E6333">
        <w:rPr>
          <w:color w:val="0000FF"/>
        </w:rPr>
        <w:t>Môn học nhằm làm cho sinh viên hiểu rõ những kiến thức cơ bản về kiến trúc của một hệ thống tính toán có lập trình, cấu trúc máy tính từ lớp thiết bị, thiết kế mạch logic, lập trình hệ thống, lập trình ứng dụng. Sau khi học xong môn này, sinh viên có thể phân tích vấn đề, thiết kế giải thuật, viết tốt các chương trình bằng C/C++ và hợp ngữ LC3 cho các phần mềm ứng dụng và hệ thống.</w:t>
      </w:r>
    </w:p>
    <w:p w:rsidR="00820C86" w:rsidRPr="00F35510" w:rsidRDefault="00820C86" w:rsidP="00820C86">
      <w:pPr>
        <w:tabs>
          <w:tab w:val="left" w:pos="2160"/>
          <w:tab w:val="left" w:pos="2520"/>
        </w:tabs>
        <w:spacing w:line="276" w:lineRule="auto"/>
        <w:jc w:val="center"/>
        <w:rPr>
          <w:b/>
          <w:bCs/>
        </w:rPr>
      </w:pPr>
    </w:p>
    <w:p w:rsidR="00820C86" w:rsidRPr="0014421E" w:rsidRDefault="00820C86" w:rsidP="00820C86">
      <w:pPr>
        <w:tabs>
          <w:tab w:val="left" w:pos="2160"/>
          <w:tab w:val="left" w:pos="2520"/>
        </w:tabs>
        <w:spacing w:line="276" w:lineRule="auto"/>
        <w:jc w:val="center"/>
        <w:rPr>
          <w:b/>
        </w:rPr>
      </w:pPr>
      <w:r w:rsidRPr="0014421E">
        <w:rPr>
          <w:b/>
        </w:rPr>
        <w:t>Course Goals</w:t>
      </w:r>
      <w:r w:rsidRPr="0014421E">
        <w:rPr>
          <w:b/>
          <w:bCs/>
        </w:rPr>
        <w:t>:</w:t>
      </w:r>
    </w:p>
    <w:p w:rsidR="00820C86" w:rsidRDefault="00820C86" w:rsidP="00820C86">
      <w:pPr>
        <w:tabs>
          <w:tab w:val="left" w:pos="2160"/>
          <w:tab w:val="left" w:pos="2520"/>
        </w:tabs>
        <w:spacing w:line="276" w:lineRule="auto"/>
      </w:pPr>
      <w:r w:rsidRPr="006E6333">
        <w:rPr>
          <w:color w:val="0000FF"/>
        </w:rPr>
        <w:t>The course aims to make students understand well the basic knowledge on the architecture of a programming computing systems, computer structure from the level of devices, designing logic circuits, systems programming, application programming. After having studied the course, students can analyze problems, design algorithms, write C/C++, LC3 programs well for application softwares and system softwares.</w:t>
      </w:r>
    </w:p>
    <w:p w:rsidR="00044706" w:rsidRDefault="00044706" w:rsidP="00044706">
      <w:pPr>
        <w:pStyle w:val="MHH2"/>
        <w:numPr>
          <w:ilvl w:val="0"/>
          <w:numId w:val="0"/>
        </w:numPr>
        <w:ind w:left="284"/>
        <w:rPr>
          <w:color w:val="auto"/>
        </w:rPr>
      </w:pPr>
    </w:p>
    <w:p w:rsidR="00AF04EA" w:rsidRDefault="00044706" w:rsidP="00FA4FC0">
      <w:pPr>
        <w:pStyle w:val="MHH2"/>
        <w:rPr>
          <w:color w:val="auto"/>
          <w:u w:val="none"/>
        </w:rPr>
      </w:pPr>
      <w:r>
        <w:rPr>
          <w:color w:val="auto"/>
        </w:rPr>
        <w:t>Chuẩn đầu ra môn học</w:t>
      </w:r>
      <w:r>
        <w:rPr>
          <w:color w:val="auto"/>
          <w:u w:val="none"/>
        </w:rPr>
        <w:t xml:space="preserve"> (Course Outcomes)</w:t>
      </w:r>
    </w:p>
    <w:p w:rsidR="00F14F80" w:rsidRDefault="00F14F80" w:rsidP="00F14F80"/>
    <w:tbl>
      <w:tblPr>
        <w:tblW w:w="56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7281"/>
        <w:gridCol w:w="1273"/>
        <w:gridCol w:w="1273"/>
      </w:tblGrid>
      <w:tr w:rsidR="004A54ED" w:rsidRPr="00536A60" w:rsidTr="00AF5C82">
        <w:trPr>
          <w:jc w:val="center"/>
        </w:trPr>
        <w:tc>
          <w:tcPr>
            <w:tcW w:w="1094" w:type="dxa"/>
          </w:tcPr>
          <w:p w:rsidR="004A54ED" w:rsidRPr="00536A60" w:rsidRDefault="004A54ED" w:rsidP="00AD3279">
            <w:pPr>
              <w:spacing w:line="276" w:lineRule="auto"/>
              <w:jc w:val="center"/>
              <w:rPr>
                <w:b/>
              </w:rPr>
            </w:pPr>
            <w:r w:rsidRPr="00536A60">
              <w:rPr>
                <w:b/>
              </w:rPr>
              <w:t>STT</w:t>
            </w:r>
          </w:p>
        </w:tc>
        <w:tc>
          <w:tcPr>
            <w:tcW w:w="7462" w:type="dxa"/>
          </w:tcPr>
          <w:p w:rsidR="004A54ED" w:rsidRPr="00536A60" w:rsidRDefault="004A54ED" w:rsidP="00AD3279">
            <w:pPr>
              <w:spacing w:line="276" w:lineRule="auto"/>
              <w:jc w:val="center"/>
              <w:rPr>
                <w:b/>
              </w:rPr>
            </w:pPr>
            <w:r w:rsidRPr="00536A60">
              <w:rPr>
                <w:b/>
              </w:rPr>
              <w:t xml:space="preserve">Chuẩn đầu ra môn học </w:t>
            </w:r>
          </w:p>
        </w:tc>
        <w:tc>
          <w:tcPr>
            <w:tcW w:w="1300" w:type="dxa"/>
          </w:tcPr>
          <w:p w:rsidR="004A54ED" w:rsidRPr="00536A60" w:rsidRDefault="004A54ED" w:rsidP="00AD3279">
            <w:pPr>
              <w:spacing w:line="276" w:lineRule="auto"/>
              <w:jc w:val="center"/>
              <w:rPr>
                <w:b/>
              </w:rPr>
            </w:pPr>
            <w:r w:rsidRPr="00536A60">
              <w:rPr>
                <w:b/>
              </w:rPr>
              <w:t>CDIO</w:t>
            </w:r>
          </w:p>
        </w:tc>
        <w:tc>
          <w:tcPr>
            <w:tcW w:w="1300" w:type="dxa"/>
          </w:tcPr>
          <w:p w:rsidR="004A54ED" w:rsidRPr="00536A60" w:rsidRDefault="007F3774" w:rsidP="00AD3279">
            <w:pPr>
              <w:spacing w:line="276" w:lineRule="auto"/>
              <w:jc w:val="center"/>
              <w:rPr>
                <w:b/>
              </w:rPr>
            </w:pPr>
            <w:r>
              <w:rPr>
                <w:b/>
              </w:rPr>
              <w:t>ABET</w:t>
            </w:r>
          </w:p>
        </w:tc>
      </w:tr>
      <w:tr w:rsidR="00E6658E" w:rsidRPr="009A02CC" w:rsidTr="00AF5C82">
        <w:trPr>
          <w:trHeight w:val="251"/>
          <w:jc w:val="center"/>
        </w:trPr>
        <w:tc>
          <w:tcPr>
            <w:tcW w:w="1094" w:type="dxa"/>
            <w:vMerge w:val="restart"/>
          </w:tcPr>
          <w:p w:rsidR="00E6658E" w:rsidRPr="009A02CC" w:rsidRDefault="00E6658E" w:rsidP="00E6658E">
            <w:pPr>
              <w:spacing w:line="276" w:lineRule="auto"/>
              <w:jc w:val="center"/>
              <w:rPr>
                <w:color w:val="0033CC"/>
              </w:rPr>
            </w:pPr>
            <w:r>
              <w:rPr>
                <w:color w:val="0033CC"/>
              </w:rPr>
              <w:t>CĐR</w:t>
            </w:r>
            <w:r w:rsidRPr="009A02CC">
              <w:rPr>
                <w:color w:val="0033CC"/>
              </w:rPr>
              <w:t xml:space="preserve"> 1</w:t>
            </w:r>
          </w:p>
        </w:tc>
        <w:tc>
          <w:tcPr>
            <w:tcW w:w="7462" w:type="dxa"/>
          </w:tcPr>
          <w:p w:rsidR="00E6658E" w:rsidRPr="00F522DB" w:rsidRDefault="00E6658E" w:rsidP="00E6658E">
            <w:pPr>
              <w:spacing w:line="276" w:lineRule="auto"/>
              <w:rPr>
                <w:rFonts w:eastAsia="SymbolMT"/>
                <w:noProof w:val="0"/>
                <w:color w:val="0033CC"/>
              </w:rPr>
            </w:pPr>
            <w:r w:rsidRPr="00F522DB">
              <w:rPr>
                <w:color w:val="0033CC"/>
              </w:rPr>
              <w:t>Giải thích và sử dụng các hệ thống số trong tin học</w:t>
            </w:r>
          </w:p>
        </w:tc>
        <w:tc>
          <w:tcPr>
            <w:tcW w:w="1300" w:type="dxa"/>
          </w:tcPr>
          <w:p w:rsidR="00E6658E" w:rsidRPr="009A02CC" w:rsidRDefault="00E6658E" w:rsidP="00E6658E">
            <w:pPr>
              <w:spacing w:line="276" w:lineRule="auto"/>
              <w:jc w:val="center"/>
              <w:rPr>
                <w:color w:val="0033CC"/>
              </w:rPr>
            </w:pPr>
            <w:r>
              <w:rPr>
                <w:color w:val="0033CC"/>
              </w:rPr>
              <w:t>1.3, 2.1</w:t>
            </w:r>
          </w:p>
        </w:tc>
        <w:tc>
          <w:tcPr>
            <w:tcW w:w="1300" w:type="dxa"/>
          </w:tcPr>
          <w:p w:rsidR="00E6658E" w:rsidRDefault="00E6658E" w:rsidP="00E6658E">
            <w:pPr>
              <w:spacing w:line="276" w:lineRule="auto"/>
              <w:jc w:val="center"/>
              <w:rPr>
                <w:color w:val="0033CC"/>
              </w:rPr>
            </w:pPr>
            <w:r>
              <w:rPr>
                <w:color w:val="0033CC"/>
              </w:rPr>
              <w:t>b.4 (P)</w:t>
            </w:r>
          </w:p>
        </w:tc>
      </w:tr>
      <w:tr w:rsidR="00E6658E" w:rsidRPr="009A02CC" w:rsidTr="00AF5C82">
        <w:trPr>
          <w:trHeight w:val="47"/>
          <w:jc w:val="center"/>
        </w:trPr>
        <w:tc>
          <w:tcPr>
            <w:tcW w:w="1094" w:type="dxa"/>
            <w:vMerge/>
          </w:tcPr>
          <w:p w:rsidR="00E6658E" w:rsidRPr="009A02CC" w:rsidRDefault="00E6658E" w:rsidP="00E6658E">
            <w:pPr>
              <w:spacing w:line="276" w:lineRule="auto"/>
              <w:jc w:val="center"/>
              <w:rPr>
                <w:color w:val="0033CC"/>
              </w:rPr>
            </w:pPr>
          </w:p>
        </w:tc>
        <w:tc>
          <w:tcPr>
            <w:tcW w:w="7462" w:type="dxa"/>
          </w:tcPr>
          <w:p w:rsidR="00E6658E" w:rsidRPr="00F522DB" w:rsidRDefault="00E6658E" w:rsidP="00E6658E">
            <w:pPr>
              <w:spacing w:line="276" w:lineRule="auto"/>
              <w:jc w:val="left"/>
              <w:rPr>
                <w:color w:val="0033CC"/>
              </w:rPr>
            </w:pPr>
            <w:r>
              <w:rPr>
                <w:color w:val="0033CC"/>
              </w:rPr>
              <w:t>CĐR</w:t>
            </w:r>
            <w:r w:rsidRPr="00F522DB">
              <w:rPr>
                <w:color w:val="0033CC"/>
              </w:rPr>
              <w:t>.1.1 – Giải thích các hệ thống số (hệ nhị phân, bát phân, thập phân, thập lục phân)</w:t>
            </w:r>
          </w:p>
          <w:p w:rsidR="00E6658E" w:rsidRPr="00F522DB" w:rsidRDefault="00E6658E" w:rsidP="00E6658E">
            <w:pPr>
              <w:spacing w:line="276" w:lineRule="auto"/>
              <w:jc w:val="left"/>
              <w:rPr>
                <w:color w:val="0033CC"/>
              </w:rPr>
            </w:pPr>
            <w:r>
              <w:rPr>
                <w:color w:val="0033CC"/>
              </w:rPr>
              <w:t>CĐR</w:t>
            </w:r>
            <w:r w:rsidRPr="00F522DB">
              <w:rPr>
                <w:color w:val="0033CC"/>
              </w:rPr>
              <w:t>.1.2 – Chuyển đổi giữa các hệ thống số (hệ nhị phân, bát phân, thập phân, thập lục phân)</w:t>
            </w:r>
          </w:p>
          <w:p w:rsidR="00E6658E" w:rsidRPr="0086121F" w:rsidRDefault="00E6658E" w:rsidP="00E6658E">
            <w:pPr>
              <w:spacing w:line="276" w:lineRule="auto"/>
              <w:jc w:val="left"/>
              <w:rPr>
                <w:color w:val="0033CC"/>
              </w:rPr>
            </w:pPr>
            <w:r>
              <w:rPr>
                <w:color w:val="0033CC"/>
              </w:rPr>
              <w:t>CĐR</w:t>
            </w:r>
            <w:r w:rsidRPr="00F522DB">
              <w:rPr>
                <w:color w:val="0033CC"/>
              </w:rPr>
              <w:t>.1.</w:t>
            </w:r>
            <w:r>
              <w:rPr>
                <w:color w:val="0033CC"/>
              </w:rPr>
              <w:t>3</w:t>
            </w:r>
            <w:r w:rsidRPr="00F522DB">
              <w:rPr>
                <w:color w:val="0033CC"/>
              </w:rPr>
              <w:t xml:space="preserve"> – Sử dụng các đơn vị tin học (bit, byte, kilo byte, mega byte, </w:t>
            </w:r>
            <w:r w:rsidRPr="00F522DB">
              <w:rPr>
                <w:color w:val="0033CC"/>
              </w:rPr>
              <w:lastRenderedPageBreak/>
              <w:t>giga byte, tera byte)</w:t>
            </w:r>
          </w:p>
        </w:tc>
        <w:tc>
          <w:tcPr>
            <w:tcW w:w="1300" w:type="dxa"/>
          </w:tcPr>
          <w:p w:rsidR="00E6658E" w:rsidRDefault="00E6658E" w:rsidP="00E6658E">
            <w:pPr>
              <w:spacing w:line="276" w:lineRule="auto"/>
              <w:jc w:val="center"/>
              <w:rPr>
                <w:color w:val="0033CC"/>
              </w:rPr>
            </w:pPr>
            <w:r>
              <w:rPr>
                <w:color w:val="0033CC"/>
              </w:rPr>
              <w:lastRenderedPageBreak/>
              <w:t>1.3</w:t>
            </w:r>
          </w:p>
          <w:p w:rsidR="00E6658E" w:rsidRDefault="00E6658E" w:rsidP="00E6658E">
            <w:pPr>
              <w:spacing w:line="276" w:lineRule="auto"/>
              <w:jc w:val="center"/>
              <w:rPr>
                <w:color w:val="0033CC"/>
              </w:rPr>
            </w:pPr>
          </w:p>
          <w:p w:rsidR="00E6658E" w:rsidRDefault="00E6658E" w:rsidP="00E6658E">
            <w:pPr>
              <w:spacing w:line="276" w:lineRule="auto"/>
              <w:jc w:val="center"/>
              <w:rPr>
                <w:color w:val="0033CC"/>
              </w:rPr>
            </w:pPr>
            <w:r>
              <w:rPr>
                <w:color w:val="0033CC"/>
              </w:rPr>
              <w:t>1.3, 2.1.1</w:t>
            </w:r>
          </w:p>
          <w:p w:rsidR="00E6658E" w:rsidRDefault="00E6658E" w:rsidP="00E6658E">
            <w:pPr>
              <w:spacing w:line="276" w:lineRule="auto"/>
              <w:jc w:val="center"/>
              <w:rPr>
                <w:color w:val="0033CC"/>
              </w:rPr>
            </w:pPr>
          </w:p>
          <w:p w:rsidR="00E6658E" w:rsidRPr="009A02CC" w:rsidRDefault="00E6658E" w:rsidP="00E6658E">
            <w:pPr>
              <w:spacing w:line="276" w:lineRule="auto"/>
              <w:jc w:val="center"/>
              <w:rPr>
                <w:color w:val="0033CC"/>
              </w:rPr>
            </w:pPr>
            <w:r>
              <w:rPr>
                <w:color w:val="0033CC"/>
              </w:rPr>
              <w:t>1.3, 2.1.1</w:t>
            </w:r>
          </w:p>
        </w:tc>
        <w:tc>
          <w:tcPr>
            <w:tcW w:w="1300" w:type="dxa"/>
          </w:tcPr>
          <w:p w:rsidR="00E6658E" w:rsidRDefault="00E6658E" w:rsidP="00E6658E">
            <w:pPr>
              <w:spacing w:line="276" w:lineRule="auto"/>
              <w:jc w:val="center"/>
              <w:rPr>
                <w:color w:val="0033CC"/>
              </w:rPr>
            </w:pPr>
          </w:p>
        </w:tc>
      </w:tr>
      <w:tr w:rsidR="00E6658E" w:rsidRPr="009A02CC" w:rsidTr="00AF5C82">
        <w:trPr>
          <w:trHeight w:val="251"/>
          <w:jc w:val="center"/>
        </w:trPr>
        <w:tc>
          <w:tcPr>
            <w:tcW w:w="1094" w:type="dxa"/>
            <w:vMerge w:val="restart"/>
          </w:tcPr>
          <w:p w:rsidR="00E6658E" w:rsidRPr="009A02CC" w:rsidRDefault="00E6658E" w:rsidP="00E6658E">
            <w:pPr>
              <w:widowControl/>
              <w:autoSpaceDE w:val="0"/>
              <w:autoSpaceDN w:val="0"/>
              <w:adjustRightInd w:val="0"/>
              <w:spacing w:line="276" w:lineRule="auto"/>
              <w:jc w:val="center"/>
              <w:rPr>
                <w:rFonts w:eastAsia="SymbolMT"/>
                <w:noProof w:val="0"/>
                <w:color w:val="0033CC"/>
              </w:rPr>
            </w:pPr>
            <w:r>
              <w:rPr>
                <w:color w:val="0033CC"/>
              </w:rPr>
              <w:lastRenderedPageBreak/>
              <w:t>CĐR</w:t>
            </w:r>
            <w:r w:rsidRPr="009A02CC">
              <w:rPr>
                <w:rFonts w:eastAsia="SymbolMT"/>
                <w:noProof w:val="0"/>
                <w:color w:val="0033CC"/>
              </w:rPr>
              <w:t xml:space="preserve"> 2</w:t>
            </w:r>
          </w:p>
        </w:tc>
        <w:tc>
          <w:tcPr>
            <w:tcW w:w="7462" w:type="dxa"/>
          </w:tcPr>
          <w:p w:rsidR="00E6658E" w:rsidRPr="00F23C40" w:rsidRDefault="00E6658E" w:rsidP="00E6658E">
            <w:pPr>
              <w:widowControl/>
              <w:spacing w:line="276" w:lineRule="auto"/>
              <w:jc w:val="left"/>
              <w:rPr>
                <w:color w:val="0033CC"/>
              </w:rPr>
            </w:pPr>
            <w:r>
              <w:rPr>
                <w:color w:val="0033CC"/>
              </w:rPr>
              <w:t>Áp dụng các phép toán số học và trên bit</w:t>
            </w:r>
          </w:p>
        </w:tc>
        <w:tc>
          <w:tcPr>
            <w:tcW w:w="1300" w:type="dxa"/>
          </w:tcPr>
          <w:p w:rsidR="00E6658E" w:rsidRPr="009A02CC" w:rsidRDefault="00E6658E" w:rsidP="00E6658E">
            <w:pPr>
              <w:spacing w:line="276" w:lineRule="auto"/>
              <w:jc w:val="center"/>
              <w:rPr>
                <w:color w:val="0033CC"/>
              </w:rPr>
            </w:pPr>
            <w:r>
              <w:rPr>
                <w:color w:val="0033CC"/>
              </w:rPr>
              <w:t>1.3, 2.4</w:t>
            </w:r>
          </w:p>
        </w:tc>
        <w:tc>
          <w:tcPr>
            <w:tcW w:w="1300" w:type="dxa"/>
          </w:tcPr>
          <w:p w:rsidR="00E6658E" w:rsidRDefault="00E6658E" w:rsidP="00E6658E">
            <w:pPr>
              <w:spacing w:line="276" w:lineRule="auto"/>
              <w:jc w:val="center"/>
              <w:rPr>
                <w:color w:val="0033CC"/>
              </w:rPr>
            </w:pPr>
            <w:r>
              <w:rPr>
                <w:color w:val="0033CC"/>
              </w:rPr>
              <w:t>b.4 (P)</w:t>
            </w:r>
          </w:p>
        </w:tc>
      </w:tr>
      <w:tr w:rsidR="00E6658E" w:rsidRPr="009A02CC" w:rsidTr="00AF5C82">
        <w:trPr>
          <w:trHeight w:val="962"/>
          <w:jc w:val="center"/>
        </w:trPr>
        <w:tc>
          <w:tcPr>
            <w:tcW w:w="1094" w:type="dxa"/>
            <w:vMerge/>
          </w:tcPr>
          <w:p w:rsidR="00E6658E" w:rsidRPr="009A02CC" w:rsidRDefault="00E6658E" w:rsidP="00E6658E">
            <w:pPr>
              <w:widowControl/>
              <w:autoSpaceDE w:val="0"/>
              <w:autoSpaceDN w:val="0"/>
              <w:adjustRightInd w:val="0"/>
              <w:spacing w:line="276" w:lineRule="auto"/>
              <w:jc w:val="center"/>
              <w:rPr>
                <w:rFonts w:eastAsia="SymbolMT"/>
                <w:noProof w:val="0"/>
                <w:color w:val="0033CC"/>
              </w:rPr>
            </w:pPr>
          </w:p>
        </w:tc>
        <w:tc>
          <w:tcPr>
            <w:tcW w:w="7462" w:type="dxa"/>
          </w:tcPr>
          <w:p w:rsidR="00E6658E" w:rsidRPr="00960053" w:rsidRDefault="00E6658E" w:rsidP="00E6658E">
            <w:pPr>
              <w:autoSpaceDE w:val="0"/>
              <w:autoSpaceDN w:val="0"/>
              <w:adjustRightInd w:val="0"/>
              <w:spacing w:line="276" w:lineRule="auto"/>
              <w:rPr>
                <w:rFonts w:eastAsia="SymbolMT"/>
                <w:noProof w:val="0"/>
                <w:color w:val="0033CC"/>
              </w:rPr>
            </w:pPr>
            <w:r>
              <w:rPr>
                <w:color w:val="0033CC"/>
              </w:rPr>
              <w:t>CĐR</w:t>
            </w:r>
            <w:r w:rsidRPr="00F23C40">
              <w:rPr>
                <w:color w:val="0033CC"/>
              </w:rPr>
              <w:t>.2.1 – Sử dụng kiểu số nguyên, số nguyên</w:t>
            </w:r>
            <w:r>
              <w:rPr>
                <w:color w:val="0033CC"/>
              </w:rPr>
              <w:t xml:space="preserve"> bù hai, các phép toán số học và trên bit</w:t>
            </w:r>
          </w:p>
          <w:p w:rsidR="00E6658E" w:rsidRPr="00F23C40" w:rsidRDefault="00E6658E" w:rsidP="00E6658E">
            <w:pPr>
              <w:autoSpaceDE w:val="0"/>
              <w:autoSpaceDN w:val="0"/>
              <w:adjustRightInd w:val="0"/>
              <w:spacing w:line="276" w:lineRule="auto"/>
              <w:rPr>
                <w:rFonts w:eastAsia="SymbolMT"/>
                <w:noProof w:val="0"/>
                <w:color w:val="0033CC"/>
              </w:rPr>
            </w:pPr>
            <w:r>
              <w:rPr>
                <w:color w:val="0033CC"/>
              </w:rPr>
              <w:t>CĐR</w:t>
            </w:r>
            <w:r w:rsidRPr="00F23C40">
              <w:rPr>
                <w:color w:val="0033CC"/>
              </w:rPr>
              <w:t xml:space="preserve">.2.2 – Chuyển đổi số </w:t>
            </w:r>
            <w:r>
              <w:rPr>
                <w:color w:val="0033CC"/>
              </w:rPr>
              <w:t xml:space="preserve">thực sang </w:t>
            </w:r>
            <w:r w:rsidRPr="00F23C40">
              <w:rPr>
                <w:color w:val="0033CC"/>
              </w:rPr>
              <w:t>dạng dấu chấm động và ngược lại</w:t>
            </w:r>
          </w:p>
        </w:tc>
        <w:tc>
          <w:tcPr>
            <w:tcW w:w="1300" w:type="dxa"/>
          </w:tcPr>
          <w:p w:rsidR="00E6658E" w:rsidRPr="009A02CC" w:rsidRDefault="00E6658E" w:rsidP="00E6658E">
            <w:pPr>
              <w:spacing w:line="276" w:lineRule="auto"/>
              <w:jc w:val="center"/>
              <w:rPr>
                <w:color w:val="0033CC"/>
              </w:rPr>
            </w:pPr>
            <w:r>
              <w:rPr>
                <w:color w:val="0033CC"/>
              </w:rPr>
              <w:t>1.3, 2.4.3, 2.4.4</w:t>
            </w:r>
          </w:p>
          <w:p w:rsidR="00E6658E" w:rsidRPr="009A02CC" w:rsidRDefault="00E6658E" w:rsidP="00E6658E">
            <w:pPr>
              <w:spacing w:line="276" w:lineRule="auto"/>
              <w:jc w:val="center"/>
              <w:rPr>
                <w:color w:val="0033CC"/>
              </w:rPr>
            </w:pPr>
            <w:r>
              <w:rPr>
                <w:color w:val="0033CC"/>
              </w:rPr>
              <w:t>1.3, 2.4.3</w:t>
            </w:r>
          </w:p>
        </w:tc>
        <w:tc>
          <w:tcPr>
            <w:tcW w:w="1300" w:type="dxa"/>
          </w:tcPr>
          <w:p w:rsidR="00E6658E" w:rsidRDefault="00E6658E" w:rsidP="00E6658E">
            <w:pPr>
              <w:spacing w:line="276" w:lineRule="auto"/>
              <w:jc w:val="center"/>
              <w:rPr>
                <w:color w:val="0033CC"/>
              </w:rPr>
            </w:pPr>
          </w:p>
        </w:tc>
      </w:tr>
      <w:tr w:rsidR="00E6658E" w:rsidRPr="009A02CC" w:rsidTr="00AF5C82">
        <w:trPr>
          <w:trHeight w:val="251"/>
          <w:jc w:val="center"/>
        </w:trPr>
        <w:tc>
          <w:tcPr>
            <w:tcW w:w="1094" w:type="dxa"/>
            <w:vMerge w:val="restart"/>
          </w:tcPr>
          <w:p w:rsidR="00E6658E" w:rsidRPr="009A02CC" w:rsidRDefault="00E6658E" w:rsidP="00E6658E">
            <w:pPr>
              <w:widowControl/>
              <w:autoSpaceDE w:val="0"/>
              <w:autoSpaceDN w:val="0"/>
              <w:adjustRightInd w:val="0"/>
              <w:spacing w:line="276" w:lineRule="auto"/>
              <w:jc w:val="center"/>
              <w:rPr>
                <w:rFonts w:eastAsia="SymbolMT"/>
                <w:noProof w:val="0"/>
                <w:color w:val="0033CC"/>
              </w:rPr>
            </w:pPr>
            <w:r>
              <w:rPr>
                <w:color w:val="0033CC"/>
              </w:rPr>
              <w:t>CĐR</w:t>
            </w:r>
            <w:r w:rsidRPr="009A02CC">
              <w:rPr>
                <w:rFonts w:eastAsia="SymbolMT"/>
                <w:noProof w:val="0"/>
                <w:color w:val="0033CC"/>
              </w:rPr>
              <w:t xml:space="preserve"> 3</w:t>
            </w:r>
          </w:p>
        </w:tc>
        <w:tc>
          <w:tcPr>
            <w:tcW w:w="7462" w:type="dxa"/>
          </w:tcPr>
          <w:p w:rsidR="00E6658E" w:rsidRPr="00F23C40" w:rsidRDefault="00E6658E" w:rsidP="00E6658E">
            <w:pPr>
              <w:widowControl/>
              <w:spacing w:line="276" w:lineRule="auto"/>
              <w:jc w:val="left"/>
              <w:rPr>
                <w:color w:val="0033CC"/>
              </w:rPr>
            </w:pPr>
            <w:r w:rsidRPr="00F23C40">
              <w:rPr>
                <w:color w:val="0033CC"/>
              </w:rPr>
              <w:t>Giải thích và thiết kết mạch tổ hợp, mạch tuần tự</w:t>
            </w:r>
          </w:p>
        </w:tc>
        <w:tc>
          <w:tcPr>
            <w:tcW w:w="1300" w:type="dxa"/>
          </w:tcPr>
          <w:p w:rsidR="00E6658E" w:rsidRPr="009A02CC" w:rsidRDefault="00E6658E" w:rsidP="00E6658E">
            <w:pPr>
              <w:spacing w:line="276" w:lineRule="auto"/>
              <w:jc w:val="center"/>
              <w:rPr>
                <w:color w:val="0033CC"/>
              </w:rPr>
            </w:pPr>
            <w:r>
              <w:rPr>
                <w:color w:val="0033CC"/>
              </w:rPr>
              <w:t>1.3, 2.1, 2.3</w:t>
            </w:r>
          </w:p>
        </w:tc>
        <w:tc>
          <w:tcPr>
            <w:tcW w:w="1300" w:type="dxa"/>
          </w:tcPr>
          <w:p w:rsidR="00E6658E" w:rsidRDefault="00E6658E" w:rsidP="00E6658E">
            <w:pPr>
              <w:spacing w:line="276" w:lineRule="auto"/>
              <w:jc w:val="center"/>
              <w:rPr>
                <w:color w:val="0033CC"/>
              </w:rPr>
            </w:pPr>
            <w:r>
              <w:rPr>
                <w:color w:val="0033CC"/>
              </w:rPr>
              <w:t>j.3 (S)</w:t>
            </w:r>
          </w:p>
        </w:tc>
      </w:tr>
      <w:tr w:rsidR="00E6658E" w:rsidRPr="009A02CC" w:rsidTr="00AF5C82">
        <w:trPr>
          <w:trHeight w:val="1558"/>
          <w:jc w:val="center"/>
        </w:trPr>
        <w:tc>
          <w:tcPr>
            <w:tcW w:w="1094" w:type="dxa"/>
            <w:vMerge/>
          </w:tcPr>
          <w:p w:rsidR="00E6658E" w:rsidRPr="009A02CC" w:rsidRDefault="00E6658E" w:rsidP="00E6658E">
            <w:pPr>
              <w:widowControl/>
              <w:autoSpaceDE w:val="0"/>
              <w:autoSpaceDN w:val="0"/>
              <w:adjustRightInd w:val="0"/>
              <w:spacing w:line="276" w:lineRule="auto"/>
              <w:jc w:val="center"/>
              <w:rPr>
                <w:rFonts w:eastAsia="SymbolMT"/>
                <w:noProof w:val="0"/>
                <w:color w:val="0033CC"/>
              </w:rPr>
            </w:pPr>
          </w:p>
        </w:tc>
        <w:tc>
          <w:tcPr>
            <w:tcW w:w="7462" w:type="dxa"/>
          </w:tcPr>
          <w:p w:rsidR="00E6658E" w:rsidRPr="00F23C40" w:rsidRDefault="00E6658E" w:rsidP="00E6658E">
            <w:pPr>
              <w:spacing w:line="276" w:lineRule="auto"/>
              <w:jc w:val="left"/>
              <w:rPr>
                <w:color w:val="0033CC"/>
              </w:rPr>
            </w:pPr>
            <w:r>
              <w:rPr>
                <w:color w:val="0033CC"/>
              </w:rPr>
              <w:t>CĐR</w:t>
            </w:r>
            <w:r w:rsidRPr="00F23C40">
              <w:rPr>
                <w:color w:val="0033CC"/>
              </w:rPr>
              <w:t>.3.1 – Giải thích mạch tổ hợp, mạch tuần tự</w:t>
            </w:r>
          </w:p>
          <w:p w:rsidR="00E6658E" w:rsidRDefault="00E6658E" w:rsidP="00E6658E">
            <w:pPr>
              <w:autoSpaceDE w:val="0"/>
              <w:autoSpaceDN w:val="0"/>
              <w:adjustRightInd w:val="0"/>
              <w:spacing w:line="276" w:lineRule="auto"/>
              <w:rPr>
                <w:color w:val="0033CC"/>
              </w:rPr>
            </w:pPr>
          </w:p>
          <w:p w:rsidR="00E6658E" w:rsidRPr="00F23C40" w:rsidRDefault="00E6658E" w:rsidP="00E6658E">
            <w:pPr>
              <w:autoSpaceDE w:val="0"/>
              <w:autoSpaceDN w:val="0"/>
              <w:adjustRightInd w:val="0"/>
              <w:spacing w:line="276" w:lineRule="auto"/>
              <w:rPr>
                <w:color w:val="0033CC"/>
              </w:rPr>
            </w:pPr>
            <w:r>
              <w:rPr>
                <w:color w:val="0033CC"/>
              </w:rPr>
              <w:t>CĐR.3.2 – Diễn giải</w:t>
            </w:r>
            <w:r w:rsidRPr="00F23C40">
              <w:rPr>
                <w:color w:val="0033CC"/>
              </w:rPr>
              <w:t xml:space="preserve"> mạch tổ hợp, mạch tuần tự</w:t>
            </w:r>
          </w:p>
        </w:tc>
        <w:tc>
          <w:tcPr>
            <w:tcW w:w="1300" w:type="dxa"/>
          </w:tcPr>
          <w:p w:rsidR="00E6658E" w:rsidRPr="009A02CC" w:rsidRDefault="00E6658E" w:rsidP="00E6658E">
            <w:pPr>
              <w:spacing w:line="276" w:lineRule="auto"/>
              <w:jc w:val="center"/>
              <w:rPr>
                <w:color w:val="0033CC"/>
              </w:rPr>
            </w:pPr>
            <w:r>
              <w:rPr>
                <w:color w:val="0033CC"/>
              </w:rPr>
              <w:t>1.3, 2.1.1-2.1.3, 2.3.1</w:t>
            </w:r>
          </w:p>
          <w:p w:rsidR="00E6658E" w:rsidRPr="009A02CC" w:rsidRDefault="00E6658E" w:rsidP="00E6658E">
            <w:pPr>
              <w:spacing w:line="276" w:lineRule="auto"/>
              <w:jc w:val="center"/>
              <w:rPr>
                <w:color w:val="0033CC"/>
              </w:rPr>
            </w:pPr>
            <w:r>
              <w:rPr>
                <w:color w:val="0033CC"/>
              </w:rPr>
              <w:t>1.3, 2.1.1-2.1.3,  2.3.1-2.3.4</w:t>
            </w:r>
          </w:p>
        </w:tc>
        <w:tc>
          <w:tcPr>
            <w:tcW w:w="1300" w:type="dxa"/>
          </w:tcPr>
          <w:p w:rsidR="00E6658E" w:rsidRDefault="00E6658E" w:rsidP="00E6658E">
            <w:pPr>
              <w:spacing w:line="276" w:lineRule="auto"/>
              <w:jc w:val="center"/>
              <w:rPr>
                <w:color w:val="0033CC"/>
              </w:rPr>
            </w:pPr>
          </w:p>
        </w:tc>
      </w:tr>
      <w:tr w:rsidR="00E6658E" w:rsidRPr="009A02CC" w:rsidTr="00AF5C82">
        <w:trPr>
          <w:jc w:val="center"/>
        </w:trPr>
        <w:tc>
          <w:tcPr>
            <w:tcW w:w="1094" w:type="dxa"/>
            <w:vMerge w:val="restart"/>
          </w:tcPr>
          <w:p w:rsidR="00E6658E" w:rsidRPr="009A02CC" w:rsidRDefault="00E6658E" w:rsidP="00E6658E">
            <w:pPr>
              <w:widowControl/>
              <w:autoSpaceDE w:val="0"/>
              <w:autoSpaceDN w:val="0"/>
              <w:adjustRightInd w:val="0"/>
              <w:spacing w:line="276" w:lineRule="auto"/>
              <w:jc w:val="center"/>
              <w:rPr>
                <w:color w:val="0033CC"/>
              </w:rPr>
            </w:pPr>
            <w:r>
              <w:rPr>
                <w:color w:val="0033CC"/>
              </w:rPr>
              <w:t>CĐR</w:t>
            </w:r>
            <w:r w:rsidRPr="009A02CC">
              <w:rPr>
                <w:color w:val="0033CC"/>
              </w:rPr>
              <w:t xml:space="preserve"> 4</w:t>
            </w:r>
          </w:p>
        </w:tc>
        <w:tc>
          <w:tcPr>
            <w:tcW w:w="7462" w:type="dxa"/>
          </w:tcPr>
          <w:p w:rsidR="00E6658E" w:rsidRPr="00F23C40" w:rsidRDefault="00E6658E" w:rsidP="00E6658E">
            <w:pPr>
              <w:widowControl/>
              <w:spacing w:line="276" w:lineRule="auto"/>
              <w:jc w:val="left"/>
              <w:rPr>
                <w:color w:val="0033CC"/>
              </w:rPr>
            </w:pPr>
            <w:r w:rsidRPr="00F23C40">
              <w:rPr>
                <w:color w:val="0033CC"/>
              </w:rPr>
              <w:t>Sử dụng ISA LC-3</w:t>
            </w:r>
          </w:p>
        </w:tc>
        <w:tc>
          <w:tcPr>
            <w:tcW w:w="1300" w:type="dxa"/>
          </w:tcPr>
          <w:p w:rsidR="00E6658E" w:rsidRPr="009A02CC" w:rsidRDefault="00E6658E" w:rsidP="00E6658E">
            <w:pPr>
              <w:spacing w:line="276" w:lineRule="auto"/>
              <w:jc w:val="center"/>
              <w:rPr>
                <w:color w:val="0033CC"/>
              </w:rPr>
            </w:pPr>
            <w:r>
              <w:rPr>
                <w:color w:val="0033CC"/>
              </w:rPr>
              <w:t>1.3, 2.1, 2.4</w:t>
            </w:r>
          </w:p>
        </w:tc>
        <w:tc>
          <w:tcPr>
            <w:tcW w:w="1300" w:type="dxa"/>
          </w:tcPr>
          <w:p w:rsidR="00E6658E" w:rsidRDefault="00E6658E" w:rsidP="00E6658E">
            <w:pPr>
              <w:spacing w:line="276" w:lineRule="auto"/>
              <w:jc w:val="center"/>
              <w:rPr>
                <w:color w:val="0033CC"/>
              </w:rPr>
            </w:pPr>
            <w:r>
              <w:rPr>
                <w:color w:val="0033CC"/>
              </w:rPr>
              <w:t>k.1 (P)</w:t>
            </w:r>
          </w:p>
        </w:tc>
      </w:tr>
      <w:tr w:rsidR="00E6658E" w:rsidRPr="009A02CC" w:rsidTr="00AF5C82">
        <w:trPr>
          <w:trHeight w:val="962"/>
          <w:jc w:val="center"/>
        </w:trPr>
        <w:tc>
          <w:tcPr>
            <w:tcW w:w="1094" w:type="dxa"/>
            <w:vMerge/>
          </w:tcPr>
          <w:p w:rsidR="00E6658E" w:rsidRPr="009A02CC" w:rsidRDefault="00E6658E" w:rsidP="00E6658E">
            <w:pPr>
              <w:widowControl/>
              <w:autoSpaceDE w:val="0"/>
              <w:autoSpaceDN w:val="0"/>
              <w:adjustRightInd w:val="0"/>
              <w:spacing w:line="276" w:lineRule="auto"/>
              <w:jc w:val="center"/>
              <w:rPr>
                <w:color w:val="0033CC"/>
              </w:rPr>
            </w:pPr>
          </w:p>
        </w:tc>
        <w:tc>
          <w:tcPr>
            <w:tcW w:w="7462" w:type="dxa"/>
          </w:tcPr>
          <w:p w:rsidR="00E6658E" w:rsidRDefault="00E6658E" w:rsidP="00E6658E">
            <w:pPr>
              <w:widowControl/>
              <w:spacing w:line="276" w:lineRule="auto"/>
              <w:jc w:val="left"/>
              <w:rPr>
                <w:color w:val="0033CC"/>
              </w:rPr>
            </w:pPr>
            <w:r>
              <w:rPr>
                <w:color w:val="0033CC"/>
              </w:rPr>
              <w:t>CĐR</w:t>
            </w:r>
            <w:r w:rsidRPr="00F23C40">
              <w:rPr>
                <w:color w:val="0033CC"/>
              </w:rPr>
              <w:t>.4.1 – Sử dụng tập lệnh ISA LC-3</w:t>
            </w:r>
          </w:p>
          <w:p w:rsidR="00E6658E" w:rsidRPr="00F23C40" w:rsidRDefault="00E6658E" w:rsidP="00E6658E">
            <w:pPr>
              <w:widowControl/>
              <w:spacing w:line="276" w:lineRule="auto"/>
              <w:jc w:val="left"/>
              <w:rPr>
                <w:b/>
                <w:color w:val="0033CC"/>
              </w:rPr>
            </w:pPr>
          </w:p>
          <w:p w:rsidR="00E6658E" w:rsidRDefault="00E6658E" w:rsidP="00E6658E">
            <w:pPr>
              <w:autoSpaceDE w:val="0"/>
              <w:autoSpaceDN w:val="0"/>
              <w:adjustRightInd w:val="0"/>
              <w:spacing w:line="276" w:lineRule="auto"/>
              <w:rPr>
                <w:color w:val="0033CC"/>
              </w:rPr>
            </w:pPr>
          </w:p>
          <w:p w:rsidR="00E6658E" w:rsidRPr="00F23C40" w:rsidRDefault="00E6658E" w:rsidP="00E6658E">
            <w:pPr>
              <w:autoSpaceDE w:val="0"/>
              <w:autoSpaceDN w:val="0"/>
              <w:adjustRightInd w:val="0"/>
              <w:spacing w:line="276" w:lineRule="auto"/>
              <w:rPr>
                <w:b/>
                <w:color w:val="0033CC"/>
              </w:rPr>
            </w:pPr>
            <w:r>
              <w:rPr>
                <w:color w:val="0033CC"/>
              </w:rPr>
              <w:t>CĐR</w:t>
            </w:r>
            <w:r w:rsidRPr="00F23C40">
              <w:rPr>
                <w:color w:val="0033CC"/>
              </w:rPr>
              <w:t>.4.2 – Giải thích các thành phần của một chương trình hợp ngữ LC-3</w:t>
            </w:r>
          </w:p>
        </w:tc>
        <w:tc>
          <w:tcPr>
            <w:tcW w:w="1300" w:type="dxa"/>
          </w:tcPr>
          <w:p w:rsidR="00E6658E" w:rsidRPr="009A02CC" w:rsidRDefault="00E6658E" w:rsidP="00E6658E">
            <w:pPr>
              <w:spacing w:line="276" w:lineRule="auto"/>
              <w:jc w:val="center"/>
              <w:rPr>
                <w:color w:val="0033CC"/>
              </w:rPr>
            </w:pPr>
            <w:r>
              <w:rPr>
                <w:color w:val="0033CC"/>
              </w:rPr>
              <w:t>1.3, 2.1.1, 2.1.2, 2.4.3, 2.4.4</w:t>
            </w:r>
          </w:p>
          <w:p w:rsidR="00E6658E" w:rsidRPr="009A02CC" w:rsidRDefault="00E6658E" w:rsidP="00E6658E">
            <w:pPr>
              <w:spacing w:line="276" w:lineRule="auto"/>
              <w:jc w:val="center"/>
              <w:rPr>
                <w:color w:val="0033CC"/>
              </w:rPr>
            </w:pPr>
            <w:r>
              <w:rPr>
                <w:color w:val="0033CC"/>
              </w:rPr>
              <w:t>1.3, 2.1.1,  2.4.4</w:t>
            </w:r>
          </w:p>
        </w:tc>
        <w:tc>
          <w:tcPr>
            <w:tcW w:w="1300" w:type="dxa"/>
          </w:tcPr>
          <w:p w:rsidR="00E6658E" w:rsidRDefault="00E6658E" w:rsidP="00E6658E">
            <w:pPr>
              <w:spacing w:line="276" w:lineRule="auto"/>
              <w:jc w:val="center"/>
              <w:rPr>
                <w:color w:val="0033CC"/>
              </w:rPr>
            </w:pPr>
          </w:p>
        </w:tc>
      </w:tr>
      <w:tr w:rsidR="00E6658E" w:rsidRPr="009A02CC" w:rsidTr="00AF5C82">
        <w:trPr>
          <w:jc w:val="center"/>
        </w:trPr>
        <w:tc>
          <w:tcPr>
            <w:tcW w:w="1094" w:type="dxa"/>
            <w:vMerge w:val="restart"/>
          </w:tcPr>
          <w:p w:rsidR="00E6658E" w:rsidRPr="009A02CC" w:rsidRDefault="00E6658E" w:rsidP="00E6658E">
            <w:pPr>
              <w:widowControl/>
              <w:autoSpaceDE w:val="0"/>
              <w:autoSpaceDN w:val="0"/>
              <w:adjustRightInd w:val="0"/>
              <w:spacing w:line="276" w:lineRule="auto"/>
              <w:jc w:val="center"/>
              <w:rPr>
                <w:color w:val="0033CC"/>
              </w:rPr>
            </w:pPr>
            <w:r>
              <w:rPr>
                <w:color w:val="0033CC"/>
              </w:rPr>
              <w:t>CĐR</w:t>
            </w:r>
            <w:r w:rsidRPr="009A02CC">
              <w:rPr>
                <w:color w:val="0033CC"/>
              </w:rPr>
              <w:t xml:space="preserve"> 5</w:t>
            </w:r>
          </w:p>
        </w:tc>
        <w:tc>
          <w:tcPr>
            <w:tcW w:w="7462" w:type="dxa"/>
          </w:tcPr>
          <w:p w:rsidR="00E6658E" w:rsidRPr="00F23C40" w:rsidRDefault="00E6658E" w:rsidP="00E6658E">
            <w:pPr>
              <w:tabs>
                <w:tab w:val="left" w:pos="1244"/>
              </w:tabs>
              <w:autoSpaceDE w:val="0"/>
              <w:autoSpaceDN w:val="0"/>
              <w:adjustRightInd w:val="0"/>
              <w:spacing w:line="276" w:lineRule="auto"/>
              <w:rPr>
                <w:color w:val="0033CC"/>
              </w:rPr>
            </w:pPr>
            <w:r w:rsidRPr="00F23C40">
              <w:rPr>
                <w:color w:val="0033CC"/>
              </w:rPr>
              <w:t>Sử dụng ngôn ngữ lập trình C</w:t>
            </w:r>
          </w:p>
        </w:tc>
        <w:tc>
          <w:tcPr>
            <w:tcW w:w="1300" w:type="dxa"/>
          </w:tcPr>
          <w:p w:rsidR="00E6658E" w:rsidRPr="009A02CC" w:rsidRDefault="00E6658E" w:rsidP="00E6658E">
            <w:pPr>
              <w:spacing w:line="276" w:lineRule="auto"/>
              <w:jc w:val="center"/>
              <w:rPr>
                <w:color w:val="0033CC"/>
              </w:rPr>
            </w:pPr>
            <w:r>
              <w:rPr>
                <w:color w:val="0033CC"/>
              </w:rPr>
              <w:t>1.3, 2.1, 2.3, 2.4</w:t>
            </w:r>
          </w:p>
        </w:tc>
        <w:tc>
          <w:tcPr>
            <w:tcW w:w="1300" w:type="dxa"/>
          </w:tcPr>
          <w:p w:rsidR="00E6658E" w:rsidRDefault="00E6658E" w:rsidP="00E6658E">
            <w:pPr>
              <w:spacing w:line="276" w:lineRule="auto"/>
              <w:jc w:val="center"/>
              <w:rPr>
                <w:color w:val="0033CC"/>
              </w:rPr>
            </w:pPr>
            <w:r>
              <w:rPr>
                <w:color w:val="0033CC"/>
              </w:rPr>
              <w:t>b.4 (P)</w:t>
            </w:r>
          </w:p>
        </w:tc>
      </w:tr>
      <w:tr w:rsidR="00E6658E" w:rsidRPr="009A02CC" w:rsidTr="00AF5C82">
        <w:trPr>
          <w:trHeight w:val="2746"/>
          <w:jc w:val="center"/>
        </w:trPr>
        <w:tc>
          <w:tcPr>
            <w:tcW w:w="1094" w:type="dxa"/>
            <w:vMerge/>
          </w:tcPr>
          <w:p w:rsidR="00E6658E" w:rsidRPr="009A02CC" w:rsidRDefault="00E6658E" w:rsidP="00E6658E">
            <w:pPr>
              <w:widowControl/>
              <w:autoSpaceDE w:val="0"/>
              <w:autoSpaceDN w:val="0"/>
              <w:adjustRightInd w:val="0"/>
              <w:spacing w:line="276" w:lineRule="auto"/>
              <w:jc w:val="center"/>
              <w:rPr>
                <w:color w:val="0033CC"/>
              </w:rPr>
            </w:pPr>
          </w:p>
        </w:tc>
        <w:tc>
          <w:tcPr>
            <w:tcW w:w="7462" w:type="dxa"/>
          </w:tcPr>
          <w:p w:rsidR="00E6658E" w:rsidRPr="00F23C40" w:rsidRDefault="00E6658E" w:rsidP="00E6658E">
            <w:pPr>
              <w:tabs>
                <w:tab w:val="left" w:pos="1244"/>
              </w:tabs>
              <w:autoSpaceDE w:val="0"/>
              <w:autoSpaceDN w:val="0"/>
              <w:adjustRightInd w:val="0"/>
              <w:spacing w:line="276" w:lineRule="auto"/>
              <w:rPr>
                <w:color w:val="0033CC"/>
              </w:rPr>
            </w:pPr>
            <w:r>
              <w:rPr>
                <w:color w:val="0033CC"/>
              </w:rPr>
              <w:t>CĐR</w:t>
            </w:r>
            <w:r w:rsidRPr="00F23C40">
              <w:rPr>
                <w:color w:val="0033CC"/>
              </w:rPr>
              <w:t>.5.1 – Khái quát hóa ngôn ngữ lập trình C</w:t>
            </w:r>
          </w:p>
          <w:p w:rsidR="00E6658E" w:rsidRPr="00F23C40" w:rsidRDefault="00E6658E" w:rsidP="00E6658E">
            <w:pPr>
              <w:spacing w:line="276" w:lineRule="auto"/>
              <w:jc w:val="left"/>
              <w:rPr>
                <w:color w:val="0033CC"/>
              </w:rPr>
            </w:pPr>
            <w:r>
              <w:rPr>
                <w:color w:val="0033CC"/>
              </w:rPr>
              <w:t>CĐR</w:t>
            </w:r>
            <w:r w:rsidRPr="00F23C40">
              <w:rPr>
                <w:color w:val="0033CC"/>
              </w:rPr>
              <w:t>.5.2 – Sử dụng các kiểu dữ liệu chuẩn của C, các hằng, biến, biểu thức và các phép toán của C</w:t>
            </w:r>
          </w:p>
          <w:p w:rsidR="00E6658E" w:rsidRDefault="00E6658E" w:rsidP="00E6658E">
            <w:pPr>
              <w:autoSpaceDE w:val="0"/>
              <w:autoSpaceDN w:val="0"/>
              <w:adjustRightInd w:val="0"/>
              <w:spacing w:line="276" w:lineRule="auto"/>
              <w:rPr>
                <w:color w:val="0033CC"/>
              </w:rPr>
            </w:pPr>
          </w:p>
          <w:p w:rsidR="00E6658E" w:rsidRPr="00F23C40" w:rsidRDefault="00E6658E" w:rsidP="00E6658E">
            <w:pPr>
              <w:autoSpaceDE w:val="0"/>
              <w:autoSpaceDN w:val="0"/>
              <w:adjustRightInd w:val="0"/>
              <w:spacing w:line="276" w:lineRule="auto"/>
              <w:rPr>
                <w:color w:val="0033CC"/>
              </w:rPr>
            </w:pPr>
            <w:r>
              <w:rPr>
                <w:color w:val="0033CC"/>
              </w:rPr>
              <w:t>CĐR</w:t>
            </w:r>
            <w:r w:rsidRPr="00F23C40">
              <w:rPr>
                <w:color w:val="0033CC"/>
              </w:rPr>
              <w:t>.5.3 – Sử dụng các lệnh điều khiển và vòng lặp, lệnh break, continue, return, goto và lệnh rỗng</w:t>
            </w:r>
          </w:p>
          <w:p w:rsidR="00E6658E" w:rsidRPr="00F23C40" w:rsidRDefault="00E6658E" w:rsidP="00E6658E">
            <w:pPr>
              <w:spacing w:line="276" w:lineRule="auto"/>
              <w:jc w:val="left"/>
              <w:rPr>
                <w:color w:val="0033CC"/>
              </w:rPr>
            </w:pPr>
            <w:r>
              <w:rPr>
                <w:color w:val="0033CC"/>
              </w:rPr>
              <w:t>CĐR</w:t>
            </w:r>
            <w:r w:rsidRPr="00F23C40">
              <w:rPr>
                <w:color w:val="0033CC"/>
              </w:rPr>
              <w:t>.5.4 – Sử dụng hàm</w:t>
            </w:r>
            <w:r w:rsidRPr="00852B16">
              <w:rPr>
                <w:color w:val="0033CC"/>
              </w:rPr>
              <w:t>, hàm đệ quy</w:t>
            </w:r>
          </w:p>
          <w:p w:rsidR="00E6658E" w:rsidRDefault="00E6658E" w:rsidP="00E6658E">
            <w:pPr>
              <w:autoSpaceDE w:val="0"/>
              <w:autoSpaceDN w:val="0"/>
              <w:adjustRightInd w:val="0"/>
              <w:spacing w:line="276" w:lineRule="auto"/>
              <w:rPr>
                <w:color w:val="0033CC"/>
              </w:rPr>
            </w:pPr>
          </w:p>
          <w:p w:rsidR="00E6658E" w:rsidRPr="00F23C40" w:rsidRDefault="00E6658E" w:rsidP="00E6658E">
            <w:pPr>
              <w:autoSpaceDE w:val="0"/>
              <w:autoSpaceDN w:val="0"/>
              <w:adjustRightInd w:val="0"/>
              <w:spacing w:line="276" w:lineRule="auto"/>
              <w:rPr>
                <w:color w:val="0033CC"/>
              </w:rPr>
            </w:pPr>
            <w:r>
              <w:rPr>
                <w:color w:val="0033CC"/>
              </w:rPr>
              <w:t>CĐR</w:t>
            </w:r>
            <w:r w:rsidRPr="00F23C40">
              <w:rPr>
                <w:color w:val="0033CC"/>
              </w:rPr>
              <w:t xml:space="preserve">.5.5 – </w:t>
            </w:r>
            <w:r w:rsidRPr="000629B0">
              <w:rPr>
                <w:color w:val="0033CC"/>
              </w:rPr>
              <w:t>Phân biệt các lớp lưu trữ của biến</w:t>
            </w:r>
          </w:p>
        </w:tc>
        <w:tc>
          <w:tcPr>
            <w:tcW w:w="1300" w:type="dxa"/>
          </w:tcPr>
          <w:p w:rsidR="00E6658E" w:rsidRDefault="00E6658E" w:rsidP="00E6658E">
            <w:pPr>
              <w:spacing w:line="276" w:lineRule="auto"/>
              <w:jc w:val="center"/>
              <w:rPr>
                <w:color w:val="0033CC"/>
              </w:rPr>
            </w:pPr>
            <w:r>
              <w:rPr>
                <w:color w:val="0033CC"/>
              </w:rPr>
              <w:t>1.3</w:t>
            </w:r>
          </w:p>
          <w:p w:rsidR="00E6658E" w:rsidRDefault="00E6658E" w:rsidP="00E6658E">
            <w:pPr>
              <w:spacing w:line="276" w:lineRule="auto"/>
              <w:jc w:val="center"/>
              <w:rPr>
                <w:color w:val="0033CC"/>
              </w:rPr>
            </w:pPr>
            <w:r>
              <w:rPr>
                <w:color w:val="0033CC"/>
              </w:rPr>
              <w:t>1.3, 2.1.1, 2.3.1, 2.4.3, 2.4.4</w:t>
            </w:r>
          </w:p>
          <w:p w:rsidR="00E6658E" w:rsidRPr="009A02CC" w:rsidRDefault="00E6658E" w:rsidP="00E6658E">
            <w:pPr>
              <w:spacing w:line="276" w:lineRule="auto"/>
              <w:jc w:val="center"/>
              <w:rPr>
                <w:color w:val="0033CC"/>
              </w:rPr>
            </w:pPr>
            <w:r>
              <w:rPr>
                <w:color w:val="0033CC"/>
              </w:rPr>
              <w:t>1.3, 2.1.1, 2.1.2, 2.3.1</w:t>
            </w:r>
          </w:p>
          <w:p w:rsidR="00E6658E" w:rsidRDefault="00E6658E" w:rsidP="00E6658E">
            <w:pPr>
              <w:spacing w:line="276" w:lineRule="auto"/>
              <w:jc w:val="center"/>
              <w:rPr>
                <w:color w:val="0033CC"/>
              </w:rPr>
            </w:pPr>
            <w:r>
              <w:rPr>
                <w:color w:val="0033CC"/>
              </w:rPr>
              <w:t>1.3, 2.1.1, 2.1.2</w:t>
            </w:r>
          </w:p>
          <w:p w:rsidR="00E6658E" w:rsidRPr="009A02CC" w:rsidRDefault="00E6658E" w:rsidP="00E6658E">
            <w:pPr>
              <w:spacing w:line="276" w:lineRule="auto"/>
              <w:jc w:val="center"/>
              <w:rPr>
                <w:color w:val="0033CC"/>
              </w:rPr>
            </w:pPr>
            <w:r>
              <w:rPr>
                <w:color w:val="0033CC"/>
              </w:rPr>
              <w:t>1.3</w:t>
            </w:r>
          </w:p>
        </w:tc>
        <w:tc>
          <w:tcPr>
            <w:tcW w:w="1300" w:type="dxa"/>
          </w:tcPr>
          <w:p w:rsidR="00E6658E" w:rsidRDefault="00E6658E" w:rsidP="00E6658E">
            <w:pPr>
              <w:spacing w:line="276" w:lineRule="auto"/>
              <w:jc w:val="center"/>
              <w:rPr>
                <w:color w:val="0033CC"/>
              </w:rPr>
            </w:pPr>
          </w:p>
        </w:tc>
      </w:tr>
      <w:tr w:rsidR="00E6658E" w:rsidRPr="009A02CC" w:rsidTr="00AF5C82">
        <w:trPr>
          <w:jc w:val="center"/>
        </w:trPr>
        <w:tc>
          <w:tcPr>
            <w:tcW w:w="1094" w:type="dxa"/>
            <w:vMerge w:val="restart"/>
          </w:tcPr>
          <w:p w:rsidR="00E6658E" w:rsidRPr="009A02CC" w:rsidRDefault="00E6658E" w:rsidP="00E6658E">
            <w:pPr>
              <w:widowControl/>
              <w:autoSpaceDE w:val="0"/>
              <w:autoSpaceDN w:val="0"/>
              <w:adjustRightInd w:val="0"/>
              <w:spacing w:line="276" w:lineRule="auto"/>
              <w:jc w:val="center"/>
              <w:rPr>
                <w:color w:val="0033CC"/>
              </w:rPr>
            </w:pPr>
            <w:r>
              <w:rPr>
                <w:color w:val="0033CC"/>
              </w:rPr>
              <w:t>CĐR</w:t>
            </w:r>
            <w:r w:rsidRPr="009A02CC">
              <w:rPr>
                <w:color w:val="0033CC"/>
              </w:rPr>
              <w:t xml:space="preserve"> 6</w:t>
            </w:r>
          </w:p>
        </w:tc>
        <w:tc>
          <w:tcPr>
            <w:tcW w:w="7462" w:type="dxa"/>
          </w:tcPr>
          <w:p w:rsidR="00E6658E" w:rsidRPr="00F23C40" w:rsidRDefault="00E6658E" w:rsidP="00E6658E">
            <w:pPr>
              <w:rPr>
                <w:b/>
                <w:bCs/>
              </w:rPr>
            </w:pPr>
            <w:r w:rsidRPr="00F23C40">
              <w:rPr>
                <w:color w:val="0033CC"/>
              </w:rPr>
              <w:t xml:space="preserve">Sử dụng mảng, pointer, các kiểu dữ liệu có cấu trúc, </w:t>
            </w:r>
            <w:r w:rsidRPr="00852B16">
              <w:rPr>
                <w:color w:val="0033CC"/>
              </w:rPr>
              <w:t>đệ quy trong C</w:t>
            </w:r>
          </w:p>
        </w:tc>
        <w:tc>
          <w:tcPr>
            <w:tcW w:w="1300" w:type="dxa"/>
          </w:tcPr>
          <w:p w:rsidR="00E6658E" w:rsidRPr="009A02CC" w:rsidRDefault="00E6658E" w:rsidP="00E6658E">
            <w:pPr>
              <w:spacing w:line="276" w:lineRule="auto"/>
              <w:jc w:val="center"/>
              <w:rPr>
                <w:color w:val="0033CC"/>
              </w:rPr>
            </w:pPr>
            <w:r>
              <w:rPr>
                <w:color w:val="0033CC"/>
              </w:rPr>
              <w:t>1.3, 2.1, 2.3, 2.4</w:t>
            </w:r>
          </w:p>
        </w:tc>
        <w:tc>
          <w:tcPr>
            <w:tcW w:w="1300" w:type="dxa"/>
          </w:tcPr>
          <w:p w:rsidR="00E6658E" w:rsidRDefault="00E6658E" w:rsidP="00E6658E">
            <w:pPr>
              <w:spacing w:line="276" w:lineRule="auto"/>
              <w:jc w:val="center"/>
              <w:rPr>
                <w:color w:val="0033CC"/>
              </w:rPr>
            </w:pPr>
            <w:r>
              <w:rPr>
                <w:color w:val="0033CC"/>
              </w:rPr>
              <w:t>b.4 (P)</w:t>
            </w:r>
          </w:p>
        </w:tc>
      </w:tr>
      <w:tr w:rsidR="00E6658E" w:rsidRPr="009A02CC" w:rsidTr="00AF5C82">
        <w:trPr>
          <w:trHeight w:val="2575"/>
          <w:jc w:val="center"/>
        </w:trPr>
        <w:tc>
          <w:tcPr>
            <w:tcW w:w="1094" w:type="dxa"/>
            <w:vMerge/>
          </w:tcPr>
          <w:p w:rsidR="00E6658E" w:rsidRPr="009A02CC" w:rsidRDefault="00E6658E" w:rsidP="00E6658E">
            <w:pPr>
              <w:widowControl/>
              <w:autoSpaceDE w:val="0"/>
              <w:autoSpaceDN w:val="0"/>
              <w:adjustRightInd w:val="0"/>
              <w:spacing w:line="276" w:lineRule="auto"/>
              <w:jc w:val="left"/>
              <w:rPr>
                <w:color w:val="0033CC"/>
              </w:rPr>
            </w:pPr>
          </w:p>
        </w:tc>
        <w:tc>
          <w:tcPr>
            <w:tcW w:w="7462" w:type="dxa"/>
          </w:tcPr>
          <w:p w:rsidR="00E6658E" w:rsidRDefault="00E6658E" w:rsidP="00E6658E">
            <w:pPr>
              <w:widowControl/>
              <w:tabs>
                <w:tab w:val="left" w:pos="3833"/>
              </w:tabs>
              <w:autoSpaceDE w:val="0"/>
              <w:autoSpaceDN w:val="0"/>
              <w:adjustRightInd w:val="0"/>
              <w:spacing w:line="276" w:lineRule="auto"/>
              <w:jc w:val="left"/>
              <w:rPr>
                <w:color w:val="0033CC"/>
              </w:rPr>
            </w:pPr>
            <w:r>
              <w:rPr>
                <w:color w:val="0033CC"/>
              </w:rPr>
              <w:t>CĐR</w:t>
            </w:r>
            <w:r w:rsidRPr="00F23C40">
              <w:rPr>
                <w:color w:val="0033CC"/>
              </w:rPr>
              <w:t>.6.1 –</w:t>
            </w:r>
            <w:r>
              <w:rPr>
                <w:color w:val="0033CC"/>
              </w:rPr>
              <w:t xml:space="preserve"> Sử dụng mảng trong C</w:t>
            </w:r>
          </w:p>
          <w:p w:rsidR="00E6658E" w:rsidRDefault="00E6658E" w:rsidP="00E6658E">
            <w:pPr>
              <w:widowControl/>
              <w:tabs>
                <w:tab w:val="left" w:pos="3833"/>
              </w:tabs>
              <w:autoSpaceDE w:val="0"/>
              <w:autoSpaceDN w:val="0"/>
              <w:adjustRightInd w:val="0"/>
              <w:spacing w:line="276" w:lineRule="auto"/>
              <w:jc w:val="left"/>
              <w:rPr>
                <w:color w:val="0033CC"/>
              </w:rPr>
            </w:pPr>
          </w:p>
          <w:p w:rsidR="00E6658E" w:rsidRDefault="00E6658E" w:rsidP="00E6658E">
            <w:pPr>
              <w:spacing w:line="276" w:lineRule="auto"/>
              <w:jc w:val="left"/>
              <w:rPr>
                <w:color w:val="0033CC"/>
              </w:rPr>
            </w:pPr>
            <w:r>
              <w:rPr>
                <w:color w:val="0033CC"/>
              </w:rPr>
              <w:t>CĐR</w:t>
            </w:r>
            <w:r w:rsidRPr="00F23C40">
              <w:rPr>
                <w:color w:val="0033CC"/>
              </w:rPr>
              <w:t>.6.2 – Sử dụng pointer,</w:t>
            </w:r>
            <w:r>
              <w:rPr>
                <w:color w:val="0033CC"/>
              </w:rPr>
              <w:t xml:space="preserve"> chuỗi ký tự</w:t>
            </w:r>
          </w:p>
          <w:p w:rsidR="00E6658E" w:rsidRPr="00F23C40" w:rsidRDefault="00E6658E" w:rsidP="00E6658E">
            <w:pPr>
              <w:spacing w:line="276" w:lineRule="auto"/>
              <w:jc w:val="left"/>
              <w:rPr>
                <w:color w:val="0033CC"/>
              </w:rPr>
            </w:pPr>
          </w:p>
          <w:p w:rsidR="00E6658E" w:rsidRDefault="00E6658E" w:rsidP="00E6658E">
            <w:pPr>
              <w:spacing w:line="276" w:lineRule="auto"/>
              <w:jc w:val="left"/>
              <w:rPr>
                <w:color w:val="0033CC"/>
              </w:rPr>
            </w:pPr>
            <w:r>
              <w:rPr>
                <w:color w:val="0033CC"/>
              </w:rPr>
              <w:t>CĐR</w:t>
            </w:r>
            <w:r w:rsidRPr="00F23C40">
              <w:rPr>
                <w:color w:val="0033CC"/>
              </w:rPr>
              <w:t>.6.3 – Sử dụng các kiểu dữ liệu có</w:t>
            </w:r>
            <w:r>
              <w:rPr>
                <w:color w:val="0033CC"/>
              </w:rPr>
              <w:t xml:space="preserve"> cấu trúc struct, union và enum</w:t>
            </w:r>
          </w:p>
          <w:p w:rsidR="00E6658E" w:rsidRPr="00F23C40" w:rsidRDefault="00E6658E" w:rsidP="00E6658E">
            <w:pPr>
              <w:spacing w:line="276" w:lineRule="auto"/>
              <w:jc w:val="left"/>
              <w:rPr>
                <w:color w:val="0033CC"/>
              </w:rPr>
            </w:pPr>
          </w:p>
          <w:p w:rsidR="00E6658E" w:rsidRPr="00F23C40" w:rsidRDefault="00E6658E" w:rsidP="00E6658E">
            <w:pPr>
              <w:spacing w:line="276" w:lineRule="auto"/>
              <w:jc w:val="left"/>
              <w:rPr>
                <w:color w:val="0033CC"/>
              </w:rPr>
            </w:pPr>
            <w:r>
              <w:rPr>
                <w:color w:val="0033CC"/>
              </w:rPr>
              <w:t>CĐR</w:t>
            </w:r>
            <w:r w:rsidRPr="00F23C40">
              <w:rPr>
                <w:color w:val="0033CC"/>
              </w:rPr>
              <w:t>.6.4 – Sử dụng đệ quy</w:t>
            </w:r>
          </w:p>
        </w:tc>
        <w:tc>
          <w:tcPr>
            <w:tcW w:w="1300" w:type="dxa"/>
          </w:tcPr>
          <w:p w:rsidR="00E6658E" w:rsidRPr="009A02CC" w:rsidRDefault="00E6658E" w:rsidP="00E6658E">
            <w:pPr>
              <w:spacing w:line="276" w:lineRule="auto"/>
              <w:jc w:val="center"/>
              <w:rPr>
                <w:color w:val="0033CC"/>
              </w:rPr>
            </w:pPr>
            <w:r>
              <w:rPr>
                <w:color w:val="0033CC"/>
              </w:rPr>
              <w:t>1.3, 2.1.1, 2.3.1</w:t>
            </w:r>
          </w:p>
          <w:p w:rsidR="00E6658E" w:rsidRDefault="00E6658E" w:rsidP="00E6658E">
            <w:pPr>
              <w:spacing w:line="276" w:lineRule="auto"/>
              <w:jc w:val="center"/>
              <w:rPr>
                <w:color w:val="0033CC"/>
              </w:rPr>
            </w:pPr>
            <w:r>
              <w:rPr>
                <w:color w:val="0033CC"/>
              </w:rPr>
              <w:t>1.3, 2.1.1</w:t>
            </w:r>
          </w:p>
          <w:p w:rsidR="00E6658E" w:rsidRPr="009A02CC" w:rsidRDefault="00E6658E" w:rsidP="00E6658E">
            <w:pPr>
              <w:spacing w:line="276" w:lineRule="auto"/>
              <w:jc w:val="center"/>
              <w:rPr>
                <w:color w:val="0033CC"/>
              </w:rPr>
            </w:pPr>
            <w:r>
              <w:rPr>
                <w:color w:val="0033CC"/>
              </w:rPr>
              <w:t>2.4.1-2.4.4</w:t>
            </w:r>
          </w:p>
          <w:p w:rsidR="00E6658E" w:rsidRPr="009A02CC" w:rsidRDefault="00E6658E" w:rsidP="00E6658E">
            <w:pPr>
              <w:spacing w:line="276" w:lineRule="auto"/>
              <w:jc w:val="center"/>
              <w:rPr>
                <w:color w:val="0033CC"/>
              </w:rPr>
            </w:pPr>
            <w:r>
              <w:rPr>
                <w:color w:val="0033CC"/>
              </w:rPr>
              <w:t>1.3, 2.1.1, 2.1.2</w:t>
            </w:r>
          </w:p>
          <w:p w:rsidR="00E6658E" w:rsidRPr="009A02CC" w:rsidRDefault="00E6658E" w:rsidP="00E6658E">
            <w:pPr>
              <w:spacing w:line="276" w:lineRule="auto"/>
              <w:jc w:val="center"/>
              <w:rPr>
                <w:color w:val="0033CC"/>
              </w:rPr>
            </w:pPr>
            <w:r>
              <w:rPr>
                <w:color w:val="0033CC"/>
              </w:rPr>
              <w:t>1.3, 2.1.1,  2.4.1-2.4.4</w:t>
            </w:r>
          </w:p>
        </w:tc>
        <w:tc>
          <w:tcPr>
            <w:tcW w:w="1300" w:type="dxa"/>
          </w:tcPr>
          <w:p w:rsidR="00E6658E" w:rsidRDefault="00E6658E" w:rsidP="00E6658E">
            <w:pPr>
              <w:spacing w:line="276" w:lineRule="auto"/>
              <w:jc w:val="center"/>
              <w:rPr>
                <w:color w:val="0033CC"/>
              </w:rPr>
            </w:pPr>
          </w:p>
        </w:tc>
      </w:tr>
    </w:tbl>
    <w:p w:rsidR="00F14F80" w:rsidRDefault="00F14F80" w:rsidP="00F14F80"/>
    <w:tbl>
      <w:tblPr>
        <w:tblW w:w="56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7281"/>
        <w:gridCol w:w="1273"/>
        <w:gridCol w:w="1273"/>
      </w:tblGrid>
      <w:tr w:rsidR="004306E4" w:rsidRPr="00536A60" w:rsidTr="00AF5C82">
        <w:trPr>
          <w:jc w:val="center"/>
        </w:trPr>
        <w:tc>
          <w:tcPr>
            <w:tcW w:w="1094" w:type="dxa"/>
          </w:tcPr>
          <w:p w:rsidR="004306E4" w:rsidRPr="00536A60" w:rsidRDefault="004306E4" w:rsidP="00AD3279">
            <w:pPr>
              <w:spacing w:line="276" w:lineRule="auto"/>
              <w:jc w:val="center"/>
              <w:rPr>
                <w:b/>
              </w:rPr>
            </w:pPr>
            <w:r w:rsidRPr="00536A60">
              <w:rPr>
                <w:b/>
              </w:rPr>
              <w:t>STT</w:t>
            </w:r>
          </w:p>
        </w:tc>
        <w:tc>
          <w:tcPr>
            <w:tcW w:w="7462" w:type="dxa"/>
          </w:tcPr>
          <w:p w:rsidR="004306E4" w:rsidRPr="00521162" w:rsidRDefault="004306E4" w:rsidP="00AD3279">
            <w:pPr>
              <w:spacing w:line="276" w:lineRule="auto"/>
              <w:jc w:val="center"/>
              <w:rPr>
                <w:b/>
              </w:rPr>
            </w:pPr>
            <w:r w:rsidRPr="00521162">
              <w:rPr>
                <w:b/>
              </w:rPr>
              <w:t xml:space="preserve">Course learning outcomes </w:t>
            </w:r>
          </w:p>
        </w:tc>
        <w:tc>
          <w:tcPr>
            <w:tcW w:w="1300" w:type="dxa"/>
          </w:tcPr>
          <w:p w:rsidR="004306E4" w:rsidRPr="00536A60" w:rsidRDefault="004306E4" w:rsidP="00AD3279">
            <w:pPr>
              <w:spacing w:line="276" w:lineRule="auto"/>
              <w:jc w:val="center"/>
              <w:rPr>
                <w:b/>
              </w:rPr>
            </w:pPr>
            <w:r w:rsidRPr="00536A60">
              <w:rPr>
                <w:b/>
              </w:rPr>
              <w:t>CDIO</w:t>
            </w:r>
          </w:p>
        </w:tc>
        <w:tc>
          <w:tcPr>
            <w:tcW w:w="1300" w:type="dxa"/>
          </w:tcPr>
          <w:p w:rsidR="004306E4" w:rsidRPr="00536A60" w:rsidRDefault="00C94548" w:rsidP="00AD3279">
            <w:pPr>
              <w:spacing w:line="276" w:lineRule="auto"/>
              <w:jc w:val="center"/>
              <w:rPr>
                <w:b/>
              </w:rPr>
            </w:pPr>
            <w:r>
              <w:rPr>
                <w:b/>
              </w:rPr>
              <w:t>ABET</w:t>
            </w:r>
          </w:p>
        </w:tc>
      </w:tr>
      <w:tr w:rsidR="00AF5C82" w:rsidRPr="009A02CC" w:rsidTr="00AF5C82">
        <w:trPr>
          <w:trHeight w:val="251"/>
          <w:jc w:val="center"/>
        </w:trPr>
        <w:tc>
          <w:tcPr>
            <w:tcW w:w="1094" w:type="dxa"/>
            <w:vMerge w:val="restart"/>
          </w:tcPr>
          <w:p w:rsidR="00AF5C82" w:rsidRPr="009A02CC" w:rsidRDefault="00AF5C82" w:rsidP="00AF5C82">
            <w:pPr>
              <w:spacing w:line="276" w:lineRule="auto"/>
              <w:jc w:val="center"/>
              <w:rPr>
                <w:color w:val="0033CC"/>
              </w:rPr>
            </w:pPr>
            <w:r w:rsidRPr="009A02CC">
              <w:rPr>
                <w:color w:val="0033CC"/>
              </w:rPr>
              <w:t>L.O.1</w:t>
            </w:r>
          </w:p>
        </w:tc>
        <w:tc>
          <w:tcPr>
            <w:tcW w:w="7462" w:type="dxa"/>
          </w:tcPr>
          <w:p w:rsidR="00AF5C82" w:rsidRPr="00F522DB" w:rsidRDefault="00AF5C82" w:rsidP="00AF5C82">
            <w:pPr>
              <w:spacing w:line="276" w:lineRule="auto"/>
              <w:rPr>
                <w:rFonts w:eastAsia="SymbolMT"/>
                <w:noProof w:val="0"/>
                <w:color w:val="0033CC"/>
              </w:rPr>
            </w:pPr>
            <w:r>
              <w:rPr>
                <w:color w:val="0033CC"/>
              </w:rPr>
              <w:t>Explain and use numeric systems in informatics</w:t>
            </w:r>
          </w:p>
        </w:tc>
        <w:tc>
          <w:tcPr>
            <w:tcW w:w="1300" w:type="dxa"/>
          </w:tcPr>
          <w:p w:rsidR="00AF5C82" w:rsidRPr="009A02CC" w:rsidRDefault="00AF5C82" w:rsidP="00AF5C82">
            <w:pPr>
              <w:spacing w:line="276" w:lineRule="auto"/>
              <w:jc w:val="center"/>
              <w:rPr>
                <w:color w:val="0033CC"/>
              </w:rPr>
            </w:pPr>
            <w:r>
              <w:rPr>
                <w:color w:val="0033CC"/>
              </w:rPr>
              <w:t>1.3, 2.1</w:t>
            </w:r>
          </w:p>
        </w:tc>
        <w:tc>
          <w:tcPr>
            <w:tcW w:w="1300" w:type="dxa"/>
          </w:tcPr>
          <w:p w:rsidR="00AF5C82" w:rsidRDefault="00AF5C82" w:rsidP="00AF5C82">
            <w:pPr>
              <w:spacing w:line="276" w:lineRule="auto"/>
              <w:jc w:val="center"/>
              <w:rPr>
                <w:color w:val="0033CC"/>
              </w:rPr>
            </w:pPr>
            <w:r>
              <w:rPr>
                <w:color w:val="0033CC"/>
              </w:rPr>
              <w:t>b.4 (P)</w:t>
            </w:r>
          </w:p>
        </w:tc>
      </w:tr>
      <w:tr w:rsidR="00AF5C82" w:rsidRPr="009A02CC" w:rsidTr="00AF5C82">
        <w:trPr>
          <w:trHeight w:val="1576"/>
          <w:jc w:val="center"/>
        </w:trPr>
        <w:tc>
          <w:tcPr>
            <w:tcW w:w="1094" w:type="dxa"/>
            <w:vMerge/>
          </w:tcPr>
          <w:p w:rsidR="00AF5C82" w:rsidRPr="009A02CC" w:rsidRDefault="00AF5C82" w:rsidP="00AF5C82">
            <w:pPr>
              <w:spacing w:line="276" w:lineRule="auto"/>
              <w:jc w:val="center"/>
              <w:rPr>
                <w:color w:val="0033CC"/>
              </w:rPr>
            </w:pPr>
          </w:p>
        </w:tc>
        <w:tc>
          <w:tcPr>
            <w:tcW w:w="7462" w:type="dxa"/>
          </w:tcPr>
          <w:p w:rsidR="00AF5C82" w:rsidRPr="00F522DB" w:rsidRDefault="00AF5C82" w:rsidP="00AF5C82">
            <w:pPr>
              <w:spacing w:line="276" w:lineRule="auto"/>
              <w:jc w:val="left"/>
              <w:rPr>
                <w:color w:val="0033CC"/>
              </w:rPr>
            </w:pPr>
            <w:r w:rsidRPr="00F522DB">
              <w:rPr>
                <w:color w:val="0033CC"/>
              </w:rPr>
              <w:t xml:space="preserve">L.O.1.1 – </w:t>
            </w:r>
            <w:r>
              <w:rPr>
                <w:color w:val="0033CC"/>
              </w:rPr>
              <w:t>Explain numeric systems</w:t>
            </w:r>
            <w:r w:rsidRPr="00F522DB">
              <w:rPr>
                <w:color w:val="0033CC"/>
              </w:rPr>
              <w:t xml:space="preserve"> (</w:t>
            </w:r>
            <w:r>
              <w:rPr>
                <w:color w:val="0033CC"/>
              </w:rPr>
              <w:t>binary</w:t>
            </w:r>
            <w:r w:rsidRPr="00F522DB">
              <w:rPr>
                <w:color w:val="0033CC"/>
              </w:rPr>
              <w:t xml:space="preserve">, </w:t>
            </w:r>
            <w:r>
              <w:rPr>
                <w:color w:val="0033CC"/>
              </w:rPr>
              <w:t>octal</w:t>
            </w:r>
            <w:r w:rsidRPr="00F522DB">
              <w:rPr>
                <w:color w:val="0033CC"/>
              </w:rPr>
              <w:t xml:space="preserve">, </w:t>
            </w:r>
            <w:r>
              <w:rPr>
                <w:color w:val="0033CC"/>
              </w:rPr>
              <w:t>decimal</w:t>
            </w:r>
            <w:r w:rsidRPr="00F522DB">
              <w:rPr>
                <w:color w:val="0033CC"/>
              </w:rPr>
              <w:t xml:space="preserve">, </w:t>
            </w:r>
            <w:r>
              <w:rPr>
                <w:color w:val="0033CC"/>
              </w:rPr>
              <w:t>hexa decimal</w:t>
            </w:r>
            <w:r w:rsidRPr="00F522DB">
              <w:rPr>
                <w:color w:val="0033CC"/>
              </w:rPr>
              <w:t>)</w:t>
            </w:r>
          </w:p>
          <w:p w:rsidR="00AF5C82" w:rsidRPr="00F522DB" w:rsidRDefault="00AF5C82" w:rsidP="00AF5C82">
            <w:pPr>
              <w:spacing w:line="276" w:lineRule="auto"/>
              <w:jc w:val="left"/>
              <w:rPr>
                <w:color w:val="0033CC"/>
              </w:rPr>
            </w:pPr>
            <w:r w:rsidRPr="00F522DB">
              <w:rPr>
                <w:color w:val="0033CC"/>
              </w:rPr>
              <w:t xml:space="preserve">L.O.1.2 – </w:t>
            </w:r>
            <w:r>
              <w:rPr>
                <w:color w:val="0033CC"/>
              </w:rPr>
              <w:t xml:space="preserve">Convert between numeric systems </w:t>
            </w:r>
            <w:r w:rsidRPr="00F522DB">
              <w:rPr>
                <w:color w:val="0033CC"/>
              </w:rPr>
              <w:t>(</w:t>
            </w:r>
            <w:r>
              <w:rPr>
                <w:color w:val="0033CC"/>
              </w:rPr>
              <w:t>binary</w:t>
            </w:r>
            <w:r w:rsidRPr="00F522DB">
              <w:rPr>
                <w:color w:val="0033CC"/>
              </w:rPr>
              <w:t xml:space="preserve">, </w:t>
            </w:r>
            <w:r>
              <w:rPr>
                <w:color w:val="0033CC"/>
              </w:rPr>
              <w:t>octal</w:t>
            </w:r>
            <w:r w:rsidRPr="00F522DB">
              <w:rPr>
                <w:color w:val="0033CC"/>
              </w:rPr>
              <w:t xml:space="preserve">, </w:t>
            </w:r>
            <w:r>
              <w:rPr>
                <w:color w:val="0033CC"/>
              </w:rPr>
              <w:t>decimal</w:t>
            </w:r>
            <w:r w:rsidRPr="00F522DB">
              <w:rPr>
                <w:color w:val="0033CC"/>
              </w:rPr>
              <w:t xml:space="preserve">, </w:t>
            </w:r>
            <w:r>
              <w:rPr>
                <w:color w:val="0033CC"/>
              </w:rPr>
              <w:t>hexa decimal</w:t>
            </w:r>
            <w:r w:rsidRPr="00F522DB">
              <w:rPr>
                <w:color w:val="0033CC"/>
              </w:rPr>
              <w:t>)</w:t>
            </w:r>
          </w:p>
          <w:p w:rsidR="00AF5C82" w:rsidRPr="0086121F" w:rsidRDefault="00AF5C82" w:rsidP="00AF5C82">
            <w:pPr>
              <w:spacing w:line="276" w:lineRule="auto"/>
              <w:jc w:val="left"/>
              <w:rPr>
                <w:color w:val="0033CC"/>
              </w:rPr>
            </w:pPr>
            <w:r>
              <w:rPr>
                <w:color w:val="0033CC"/>
              </w:rPr>
              <w:t>L.O.1.3</w:t>
            </w:r>
            <w:r w:rsidRPr="00F522DB">
              <w:rPr>
                <w:color w:val="0033CC"/>
              </w:rPr>
              <w:t xml:space="preserve"> – </w:t>
            </w:r>
            <w:r>
              <w:rPr>
                <w:color w:val="0033CC"/>
              </w:rPr>
              <w:t>Use the units of information</w:t>
            </w:r>
            <w:r w:rsidRPr="00F522DB">
              <w:rPr>
                <w:color w:val="0033CC"/>
              </w:rPr>
              <w:t xml:space="preserve"> (bit, byte, kilo byte, mega byte, giga byte, tera byte)</w:t>
            </w:r>
          </w:p>
        </w:tc>
        <w:tc>
          <w:tcPr>
            <w:tcW w:w="1300" w:type="dxa"/>
          </w:tcPr>
          <w:p w:rsidR="00AF5C82" w:rsidRDefault="00AF5C82" w:rsidP="00AF5C82">
            <w:pPr>
              <w:spacing w:line="276" w:lineRule="auto"/>
              <w:jc w:val="center"/>
              <w:rPr>
                <w:color w:val="0033CC"/>
              </w:rPr>
            </w:pPr>
            <w:r>
              <w:rPr>
                <w:color w:val="0033CC"/>
              </w:rPr>
              <w:t>1.3</w:t>
            </w:r>
          </w:p>
          <w:p w:rsidR="00AF5C82" w:rsidRDefault="00AF5C82" w:rsidP="00AF5C82">
            <w:pPr>
              <w:spacing w:line="276" w:lineRule="auto"/>
              <w:jc w:val="center"/>
              <w:rPr>
                <w:color w:val="0033CC"/>
              </w:rPr>
            </w:pPr>
            <w:r>
              <w:rPr>
                <w:color w:val="0033CC"/>
              </w:rPr>
              <w:t>1.3, 2.1.1</w:t>
            </w:r>
          </w:p>
          <w:p w:rsidR="00AF5C82" w:rsidRDefault="00AF5C82" w:rsidP="00AF5C82">
            <w:pPr>
              <w:spacing w:line="276" w:lineRule="auto"/>
              <w:jc w:val="center"/>
              <w:rPr>
                <w:color w:val="0033CC"/>
              </w:rPr>
            </w:pPr>
          </w:p>
          <w:p w:rsidR="00AF5C82" w:rsidRPr="009A02CC" w:rsidRDefault="00AF5C82" w:rsidP="00AF5C82">
            <w:pPr>
              <w:spacing w:line="276" w:lineRule="auto"/>
              <w:jc w:val="center"/>
              <w:rPr>
                <w:color w:val="0033CC"/>
              </w:rPr>
            </w:pPr>
            <w:r>
              <w:rPr>
                <w:color w:val="0033CC"/>
              </w:rPr>
              <w:t>1.3, 2.1.1</w:t>
            </w:r>
          </w:p>
        </w:tc>
        <w:tc>
          <w:tcPr>
            <w:tcW w:w="1300" w:type="dxa"/>
          </w:tcPr>
          <w:p w:rsidR="00AF5C82" w:rsidRDefault="00AF5C82" w:rsidP="00AF5C82">
            <w:pPr>
              <w:spacing w:line="276" w:lineRule="auto"/>
              <w:jc w:val="center"/>
              <w:rPr>
                <w:color w:val="0033CC"/>
              </w:rPr>
            </w:pPr>
          </w:p>
        </w:tc>
      </w:tr>
      <w:tr w:rsidR="00AF5C82" w:rsidRPr="009A02CC" w:rsidTr="00AF5C82">
        <w:trPr>
          <w:trHeight w:val="251"/>
          <w:jc w:val="center"/>
        </w:trPr>
        <w:tc>
          <w:tcPr>
            <w:tcW w:w="1094" w:type="dxa"/>
            <w:vMerge w:val="restart"/>
          </w:tcPr>
          <w:p w:rsidR="00AF5C82" w:rsidRPr="009A02CC" w:rsidRDefault="00AF5C82" w:rsidP="00AF5C82">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L.O.2</w:t>
            </w:r>
          </w:p>
        </w:tc>
        <w:tc>
          <w:tcPr>
            <w:tcW w:w="7462" w:type="dxa"/>
          </w:tcPr>
          <w:p w:rsidR="00AF5C82" w:rsidRPr="00F23C40" w:rsidRDefault="00AF5C82" w:rsidP="00AF5C82">
            <w:pPr>
              <w:widowControl/>
              <w:spacing w:line="276" w:lineRule="auto"/>
              <w:jc w:val="left"/>
              <w:rPr>
                <w:color w:val="0033CC"/>
              </w:rPr>
            </w:pPr>
            <w:r>
              <w:rPr>
                <w:color w:val="0033CC"/>
              </w:rPr>
              <w:t>Apply arithmetic and bit operations</w:t>
            </w:r>
          </w:p>
        </w:tc>
        <w:tc>
          <w:tcPr>
            <w:tcW w:w="1300" w:type="dxa"/>
          </w:tcPr>
          <w:p w:rsidR="00AF5C82" w:rsidRPr="009A02CC" w:rsidRDefault="00AF5C82" w:rsidP="00AF5C82">
            <w:pPr>
              <w:spacing w:line="276" w:lineRule="auto"/>
              <w:jc w:val="center"/>
              <w:rPr>
                <w:color w:val="0033CC"/>
              </w:rPr>
            </w:pPr>
            <w:r>
              <w:rPr>
                <w:color w:val="0033CC"/>
              </w:rPr>
              <w:t>1.3, 2.4</w:t>
            </w:r>
          </w:p>
        </w:tc>
        <w:tc>
          <w:tcPr>
            <w:tcW w:w="1300" w:type="dxa"/>
          </w:tcPr>
          <w:p w:rsidR="00AF5C82" w:rsidRDefault="00AF5C82" w:rsidP="00AF5C82">
            <w:pPr>
              <w:spacing w:line="276" w:lineRule="auto"/>
              <w:jc w:val="center"/>
              <w:rPr>
                <w:color w:val="0033CC"/>
              </w:rPr>
            </w:pPr>
            <w:r>
              <w:rPr>
                <w:color w:val="0033CC"/>
              </w:rPr>
              <w:t>b.4 (P)</w:t>
            </w:r>
          </w:p>
        </w:tc>
      </w:tr>
      <w:tr w:rsidR="00AF5C82" w:rsidRPr="009A02CC" w:rsidTr="00AF5C82">
        <w:trPr>
          <w:trHeight w:val="962"/>
          <w:jc w:val="center"/>
        </w:trPr>
        <w:tc>
          <w:tcPr>
            <w:tcW w:w="1094" w:type="dxa"/>
            <w:vMerge/>
          </w:tcPr>
          <w:p w:rsidR="00AF5C82" w:rsidRPr="009A02CC" w:rsidRDefault="00AF5C82" w:rsidP="00AF5C82">
            <w:pPr>
              <w:widowControl/>
              <w:autoSpaceDE w:val="0"/>
              <w:autoSpaceDN w:val="0"/>
              <w:adjustRightInd w:val="0"/>
              <w:spacing w:line="276" w:lineRule="auto"/>
              <w:jc w:val="center"/>
              <w:rPr>
                <w:rFonts w:eastAsia="SymbolMT"/>
                <w:noProof w:val="0"/>
                <w:color w:val="0033CC"/>
              </w:rPr>
            </w:pPr>
          </w:p>
        </w:tc>
        <w:tc>
          <w:tcPr>
            <w:tcW w:w="7462" w:type="dxa"/>
          </w:tcPr>
          <w:p w:rsidR="00AF5C82" w:rsidRPr="00960053" w:rsidRDefault="00AF5C82" w:rsidP="00AF5C82">
            <w:pPr>
              <w:autoSpaceDE w:val="0"/>
              <w:autoSpaceDN w:val="0"/>
              <w:adjustRightInd w:val="0"/>
              <w:spacing w:line="276" w:lineRule="auto"/>
              <w:rPr>
                <w:rFonts w:eastAsia="SymbolMT"/>
                <w:noProof w:val="0"/>
                <w:color w:val="0033CC"/>
              </w:rPr>
            </w:pPr>
            <w:r w:rsidRPr="00F23C40">
              <w:rPr>
                <w:color w:val="0033CC"/>
              </w:rPr>
              <w:t xml:space="preserve">L.O.2.1 – </w:t>
            </w:r>
            <w:r>
              <w:rPr>
                <w:color w:val="0033CC"/>
              </w:rPr>
              <w:t>Use integers, two-complement integers, arithmetic and bit operations</w:t>
            </w:r>
          </w:p>
          <w:p w:rsidR="00AF5C82" w:rsidRPr="00F23C40" w:rsidRDefault="00AF5C82" w:rsidP="00AF5C82">
            <w:pPr>
              <w:autoSpaceDE w:val="0"/>
              <w:autoSpaceDN w:val="0"/>
              <w:adjustRightInd w:val="0"/>
              <w:spacing w:line="276" w:lineRule="auto"/>
              <w:rPr>
                <w:rFonts w:eastAsia="SymbolMT"/>
                <w:noProof w:val="0"/>
                <w:color w:val="0033CC"/>
              </w:rPr>
            </w:pPr>
            <w:r w:rsidRPr="00F23C40">
              <w:rPr>
                <w:color w:val="0033CC"/>
              </w:rPr>
              <w:t>L.O.2.2 – C</w:t>
            </w:r>
            <w:r>
              <w:rPr>
                <w:color w:val="0033CC"/>
              </w:rPr>
              <w:t>onvert real numbers to floating-point notation and inversely</w:t>
            </w:r>
          </w:p>
        </w:tc>
        <w:tc>
          <w:tcPr>
            <w:tcW w:w="1300" w:type="dxa"/>
          </w:tcPr>
          <w:p w:rsidR="00AF5C82" w:rsidRPr="009A02CC" w:rsidRDefault="00AF5C82" w:rsidP="00AF5C82">
            <w:pPr>
              <w:spacing w:line="276" w:lineRule="auto"/>
              <w:jc w:val="center"/>
              <w:rPr>
                <w:color w:val="0033CC"/>
              </w:rPr>
            </w:pPr>
            <w:r>
              <w:rPr>
                <w:color w:val="0033CC"/>
              </w:rPr>
              <w:t>1.3, 2.4.3, 2.4.4</w:t>
            </w:r>
          </w:p>
          <w:p w:rsidR="00AF5C82" w:rsidRPr="009A02CC" w:rsidRDefault="00AF5C82" w:rsidP="00AF5C82">
            <w:pPr>
              <w:spacing w:line="276" w:lineRule="auto"/>
              <w:jc w:val="center"/>
              <w:rPr>
                <w:color w:val="0033CC"/>
              </w:rPr>
            </w:pPr>
            <w:r>
              <w:rPr>
                <w:color w:val="0033CC"/>
              </w:rPr>
              <w:t>1.3, 2.4.3</w:t>
            </w:r>
          </w:p>
        </w:tc>
        <w:tc>
          <w:tcPr>
            <w:tcW w:w="1300" w:type="dxa"/>
          </w:tcPr>
          <w:p w:rsidR="00AF5C82" w:rsidRDefault="00AF5C82" w:rsidP="00AF5C82">
            <w:pPr>
              <w:spacing w:line="276" w:lineRule="auto"/>
              <w:jc w:val="center"/>
              <w:rPr>
                <w:color w:val="0033CC"/>
              </w:rPr>
            </w:pPr>
          </w:p>
        </w:tc>
      </w:tr>
      <w:tr w:rsidR="00AF5C82" w:rsidRPr="009A02CC" w:rsidTr="00AF5C82">
        <w:trPr>
          <w:trHeight w:val="251"/>
          <w:jc w:val="center"/>
        </w:trPr>
        <w:tc>
          <w:tcPr>
            <w:tcW w:w="1094" w:type="dxa"/>
            <w:vMerge w:val="restart"/>
          </w:tcPr>
          <w:p w:rsidR="00AF5C82" w:rsidRPr="009A02CC" w:rsidRDefault="00AF5C82" w:rsidP="00AF5C82">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L.O.3</w:t>
            </w:r>
          </w:p>
        </w:tc>
        <w:tc>
          <w:tcPr>
            <w:tcW w:w="7462" w:type="dxa"/>
          </w:tcPr>
          <w:p w:rsidR="00AF5C82" w:rsidRPr="00F23C40" w:rsidRDefault="00AF5C82" w:rsidP="00AF5C82">
            <w:pPr>
              <w:widowControl/>
              <w:spacing w:line="276" w:lineRule="auto"/>
              <w:jc w:val="left"/>
              <w:rPr>
                <w:color w:val="0033CC"/>
              </w:rPr>
            </w:pPr>
            <w:r>
              <w:rPr>
                <w:color w:val="0033CC"/>
              </w:rPr>
              <w:t>Explain and design combinational and sequential logic circuits</w:t>
            </w:r>
          </w:p>
        </w:tc>
        <w:tc>
          <w:tcPr>
            <w:tcW w:w="1300" w:type="dxa"/>
          </w:tcPr>
          <w:p w:rsidR="00AF5C82" w:rsidRPr="009A02CC" w:rsidRDefault="00AF5C82" w:rsidP="00AF5C82">
            <w:pPr>
              <w:spacing w:line="276" w:lineRule="auto"/>
              <w:jc w:val="center"/>
              <w:rPr>
                <w:color w:val="0033CC"/>
              </w:rPr>
            </w:pPr>
            <w:r>
              <w:rPr>
                <w:color w:val="0033CC"/>
              </w:rPr>
              <w:t>1.3, 2.1, 2.3</w:t>
            </w:r>
          </w:p>
        </w:tc>
        <w:tc>
          <w:tcPr>
            <w:tcW w:w="1300" w:type="dxa"/>
          </w:tcPr>
          <w:p w:rsidR="00AF5C82" w:rsidRDefault="00AF5C82" w:rsidP="00AF5C82">
            <w:pPr>
              <w:spacing w:line="276" w:lineRule="auto"/>
              <w:jc w:val="center"/>
              <w:rPr>
                <w:color w:val="0033CC"/>
              </w:rPr>
            </w:pPr>
            <w:r>
              <w:rPr>
                <w:color w:val="0033CC"/>
              </w:rPr>
              <w:t>j.3 (S)</w:t>
            </w:r>
          </w:p>
        </w:tc>
      </w:tr>
      <w:tr w:rsidR="00AF5C82" w:rsidRPr="009A02CC" w:rsidTr="00AF5C82">
        <w:trPr>
          <w:trHeight w:val="1558"/>
          <w:jc w:val="center"/>
        </w:trPr>
        <w:tc>
          <w:tcPr>
            <w:tcW w:w="1094" w:type="dxa"/>
            <w:vMerge/>
          </w:tcPr>
          <w:p w:rsidR="00AF5C82" w:rsidRPr="009A02CC" w:rsidRDefault="00AF5C82" w:rsidP="00AF5C82">
            <w:pPr>
              <w:widowControl/>
              <w:autoSpaceDE w:val="0"/>
              <w:autoSpaceDN w:val="0"/>
              <w:adjustRightInd w:val="0"/>
              <w:spacing w:line="276" w:lineRule="auto"/>
              <w:jc w:val="center"/>
              <w:rPr>
                <w:rFonts w:eastAsia="SymbolMT"/>
                <w:noProof w:val="0"/>
                <w:color w:val="0033CC"/>
              </w:rPr>
            </w:pPr>
          </w:p>
        </w:tc>
        <w:tc>
          <w:tcPr>
            <w:tcW w:w="7462" w:type="dxa"/>
          </w:tcPr>
          <w:p w:rsidR="00AF5C82" w:rsidRPr="00F23C40" w:rsidRDefault="00AF5C82" w:rsidP="00AF5C82">
            <w:pPr>
              <w:spacing w:line="276" w:lineRule="auto"/>
              <w:jc w:val="left"/>
              <w:rPr>
                <w:color w:val="0033CC"/>
              </w:rPr>
            </w:pPr>
            <w:r w:rsidRPr="00F23C40">
              <w:rPr>
                <w:color w:val="0033CC"/>
              </w:rPr>
              <w:t xml:space="preserve">L.O.3.1 – </w:t>
            </w:r>
            <w:r>
              <w:rPr>
                <w:color w:val="0033CC"/>
              </w:rPr>
              <w:t>Explain combinational and sequential logic circuits</w:t>
            </w:r>
          </w:p>
          <w:p w:rsidR="00AF5C82" w:rsidRDefault="00AF5C82" w:rsidP="00AF5C82">
            <w:pPr>
              <w:autoSpaceDE w:val="0"/>
              <w:autoSpaceDN w:val="0"/>
              <w:adjustRightInd w:val="0"/>
              <w:spacing w:line="276" w:lineRule="auto"/>
              <w:rPr>
                <w:color w:val="0033CC"/>
              </w:rPr>
            </w:pPr>
          </w:p>
          <w:p w:rsidR="00AF5C82" w:rsidRPr="00F23C40" w:rsidRDefault="00AF5C82" w:rsidP="00AF5C82">
            <w:pPr>
              <w:autoSpaceDE w:val="0"/>
              <w:autoSpaceDN w:val="0"/>
              <w:adjustRightInd w:val="0"/>
              <w:spacing w:line="276" w:lineRule="auto"/>
              <w:rPr>
                <w:color w:val="0033CC"/>
              </w:rPr>
            </w:pPr>
            <w:r>
              <w:rPr>
                <w:color w:val="0033CC"/>
              </w:rPr>
              <w:t>L.O.3.2 – Interpret combinational and sequential logic circuits</w:t>
            </w:r>
          </w:p>
        </w:tc>
        <w:tc>
          <w:tcPr>
            <w:tcW w:w="1300" w:type="dxa"/>
          </w:tcPr>
          <w:p w:rsidR="00AF5C82" w:rsidRPr="009A02CC" w:rsidRDefault="00AF5C82" w:rsidP="00AF5C82">
            <w:pPr>
              <w:spacing w:line="276" w:lineRule="auto"/>
              <w:jc w:val="center"/>
              <w:rPr>
                <w:color w:val="0033CC"/>
              </w:rPr>
            </w:pPr>
            <w:r>
              <w:rPr>
                <w:color w:val="0033CC"/>
              </w:rPr>
              <w:t>1.3, 2.1.1-2.1.3, 2.3.1</w:t>
            </w:r>
          </w:p>
          <w:p w:rsidR="00AF5C82" w:rsidRPr="009A02CC" w:rsidRDefault="00AF5C82" w:rsidP="00AF5C82">
            <w:pPr>
              <w:spacing w:line="276" w:lineRule="auto"/>
              <w:jc w:val="center"/>
              <w:rPr>
                <w:color w:val="0033CC"/>
              </w:rPr>
            </w:pPr>
            <w:r>
              <w:rPr>
                <w:color w:val="0033CC"/>
              </w:rPr>
              <w:t>1.3, 2.1.1-2.1.3,  2.3.1-2.3.4</w:t>
            </w:r>
          </w:p>
        </w:tc>
        <w:tc>
          <w:tcPr>
            <w:tcW w:w="1300" w:type="dxa"/>
          </w:tcPr>
          <w:p w:rsidR="00AF5C82" w:rsidRDefault="00AF5C82" w:rsidP="00AF5C82">
            <w:pPr>
              <w:spacing w:line="276" w:lineRule="auto"/>
              <w:jc w:val="center"/>
              <w:rPr>
                <w:color w:val="0033CC"/>
              </w:rPr>
            </w:pPr>
          </w:p>
        </w:tc>
      </w:tr>
      <w:tr w:rsidR="00AF5C82" w:rsidRPr="009A02CC" w:rsidTr="00AF5C82">
        <w:trPr>
          <w:jc w:val="center"/>
        </w:trPr>
        <w:tc>
          <w:tcPr>
            <w:tcW w:w="1094" w:type="dxa"/>
            <w:vMerge w:val="restart"/>
          </w:tcPr>
          <w:p w:rsidR="00AF5C82" w:rsidRPr="009A02CC" w:rsidRDefault="00AF5C82" w:rsidP="00AF5C82">
            <w:pPr>
              <w:widowControl/>
              <w:autoSpaceDE w:val="0"/>
              <w:autoSpaceDN w:val="0"/>
              <w:adjustRightInd w:val="0"/>
              <w:spacing w:line="276" w:lineRule="auto"/>
              <w:jc w:val="center"/>
              <w:rPr>
                <w:color w:val="0033CC"/>
              </w:rPr>
            </w:pPr>
            <w:r w:rsidRPr="009A02CC">
              <w:rPr>
                <w:color w:val="0033CC"/>
              </w:rPr>
              <w:t>L.O.4</w:t>
            </w:r>
          </w:p>
        </w:tc>
        <w:tc>
          <w:tcPr>
            <w:tcW w:w="7462" w:type="dxa"/>
          </w:tcPr>
          <w:p w:rsidR="00AF5C82" w:rsidRPr="00F23C40" w:rsidRDefault="00AF5C82" w:rsidP="00AF5C82">
            <w:pPr>
              <w:widowControl/>
              <w:spacing w:line="276" w:lineRule="auto"/>
              <w:jc w:val="left"/>
              <w:rPr>
                <w:color w:val="0033CC"/>
              </w:rPr>
            </w:pPr>
            <w:r>
              <w:rPr>
                <w:color w:val="0033CC"/>
              </w:rPr>
              <w:t xml:space="preserve">Use </w:t>
            </w:r>
            <w:r w:rsidRPr="00F23C40">
              <w:rPr>
                <w:color w:val="0033CC"/>
              </w:rPr>
              <w:t>ISA LC-3</w:t>
            </w:r>
          </w:p>
        </w:tc>
        <w:tc>
          <w:tcPr>
            <w:tcW w:w="1300" w:type="dxa"/>
          </w:tcPr>
          <w:p w:rsidR="00AF5C82" w:rsidRPr="009A02CC" w:rsidRDefault="00AF5C82" w:rsidP="00AF5C82">
            <w:pPr>
              <w:spacing w:line="276" w:lineRule="auto"/>
              <w:jc w:val="center"/>
              <w:rPr>
                <w:color w:val="0033CC"/>
              </w:rPr>
            </w:pPr>
            <w:r>
              <w:rPr>
                <w:color w:val="0033CC"/>
              </w:rPr>
              <w:t>1.3, 2.1, 2.4</w:t>
            </w:r>
          </w:p>
        </w:tc>
        <w:tc>
          <w:tcPr>
            <w:tcW w:w="1300" w:type="dxa"/>
          </w:tcPr>
          <w:p w:rsidR="00AF5C82" w:rsidRDefault="00AF5C82" w:rsidP="00AF5C82">
            <w:pPr>
              <w:spacing w:line="276" w:lineRule="auto"/>
              <w:jc w:val="center"/>
              <w:rPr>
                <w:color w:val="0033CC"/>
              </w:rPr>
            </w:pPr>
            <w:r>
              <w:rPr>
                <w:color w:val="0033CC"/>
              </w:rPr>
              <w:t>k.1 (P)</w:t>
            </w:r>
          </w:p>
        </w:tc>
      </w:tr>
      <w:tr w:rsidR="00AF5C82" w:rsidRPr="009A02CC" w:rsidTr="00AF5C82">
        <w:trPr>
          <w:trHeight w:val="962"/>
          <w:jc w:val="center"/>
        </w:trPr>
        <w:tc>
          <w:tcPr>
            <w:tcW w:w="1094" w:type="dxa"/>
            <w:vMerge/>
          </w:tcPr>
          <w:p w:rsidR="00AF5C82" w:rsidRPr="009A02CC" w:rsidRDefault="00AF5C82" w:rsidP="00AF5C82">
            <w:pPr>
              <w:widowControl/>
              <w:autoSpaceDE w:val="0"/>
              <w:autoSpaceDN w:val="0"/>
              <w:adjustRightInd w:val="0"/>
              <w:spacing w:line="276" w:lineRule="auto"/>
              <w:jc w:val="center"/>
              <w:rPr>
                <w:color w:val="0033CC"/>
              </w:rPr>
            </w:pPr>
          </w:p>
        </w:tc>
        <w:tc>
          <w:tcPr>
            <w:tcW w:w="7462" w:type="dxa"/>
          </w:tcPr>
          <w:p w:rsidR="00AF5C82" w:rsidRDefault="00AF5C82" w:rsidP="00AF5C82">
            <w:pPr>
              <w:widowControl/>
              <w:spacing w:line="276" w:lineRule="auto"/>
              <w:jc w:val="left"/>
              <w:rPr>
                <w:color w:val="0033CC"/>
              </w:rPr>
            </w:pPr>
            <w:r w:rsidRPr="00F23C40">
              <w:rPr>
                <w:color w:val="0033CC"/>
              </w:rPr>
              <w:t xml:space="preserve">L.O.4.1 – </w:t>
            </w:r>
            <w:r>
              <w:rPr>
                <w:color w:val="0033CC"/>
              </w:rPr>
              <w:t xml:space="preserve">Use instruction set of </w:t>
            </w:r>
            <w:r w:rsidRPr="00F23C40">
              <w:rPr>
                <w:color w:val="0033CC"/>
              </w:rPr>
              <w:t>ISA LC-3</w:t>
            </w:r>
          </w:p>
          <w:p w:rsidR="00AF5C82" w:rsidRPr="00F23C40" w:rsidRDefault="00AF5C82" w:rsidP="00AF5C82">
            <w:pPr>
              <w:widowControl/>
              <w:spacing w:line="276" w:lineRule="auto"/>
              <w:jc w:val="left"/>
              <w:rPr>
                <w:b/>
                <w:color w:val="0033CC"/>
              </w:rPr>
            </w:pPr>
          </w:p>
          <w:p w:rsidR="00AF5C82" w:rsidRDefault="00AF5C82" w:rsidP="00AF5C82">
            <w:pPr>
              <w:autoSpaceDE w:val="0"/>
              <w:autoSpaceDN w:val="0"/>
              <w:adjustRightInd w:val="0"/>
              <w:spacing w:line="276" w:lineRule="auto"/>
              <w:rPr>
                <w:color w:val="0033CC"/>
              </w:rPr>
            </w:pPr>
          </w:p>
          <w:p w:rsidR="00AF5C82" w:rsidRPr="00F23C40" w:rsidRDefault="00AF5C82" w:rsidP="00AF5C82">
            <w:pPr>
              <w:autoSpaceDE w:val="0"/>
              <w:autoSpaceDN w:val="0"/>
              <w:adjustRightInd w:val="0"/>
              <w:spacing w:line="276" w:lineRule="auto"/>
              <w:rPr>
                <w:b/>
                <w:color w:val="0033CC"/>
              </w:rPr>
            </w:pPr>
            <w:r w:rsidRPr="00F23C40">
              <w:rPr>
                <w:color w:val="0033CC"/>
              </w:rPr>
              <w:t xml:space="preserve">L.O.4.2 – </w:t>
            </w:r>
            <w:r>
              <w:rPr>
                <w:color w:val="0033CC"/>
              </w:rPr>
              <w:t>Explain the components of a program in LC-3 Assembly language</w:t>
            </w:r>
          </w:p>
        </w:tc>
        <w:tc>
          <w:tcPr>
            <w:tcW w:w="1300" w:type="dxa"/>
          </w:tcPr>
          <w:p w:rsidR="00AF5C82" w:rsidRPr="009A02CC" w:rsidRDefault="00AF5C82" w:rsidP="00AF5C82">
            <w:pPr>
              <w:spacing w:line="276" w:lineRule="auto"/>
              <w:jc w:val="center"/>
              <w:rPr>
                <w:color w:val="0033CC"/>
              </w:rPr>
            </w:pPr>
            <w:r>
              <w:rPr>
                <w:color w:val="0033CC"/>
              </w:rPr>
              <w:t>1.3, 2.1.1, 2.1.2, 2.4.3, 2.4.4</w:t>
            </w:r>
          </w:p>
          <w:p w:rsidR="00AF5C82" w:rsidRPr="009A02CC" w:rsidRDefault="00AF5C82" w:rsidP="00AF5C82">
            <w:pPr>
              <w:spacing w:line="276" w:lineRule="auto"/>
              <w:jc w:val="center"/>
              <w:rPr>
                <w:color w:val="0033CC"/>
              </w:rPr>
            </w:pPr>
            <w:r>
              <w:rPr>
                <w:color w:val="0033CC"/>
              </w:rPr>
              <w:t>1.3, 2.1.1,  2.4.4</w:t>
            </w:r>
          </w:p>
        </w:tc>
        <w:tc>
          <w:tcPr>
            <w:tcW w:w="1300" w:type="dxa"/>
          </w:tcPr>
          <w:p w:rsidR="00AF5C82" w:rsidRDefault="00AF5C82" w:rsidP="00AF5C82">
            <w:pPr>
              <w:spacing w:line="276" w:lineRule="auto"/>
              <w:jc w:val="center"/>
              <w:rPr>
                <w:color w:val="0033CC"/>
              </w:rPr>
            </w:pPr>
          </w:p>
        </w:tc>
      </w:tr>
      <w:tr w:rsidR="00AF5C82" w:rsidRPr="009A02CC" w:rsidTr="00AF5C82">
        <w:trPr>
          <w:jc w:val="center"/>
        </w:trPr>
        <w:tc>
          <w:tcPr>
            <w:tcW w:w="1094" w:type="dxa"/>
            <w:vMerge w:val="restart"/>
          </w:tcPr>
          <w:p w:rsidR="00AF5C82" w:rsidRPr="009A02CC" w:rsidRDefault="00AF5C82" w:rsidP="00AF5C82">
            <w:pPr>
              <w:widowControl/>
              <w:autoSpaceDE w:val="0"/>
              <w:autoSpaceDN w:val="0"/>
              <w:adjustRightInd w:val="0"/>
              <w:spacing w:line="276" w:lineRule="auto"/>
              <w:jc w:val="center"/>
              <w:rPr>
                <w:color w:val="0033CC"/>
              </w:rPr>
            </w:pPr>
            <w:r w:rsidRPr="009A02CC">
              <w:rPr>
                <w:color w:val="0033CC"/>
              </w:rPr>
              <w:t>L.O.5</w:t>
            </w:r>
          </w:p>
        </w:tc>
        <w:tc>
          <w:tcPr>
            <w:tcW w:w="7462" w:type="dxa"/>
          </w:tcPr>
          <w:p w:rsidR="00AF5C82" w:rsidRPr="00F23C40" w:rsidRDefault="00AF5C82" w:rsidP="00AF5C82">
            <w:pPr>
              <w:tabs>
                <w:tab w:val="left" w:pos="1244"/>
              </w:tabs>
              <w:autoSpaceDE w:val="0"/>
              <w:autoSpaceDN w:val="0"/>
              <w:adjustRightInd w:val="0"/>
              <w:spacing w:line="276" w:lineRule="auto"/>
              <w:rPr>
                <w:color w:val="0033CC"/>
              </w:rPr>
            </w:pPr>
            <w:r>
              <w:rPr>
                <w:color w:val="0033CC"/>
              </w:rPr>
              <w:t xml:space="preserve">Use </w:t>
            </w:r>
            <w:r w:rsidRPr="00F23C40">
              <w:rPr>
                <w:color w:val="0033CC"/>
              </w:rPr>
              <w:t>C</w:t>
            </w:r>
            <w:r>
              <w:rPr>
                <w:color w:val="0033CC"/>
              </w:rPr>
              <w:t xml:space="preserve"> programming language</w:t>
            </w:r>
          </w:p>
        </w:tc>
        <w:tc>
          <w:tcPr>
            <w:tcW w:w="1300" w:type="dxa"/>
          </w:tcPr>
          <w:p w:rsidR="00AF5C82" w:rsidRPr="009A02CC" w:rsidRDefault="00AF5C82" w:rsidP="00AF5C82">
            <w:pPr>
              <w:spacing w:line="276" w:lineRule="auto"/>
              <w:jc w:val="center"/>
              <w:rPr>
                <w:color w:val="0033CC"/>
              </w:rPr>
            </w:pPr>
            <w:r>
              <w:rPr>
                <w:color w:val="0033CC"/>
              </w:rPr>
              <w:t>1.3, 2.1, 2.3, 2.4</w:t>
            </w:r>
          </w:p>
        </w:tc>
        <w:tc>
          <w:tcPr>
            <w:tcW w:w="1300" w:type="dxa"/>
          </w:tcPr>
          <w:p w:rsidR="00AF5C82" w:rsidRDefault="00AF5C82" w:rsidP="00AF5C82">
            <w:pPr>
              <w:spacing w:line="276" w:lineRule="auto"/>
              <w:jc w:val="center"/>
              <w:rPr>
                <w:color w:val="0033CC"/>
              </w:rPr>
            </w:pPr>
            <w:r>
              <w:rPr>
                <w:color w:val="0033CC"/>
              </w:rPr>
              <w:t>b.4 (P)</w:t>
            </w:r>
          </w:p>
        </w:tc>
      </w:tr>
      <w:tr w:rsidR="00AF5C82" w:rsidRPr="009A02CC" w:rsidTr="00AF5C82">
        <w:trPr>
          <w:trHeight w:val="2827"/>
          <w:jc w:val="center"/>
        </w:trPr>
        <w:tc>
          <w:tcPr>
            <w:tcW w:w="1094" w:type="dxa"/>
            <w:vMerge/>
          </w:tcPr>
          <w:p w:rsidR="00AF5C82" w:rsidRPr="009A02CC" w:rsidRDefault="00AF5C82" w:rsidP="00AF5C82">
            <w:pPr>
              <w:widowControl/>
              <w:autoSpaceDE w:val="0"/>
              <w:autoSpaceDN w:val="0"/>
              <w:adjustRightInd w:val="0"/>
              <w:spacing w:line="276" w:lineRule="auto"/>
              <w:jc w:val="center"/>
              <w:rPr>
                <w:color w:val="0033CC"/>
              </w:rPr>
            </w:pPr>
          </w:p>
        </w:tc>
        <w:tc>
          <w:tcPr>
            <w:tcW w:w="7462" w:type="dxa"/>
          </w:tcPr>
          <w:p w:rsidR="00AF5C82" w:rsidRPr="00F23C40" w:rsidRDefault="00AF5C82" w:rsidP="00AF5C82">
            <w:pPr>
              <w:tabs>
                <w:tab w:val="left" w:pos="1244"/>
              </w:tabs>
              <w:autoSpaceDE w:val="0"/>
              <w:autoSpaceDN w:val="0"/>
              <w:adjustRightInd w:val="0"/>
              <w:spacing w:line="276" w:lineRule="auto"/>
              <w:rPr>
                <w:color w:val="0033CC"/>
              </w:rPr>
            </w:pPr>
            <w:r w:rsidRPr="00F23C40">
              <w:rPr>
                <w:color w:val="0033CC"/>
              </w:rPr>
              <w:t xml:space="preserve">L.O.5.1 – </w:t>
            </w:r>
            <w:r w:rsidRPr="00006B2C">
              <w:rPr>
                <w:color w:val="0033CC"/>
              </w:rPr>
              <w:t>Generalize</w:t>
            </w:r>
            <w:r w:rsidRPr="00F23C40">
              <w:rPr>
                <w:color w:val="0033CC"/>
              </w:rPr>
              <w:t>C</w:t>
            </w:r>
            <w:r>
              <w:rPr>
                <w:color w:val="0033CC"/>
              </w:rPr>
              <w:t xml:space="preserve"> programming language</w:t>
            </w:r>
          </w:p>
          <w:p w:rsidR="00AF5C82" w:rsidRPr="00F23C40" w:rsidRDefault="00AF5C82" w:rsidP="00AF5C82">
            <w:pPr>
              <w:spacing w:line="276" w:lineRule="auto"/>
              <w:jc w:val="left"/>
              <w:rPr>
                <w:color w:val="0033CC"/>
              </w:rPr>
            </w:pPr>
            <w:r w:rsidRPr="00F23C40">
              <w:rPr>
                <w:color w:val="0033CC"/>
              </w:rPr>
              <w:t xml:space="preserve">L.O.5.2 – </w:t>
            </w:r>
            <w:r>
              <w:rPr>
                <w:color w:val="0033CC"/>
              </w:rPr>
              <w:t>Use standard data types of C, literals</w:t>
            </w:r>
            <w:r w:rsidRPr="00F23C40">
              <w:rPr>
                <w:color w:val="0033CC"/>
              </w:rPr>
              <w:t xml:space="preserve">, </w:t>
            </w:r>
            <w:r>
              <w:rPr>
                <w:color w:val="0033CC"/>
              </w:rPr>
              <w:t>variables,expressions, and operators</w:t>
            </w:r>
          </w:p>
          <w:p w:rsidR="00AF5C82" w:rsidRDefault="00AF5C82" w:rsidP="00AF5C82">
            <w:pPr>
              <w:autoSpaceDE w:val="0"/>
              <w:autoSpaceDN w:val="0"/>
              <w:adjustRightInd w:val="0"/>
              <w:spacing w:line="276" w:lineRule="auto"/>
              <w:rPr>
                <w:color w:val="0033CC"/>
              </w:rPr>
            </w:pPr>
          </w:p>
          <w:p w:rsidR="00AF5C82" w:rsidRPr="00F23C40" w:rsidRDefault="00AF5C82" w:rsidP="00AF5C82">
            <w:pPr>
              <w:autoSpaceDE w:val="0"/>
              <w:autoSpaceDN w:val="0"/>
              <w:adjustRightInd w:val="0"/>
              <w:spacing w:line="276" w:lineRule="auto"/>
              <w:rPr>
                <w:color w:val="0033CC"/>
              </w:rPr>
            </w:pPr>
            <w:r w:rsidRPr="00F23C40">
              <w:rPr>
                <w:color w:val="0033CC"/>
              </w:rPr>
              <w:t xml:space="preserve">L.O.5.3 – </w:t>
            </w:r>
            <w:r>
              <w:rPr>
                <w:color w:val="0033CC"/>
              </w:rPr>
              <w:t xml:space="preserve">Use control structures and statements: conditional, iteration, </w:t>
            </w:r>
            <w:r w:rsidRPr="00F23C40">
              <w:rPr>
                <w:color w:val="0033CC"/>
              </w:rPr>
              <w:t xml:space="preserve">break, continue, return, </w:t>
            </w:r>
            <w:r>
              <w:rPr>
                <w:color w:val="0033CC"/>
              </w:rPr>
              <w:t>null statetement</w:t>
            </w:r>
          </w:p>
          <w:p w:rsidR="00AF5C82" w:rsidRPr="00F23C40" w:rsidRDefault="00AF5C82" w:rsidP="00AF5C82">
            <w:pPr>
              <w:spacing w:line="276" w:lineRule="auto"/>
              <w:jc w:val="left"/>
              <w:rPr>
                <w:color w:val="0033CC"/>
              </w:rPr>
            </w:pPr>
            <w:r w:rsidRPr="00F23C40">
              <w:rPr>
                <w:color w:val="0033CC"/>
              </w:rPr>
              <w:t xml:space="preserve">L.O.5.4 – </w:t>
            </w:r>
            <w:r>
              <w:rPr>
                <w:color w:val="0033CC"/>
              </w:rPr>
              <w:t>Use functions, recursions</w:t>
            </w:r>
          </w:p>
          <w:p w:rsidR="00AF5C82" w:rsidRDefault="00AF5C82" w:rsidP="00AF5C82">
            <w:pPr>
              <w:autoSpaceDE w:val="0"/>
              <w:autoSpaceDN w:val="0"/>
              <w:adjustRightInd w:val="0"/>
              <w:spacing w:line="276" w:lineRule="auto"/>
              <w:rPr>
                <w:color w:val="0033CC"/>
              </w:rPr>
            </w:pPr>
          </w:p>
          <w:p w:rsidR="00AF5C82" w:rsidRPr="00F23C40" w:rsidRDefault="00AF5C82" w:rsidP="00AF5C82">
            <w:pPr>
              <w:autoSpaceDE w:val="0"/>
              <w:autoSpaceDN w:val="0"/>
              <w:adjustRightInd w:val="0"/>
              <w:spacing w:line="276" w:lineRule="auto"/>
              <w:rPr>
                <w:color w:val="0033CC"/>
              </w:rPr>
            </w:pPr>
            <w:r w:rsidRPr="00F23C40">
              <w:rPr>
                <w:color w:val="0033CC"/>
              </w:rPr>
              <w:t xml:space="preserve">L.O.5.5 – </w:t>
            </w:r>
            <w:r>
              <w:rPr>
                <w:color w:val="0033CC"/>
              </w:rPr>
              <w:t>Differentiate storage classes of variables</w:t>
            </w:r>
          </w:p>
        </w:tc>
        <w:tc>
          <w:tcPr>
            <w:tcW w:w="1300" w:type="dxa"/>
          </w:tcPr>
          <w:p w:rsidR="00AF5C82" w:rsidRDefault="00AF5C82" w:rsidP="00AF5C82">
            <w:pPr>
              <w:spacing w:line="276" w:lineRule="auto"/>
              <w:jc w:val="center"/>
              <w:rPr>
                <w:color w:val="0033CC"/>
              </w:rPr>
            </w:pPr>
            <w:r>
              <w:rPr>
                <w:color w:val="0033CC"/>
              </w:rPr>
              <w:t>1.3</w:t>
            </w:r>
          </w:p>
          <w:p w:rsidR="00AF5C82" w:rsidRDefault="00AF5C82" w:rsidP="00AF5C82">
            <w:pPr>
              <w:spacing w:line="276" w:lineRule="auto"/>
              <w:jc w:val="center"/>
              <w:rPr>
                <w:color w:val="0033CC"/>
              </w:rPr>
            </w:pPr>
            <w:r>
              <w:rPr>
                <w:color w:val="0033CC"/>
              </w:rPr>
              <w:t>1.3, 2.1.1, 2.3.1, 2.4.3, 2.4.4</w:t>
            </w:r>
          </w:p>
          <w:p w:rsidR="00AF5C82" w:rsidRPr="009A02CC" w:rsidRDefault="00AF5C82" w:rsidP="00AF5C82">
            <w:pPr>
              <w:spacing w:line="276" w:lineRule="auto"/>
              <w:jc w:val="center"/>
              <w:rPr>
                <w:color w:val="0033CC"/>
              </w:rPr>
            </w:pPr>
            <w:r>
              <w:rPr>
                <w:color w:val="0033CC"/>
              </w:rPr>
              <w:t>1.3, 2.1.1, 2.1.2, 2.3.1</w:t>
            </w:r>
          </w:p>
          <w:p w:rsidR="00AF5C82" w:rsidRDefault="00AF5C82" w:rsidP="00AF5C82">
            <w:pPr>
              <w:spacing w:line="276" w:lineRule="auto"/>
              <w:jc w:val="center"/>
              <w:rPr>
                <w:color w:val="0033CC"/>
              </w:rPr>
            </w:pPr>
            <w:r>
              <w:rPr>
                <w:color w:val="0033CC"/>
              </w:rPr>
              <w:t>1.3, 2.1.1, 2.1.2</w:t>
            </w:r>
          </w:p>
          <w:p w:rsidR="00AF5C82" w:rsidRPr="009A02CC" w:rsidRDefault="00AF5C82" w:rsidP="00AF5C82">
            <w:pPr>
              <w:spacing w:line="276" w:lineRule="auto"/>
              <w:jc w:val="center"/>
              <w:rPr>
                <w:color w:val="0033CC"/>
              </w:rPr>
            </w:pPr>
            <w:r>
              <w:rPr>
                <w:color w:val="0033CC"/>
              </w:rPr>
              <w:t>1.3</w:t>
            </w:r>
          </w:p>
        </w:tc>
        <w:tc>
          <w:tcPr>
            <w:tcW w:w="1300" w:type="dxa"/>
          </w:tcPr>
          <w:p w:rsidR="00AF5C82" w:rsidRDefault="00AF5C82" w:rsidP="00AF5C82">
            <w:pPr>
              <w:spacing w:line="276" w:lineRule="auto"/>
              <w:jc w:val="center"/>
              <w:rPr>
                <w:color w:val="0033CC"/>
              </w:rPr>
            </w:pPr>
          </w:p>
        </w:tc>
      </w:tr>
      <w:tr w:rsidR="00AF5C82" w:rsidRPr="009A02CC" w:rsidTr="00AF5C82">
        <w:trPr>
          <w:jc w:val="center"/>
        </w:trPr>
        <w:tc>
          <w:tcPr>
            <w:tcW w:w="1094" w:type="dxa"/>
            <w:vMerge w:val="restart"/>
          </w:tcPr>
          <w:p w:rsidR="00AF5C82" w:rsidRPr="009A02CC" w:rsidRDefault="00AF5C82" w:rsidP="00AF5C82">
            <w:pPr>
              <w:widowControl/>
              <w:autoSpaceDE w:val="0"/>
              <w:autoSpaceDN w:val="0"/>
              <w:adjustRightInd w:val="0"/>
              <w:spacing w:line="276" w:lineRule="auto"/>
              <w:jc w:val="center"/>
              <w:rPr>
                <w:color w:val="0033CC"/>
              </w:rPr>
            </w:pPr>
            <w:r w:rsidRPr="009A02CC">
              <w:rPr>
                <w:color w:val="0033CC"/>
              </w:rPr>
              <w:t>L.O.6</w:t>
            </w:r>
          </w:p>
        </w:tc>
        <w:tc>
          <w:tcPr>
            <w:tcW w:w="7462" w:type="dxa"/>
          </w:tcPr>
          <w:p w:rsidR="00AF5C82" w:rsidRPr="00F23C40" w:rsidRDefault="00AF5C82" w:rsidP="00AF5C82">
            <w:pPr>
              <w:rPr>
                <w:b/>
                <w:bCs/>
              </w:rPr>
            </w:pPr>
            <w:r>
              <w:rPr>
                <w:color w:val="0033CC"/>
              </w:rPr>
              <w:t xml:space="preserve">Use arrays, pointers, structured data types, </w:t>
            </w:r>
            <w:r w:rsidRPr="000B18E0">
              <w:rPr>
                <w:color w:val="0033CC"/>
              </w:rPr>
              <w:t>recursion in C</w:t>
            </w:r>
          </w:p>
        </w:tc>
        <w:tc>
          <w:tcPr>
            <w:tcW w:w="1300" w:type="dxa"/>
          </w:tcPr>
          <w:p w:rsidR="00AF5C82" w:rsidRPr="009A02CC" w:rsidRDefault="00AF5C82" w:rsidP="00AF5C82">
            <w:pPr>
              <w:spacing w:line="276" w:lineRule="auto"/>
              <w:jc w:val="center"/>
              <w:rPr>
                <w:color w:val="0033CC"/>
              </w:rPr>
            </w:pPr>
            <w:r>
              <w:rPr>
                <w:color w:val="0033CC"/>
              </w:rPr>
              <w:t>1.3, 2.1, 2.3, 2.4</w:t>
            </w:r>
          </w:p>
        </w:tc>
        <w:tc>
          <w:tcPr>
            <w:tcW w:w="1300" w:type="dxa"/>
          </w:tcPr>
          <w:p w:rsidR="00AF5C82" w:rsidRDefault="00AF5C82" w:rsidP="00AF5C82">
            <w:pPr>
              <w:spacing w:line="276" w:lineRule="auto"/>
              <w:jc w:val="center"/>
              <w:rPr>
                <w:color w:val="0033CC"/>
              </w:rPr>
            </w:pPr>
            <w:r>
              <w:rPr>
                <w:color w:val="0033CC"/>
              </w:rPr>
              <w:t>b.4 (P)</w:t>
            </w:r>
          </w:p>
        </w:tc>
      </w:tr>
      <w:tr w:rsidR="00AF5C82" w:rsidRPr="009A02CC" w:rsidTr="00AF5C82">
        <w:trPr>
          <w:trHeight w:val="2539"/>
          <w:jc w:val="center"/>
        </w:trPr>
        <w:tc>
          <w:tcPr>
            <w:tcW w:w="1094" w:type="dxa"/>
            <w:vMerge/>
          </w:tcPr>
          <w:p w:rsidR="00AF5C82" w:rsidRPr="009A02CC" w:rsidRDefault="00AF5C82" w:rsidP="00AF5C82">
            <w:pPr>
              <w:widowControl/>
              <w:autoSpaceDE w:val="0"/>
              <w:autoSpaceDN w:val="0"/>
              <w:adjustRightInd w:val="0"/>
              <w:spacing w:line="276" w:lineRule="auto"/>
              <w:jc w:val="left"/>
              <w:rPr>
                <w:color w:val="0033CC"/>
              </w:rPr>
            </w:pPr>
          </w:p>
        </w:tc>
        <w:tc>
          <w:tcPr>
            <w:tcW w:w="7462" w:type="dxa"/>
          </w:tcPr>
          <w:p w:rsidR="00AF5C82" w:rsidRDefault="00AF5C82" w:rsidP="00AF5C82">
            <w:pPr>
              <w:widowControl/>
              <w:tabs>
                <w:tab w:val="left" w:pos="3833"/>
              </w:tabs>
              <w:autoSpaceDE w:val="0"/>
              <w:autoSpaceDN w:val="0"/>
              <w:adjustRightInd w:val="0"/>
              <w:spacing w:line="276" w:lineRule="auto"/>
              <w:jc w:val="left"/>
              <w:rPr>
                <w:color w:val="0033CC"/>
              </w:rPr>
            </w:pPr>
            <w:r w:rsidRPr="00F23C40">
              <w:rPr>
                <w:color w:val="0033CC"/>
              </w:rPr>
              <w:t>L.O.6.1 –</w:t>
            </w:r>
            <w:r>
              <w:rPr>
                <w:color w:val="0033CC"/>
              </w:rPr>
              <w:t xml:space="preserve"> Use arrays in C</w:t>
            </w:r>
          </w:p>
          <w:p w:rsidR="00AF5C82" w:rsidRDefault="00AF5C82" w:rsidP="00AF5C82">
            <w:pPr>
              <w:widowControl/>
              <w:tabs>
                <w:tab w:val="left" w:pos="3833"/>
              </w:tabs>
              <w:autoSpaceDE w:val="0"/>
              <w:autoSpaceDN w:val="0"/>
              <w:adjustRightInd w:val="0"/>
              <w:spacing w:line="276" w:lineRule="auto"/>
              <w:jc w:val="left"/>
              <w:rPr>
                <w:color w:val="0033CC"/>
              </w:rPr>
            </w:pPr>
          </w:p>
          <w:p w:rsidR="00AF5C82" w:rsidRDefault="00AF5C82" w:rsidP="00AF5C82">
            <w:pPr>
              <w:spacing w:line="276" w:lineRule="auto"/>
              <w:jc w:val="left"/>
              <w:rPr>
                <w:color w:val="0033CC"/>
              </w:rPr>
            </w:pPr>
            <w:r w:rsidRPr="00F23C40">
              <w:rPr>
                <w:color w:val="0033CC"/>
              </w:rPr>
              <w:t xml:space="preserve">L.O.6.2 – </w:t>
            </w:r>
            <w:r>
              <w:rPr>
                <w:color w:val="0033CC"/>
              </w:rPr>
              <w:t xml:space="preserve">Use </w:t>
            </w:r>
            <w:r w:rsidRPr="00F23C40">
              <w:rPr>
                <w:color w:val="0033CC"/>
              </w:rPr>
              <w:t>pointer</w:t>
            </w:r>
            <w:r>
              <w:rPr>
                <w:color w:val="0033CC"/>
              </w:rPr>
              <w:t>s</w:t>
            </w:r>
            <w:r w:rsidRPr="00F23C40">
              <w:rPr>
                <w:color w:val="0033CC"/>
              </w:rPr>
              <w:t>,</w:t>
            </w:r>
            <w:r>
              <w:rPr>
                <w:color w:val="0033CC"/>
              </w:rPr>
              <w:t xml:space="preserve"> string of characters</w:t>
            </w:r>
          </w:p>
          <w:p w:rsidR="00AF5C82" w:rsidRPr="00F23C40" w:rsidRDefault="00AF5C82" w:rsidP="00AF5C82">
            <w:pPr>
              <w:spacing w:line="276" w:lineRule="auto"/>
              <w:jc w:val="left"/>
              <w:rPr>
                <w:color w:val="0033CC"/>
              </w:rPr>
            </w:pPr>
          </w:p>
          <w:p w:rsidR="00AF5C82" w:rsidRDefault="00AF5C82" w:rsidP="00AF5C82">
            <w:pPr>
              <w:spacing w:line="276" w:lineRule="auto"/>
              <w:jc w:val="left"/>
              <w:rPr>
                <w:color w:val="0033CC"/>
              </w:rPr>
            </w:pPr>
            <w:r w:rsidRPr="00F23C40">
              <w:rPr>
                <w:color w:val="0033CC"/>
              </w:rPr>
              <w:t xml:space="preserve">L.O.6.3 – </w:t>
            </w:r>
            <w:r>
              <w:rPr>
                <w:color w:val="0033CC"/>
              </w:rPr>
              <w:t>Use structured data types struct, union and enum</w:t>
            </w:r>
          </w:p>
          <w:p w:rsidR="00AF5C82" w:rsidRPr="00F23C40" w:rsidRDefault="00AF5C82" w:rsidP="00AF5C82">
            <w:pPr>
              <w:spacing w:line="276" w:lineRule="auto"/>
              <w:jc w:val="left"/>
              <w:rPr>
                <w:color w:val="0033CC"/>
              </w:rPr>
            </w:pPr>
          </w:p>
          <w:p w:rsidR="00AF5C82" w:rsidRPr="00F23C40" w:rsidRDefault="00AF5C82" w:rsidP="00AF5C82">
            <w:pPr>
              <w:spacing w:line="276" w:lineRule="auto"/>
              <w:jc w:val="left"/>
              <w:rPr>
                <w:color w:val="0033CC"/>
              </w:rPr>
            </w:pPr>
            <w:r w:rsidRPr="00F23C40">
              <w:rPr>
                <w:color w:val="0033CC"/>
              </w:rPr>
              <w:t xml:space="preserve">L.O.6.4 – </w:t>
            </w:r>
            <w:r>
              <w:rPr>
                <w:color w:val="0033CC"/>
              </w:rPr>
              <w:t>Use recursion</w:t>
            </w:r>
          </w:p>
        </w:tc>
        <w:tc>
          <w:tcPr>
            <w:tcW w:w="1300" w:type="dxa"/>
          </w:tcPr>
          <w:p w:rsidR="00AF5C82" w:rsidRPr="009A02CC" w:rsidRDefault="00AF5C82" w:rsidP="00AF5C82">
            <w:pPr>
              <w:spacing w:line="276" w:lineRule="auto"/>
              <w:jc w:val="center"/>
              <w:rPr>
                <w:color w:val="0033CC"/>
              </w:rPr>
            </w:pPr>
            <w:r>
              <w:rPr>
                <w:color w:val="0033CC"/>
              </w:rPr>
              <w:t>1.3, 2.1.1, 2.3.1</w:t>
            </w:r>
          </w:p>
          <w:p w:rsidR="00AF5C82" w:rsidRDefault="00AF5C82" w:rsidP="00AF5C82">
            <w:pPr>
              <w:spacing w:line="276" w:lineRule="auto"/>
              <w:jc w:val="center"/>
              <w:rPr>
                <w:color w:val="0033CC"/>
              </w:rPr>
            </w:pPr>
            <w:r>
              <w:rPr>
                <w:color w:val="0033CC"/>
              </w:rPr>
              <w:t>1.3, 2.1.1</w:t>
            </w:r>
          </w:p>
          <w:p w:rsidR="00AF5C82" w:rsidRPr="009A02CC" w:rsidRDefault="00AF5C82" w:rsidP="00AF5C82">
            <w:pPr>
              <w:spacing w:line="276" w:lineRule="auto"/>
              <w:jc w:val="center"/>
              <w:rPr>
                <w:color w:val="0033CC"/>
              </w:rPr>
            </w:pPr>
            <w:r>
              <w:rPr>
                <w:color w:val="0033CC"/>
              </w:rPr>
              <w:t>2.4.1-2.4.4</w:t>
            </w:r>
          </w:p>
          <w:p w:rsidR="00AF5C82" w:rsidRPr="009A02CC" w:rsidRDefault="00AF5C82" w:rsidP="00AF5C82">
            <w:pPr>
              <w:spacing w:line="276" w:lineRule="auto"/>
              <w:jc w:val="center"/>
              <w:rPr>
                <w:color w:val="0033CC"/>
              </w:rPr>
            </w:pPr>
            <w:r>
              <w:rPr>
                <w:color w:val="0033CC"/>
              </w:rPr>
              <w:t>1.3, 2.1.1, 2.1.2</w:t>
            </w:r>
          </w:p>
          <w:p w:rsidR="00AF5C82" w:rsidRPr="009A02CC" w:rsidRDefault="00AF5C82" w:rsidP="00AF5C82">
            <w:pPr>
              <w:spacing w:line="276" w:lineRule="auto"/>
              <w:jc w:val="center"/>
              <w:rPr>
                <w:color w:val="0033CC"/>
              </w:rPr>
            </w:pPr>
            <w:r>
              <w:rPr>
                <w:color w:val="0033CC"/>
              </w:rPr>
              <w:t>1.3, 2.1.1,  2.4.1-2.4.4</w:t>
            </w:r>
          </w:p>
        </w:tc>
        <w:tc>
          <w:tcPr>
            <w:tcW w:w="1300" w:type="dxa"/>
          </w:tcPr>
          <w:p w:rsidR="00AF5C82" w:rsidRDefault="00AF5C82" w:rsidP="00AF5C82">
            <w:pPr>
              <w:spacing w:line="276" w:lineRule="auto"/>
              <w:jc w:val="center"/>
              <w:rPr>
                <w:color w:val="0033CC"/>
              </w:rPr>
            </w:pPr>
          </w:p>
        </w:tc>
      </w:tr>
    </w:tbl>
    <w:p w:rsidR="007D3C46" w:rsidRDefault="007D3C46" w:rsidP="007D3C46"/>
    <w:p w:rsidR="000E5DBE" w:rsidRDefault="000E5DBE" w:rsidP="007D3C46">
      <w:pPr>
        <w:rPr>
          <w:b/>
          <w:noProof w:val="0"/>
          <w:color w:val="000000" w:themeColor="text1"/>
        </w:rPr>
      </w:pPr>
      <w:r w:rsidRPr="00A578E7">
        <w:rPr>
          <w:b/>
          <w:noProof w:val="0"/>
          <w:color w:val="000000" w:themeColor="text1"/>
        </w:rPr>
        <w:t>Bảng ánh xạ chuẩn đầu ra môn học và chuẩn đầu ra chương trình:</w:t>
      </w:r>
    </w:p>
    <w:p w:rsidR="000E5DBE" w:rsidRDefault="000E5DBE" w:rsidP="007D3C46"/>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3"/>
        <w:gridCol w:w="567"/>
        <w:gridCol w:w="567"/>
        <w:gridCol w:w="567"/>
        <w:gridCol w:w="567"/>
        <w:gridCol w:w="709"/>
        <w:gridCol w:w="709"/>
        <w:gridCol w:w="709"/>
        <w:gridCol w:w="708"/>
        <w:gridCol w:w="709"/>
        <w:gridCol w:w="709"/>
        <w:gridCol w:w="850"/>
      </w:tblGrid>
      <w:tr w:rsidR="007D3C46" w:rsidRPr="001A2B8D" w:rsidTr="00AD3279">
        <w:trPr>
          <w:jc w:val="center"/>
        </w:trPr>
        <w:tc>
          <w:tcPr>
            <w:tcW w:w="2473" w:type="dxa"/>
          </w:tcPr>
          <w:p w:rsidR="007D3C46" w:rsidRPr="00AC37D7" w:rsidRDefault="007D3C46" w:rsidP="00AD3279">
            <w:pPr>
              <w:jc w:val="center"/>
              <w:rPr>
                <w:rFonts w:eastAsia="Calibri"/>
                <w:color w:val="000000"/>
              </w:rPr>
            </w:pPr>
          </w:p>
        </w:tc>
        <w:tc>
          <w:tcPr>
            <w:tcW w:w="7371" w:type="dxa"/>
            <w:gridSpan w:val="11"/>
          </w:tcPr>
          <w:p w:rsidR="007D3C46" w:rsidRPr="00AC37D7" w:rsidRDefault="007D3C46" w:rsidP="00AD3279">
            <w:pPr>
              <w:jc w:val="center"/>
              <w:rPr>
                <w:rFonts w:eastAsia="Calibri"/>
                <w:bCs/>
                <w:color w:val="000000"/>
              </w:rPr>
            </w:pPr>
            <w:r>
              <w:rPr>
                <w:rFonts w:eastAsia="Calibri"/>
                <w:bCs/>
                <w:color w:val="000000"/>
              </w:rPr>
              <w:t>Chuẩn đầu ra của chương trình</w:t>
            </w:r>
          </w:p>
        </w:tc>
      </w:tr>
      <w:tr w:rsidR="007D3C46" w:rsidRPr="001A2B8D" w:rsidTr="00AD3279">
        <w:trPr>
          <w:jc w:val="center"/>
        </w:trPr>
        <w:tc>
          <w:tcPr>
            <w:tcW w:w="2473" w:type="dxa"/>
          </w:tcPr>
          <w:p w:rsidR="007D3C46" w:rsidRPr="00524C9F" w:rsidRDefault="007D3C46" w:rsidP="00AD3279">
            <w:pPr>
              <w:jc w:val="center"/>
              <w:rPr>
                <w:rFonts w:eastAsia="Calibri"/>
                <w:bCs/>
                <w:color w:val="000000"/>
              </w:rPr>
            </w:pPr>
            <w:r>
              <w:rPr>
                <w:rFonts w:eastAsia="Calibri"/>
                <w:bCs/>
                <w:color w:val="000000"/>
              </w:rPr>
              <w:t>Chuẩn đầu ra môn học</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a</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b</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c</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d</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e</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f</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g</w:t>
            </w:r>
          </w:p>
        </w:tc>
        <w:tc>
          <w:tcPr>
            <w:tcW w:w="708" w:type="dxa"/>
          </w:tcPr>
          <w:p w:rsidR="007D3C46" w:rsidRPr="00AC37D7" w:rsidRDefault="007D3C46" w:rsidP="00AD3279">
            <w:pPr>
              <w:jc w:val="center"/>
              <w:rPr>
                <w:rFonts w:eastAsia="Calibri"/>
                <w:bCs/>
                <w:color w:val="000000"/>
              </w:rPr>
            </w:pPr>
            <w:r w:rsidRPr="00AC37D7">
              <w:rPr>
                <w:rFonts w:eastAsia="Calibri"/>
                <w:bCs/>
                <w:color w:val="000000"/>
              </w:rPr>
              <w:t>h</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i</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j</w:t>
            </w:r>
          </w:p>
        </w:tc>
        <w:tc>
          <w:tcPr>
            <w:tcW w:w="850" w:type="dxa"/>
          </w:tcPr>
          <w:p w:rsidR="007D3C46" w:rsidRPr="00AC37D7" w:rsidRDefault="007D3C46" w:rsidP="00AD3279">
            <w:pPr>
              <w:jc w:val="center"/>
              <w:rPr>
                <w:rFonts w:eastAsia="Calibri"/>
                <w:bCs/>
                <w:color w:val="000000"/>
              </w:rPr>
            </w:pPr>
            <w:r w:rsidRPr="00AC37D7">
              <w:rPr>
                <w:rFonts w:eastAsia="Calibri"/>
                <w:bCs/>
                <w:color w:val="000000"/>
              </w:rPr>
              <w:t>k</w:t>
            </w: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 xml:space="preserve">CĐR </w:t>
            </w:r>
            <w:r w:rsidRPr="00AC37D7">
              <w:rPr>
                <w:rFonts w:eastAsia="Calibri"/>
                <w:color w:val="000000"/>
              </w:rPr>
              <w:t>1</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r>
              <w:rPr>
                <w:color w:val="0033CC"/>
              </w:rPr>
              <w:t>P</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850" w:type="dxa"/>
          </w:tcPr>
          <w:p w:rsidR="000C1A2B" w:rsidRPr="00AC37D7" w:rsidRDefault="000C1A2B" w:rsidP="000C1A2B">
            <w:pPr>
              <w:jc w:val="center"/>
              <w:rPr>
                <w:rFonts w:eastAsia="Calibri"/>
                <w:color w:val="000000"/>
              </w:rPr>
            </w:pP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CĐR</w:t>
            </w:r>
            <w:r w:rsidRPr="00AC37D7">
              <w:rPr>
                <w:rFonts w:eastAsia="Calibri"/>
                <w:color w:val="000000"/>
              </w:rPr>
              <w:t xml:space="preserve"> 2</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r>
              <w:rPr>
                <w:color w:val="0033CC"/>
              </w:rPr>
              <w:t>P</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850" w:type="dxa"/>
          </w:tcPr>
          <w:p w:rsidR="000C1A2B" w:rsidRPr="00AC37D7" w:rsidRDefault="000C1A2B" w:rsidP="000C1A2B">
            <w:pPr>
              <w:jc w:val="center"/>
              <w:rPr>
                <w:rFonts w:eastAsia="Calibri"/>
                <w:color w:val="000000"/>
              </w:rPr>
            </w:pP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CĐR</w:t>
            </w:r>
            <w:r w:rsidRPr="00AC37D7">
              <w:rPr>
                <w:rFonts w:eastAsia="Calibri"/>
                <w:color w:val="000000"/>
              </w:rPr>
              <w:t xml:space="preserve"> 3</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r>
              <w:rPr>
                <w:color w:val="0033CC"/>
              </w:rPr>
              <w:t>S</w:t>
            </w:r>
          </w:p>
        </w:tc>
        <w:tc>
          <w:tcPr>
            <w:tcW w:w="850" w:type="dxa"/>
          </w:tcPr>
          <w:p w:rsidR="000C1A2B" w:rsidRPr="00AC37D7" w:rsidRDefault="000C1A2B" w:rsidP="000C1A2B">
            <w:pPr>
              <w:jc w:val="center"/>
              <w:rPr>
                <w:rFonts w:eastAsia="Calibri"/>
                <w:color w:val="000000"/>
              </w:rPr>
            </w:pP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CĐR 4</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rPr>
                <w:rFonts w:eastAsia="Calibri"/>
                <w:color w:val="000000"/>
              </w:rPr>
            </w:pP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850" w:type="dxa"/>
          </w:tcPr>
          <w:p w:rsidR="000C1A2B" w:rsidRPr="00AC37D7" w:rsidRDefault="000C1A2B" w:rsidP="000C1A2B">
            <w:pPr>
              <w:jc w:val="center"/>
              <w:rPr>
                <w:rFonts w:eastAsia="Calibri"/>
                <w:color w:val="000000"/>
              </w:rPr>
            </w:pPr>
            <w:r>
              <w:rPr>
                <w:color w:val="0033CC"/>
              </w:rPr>
              <w:t>P</w:t>
            </w: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CĐR 5</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r>
              <w:rPr>
                <w:color w:val="0033CC"/>
              </w:rPr>
              <w:t>P</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850" w:type="dxa"/>
          </w:tcPr>
          <w:p w:rsidR="000C1A2B" w:rsidRPr="00AC37D7" w:rsidRDefault="000C1A2B" w:rsidP="000C1A2B">
            <w:pPr>
              <w:jc w:val="center"/>
              <w:rPr>
                <w:rFonts w:eastAsia="Calibri"/>
                <w:color w:val="000000"/>
              </w:rPr>
            </w:pPr>
          </w:p>
        </w:tc>
      </w:tr>
      <w:tr w:rsidR="000C1A2B" w:rsidRPr="001A2B8D" w:rsidTr="00AD3279">
        <w:trPr>
          <w:jc w:val="center"/>
        </w:trPr>
        <w:tc>
          <w:tcPr>
            <w:tcW w:w="2473" w:type="dxa"/>
          </w:tcPr>
          <w:p w:rsidR="000C1A2B" w:rsidRPr="00AC37D7" w:rsidRDefault="000C1A2B" w:rsidP="000C1A2B">
            <w:pPr>
              <w:jc w:val="center"/>
              <w:rPr>
                <w:rFonts w:eastAsia="Calibri"/>
                <w:color w:val="000000"/>
              </w:rPr>
            </w:pPr>
            <w:r>
              <w:rPr>
                <w:rFonts w:eastAsia="Calibri"/>
                <w:color w:val="000000"/>
              </w:rPr>
              <w:t>CĐR 6</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r>
              <w:rPr>
                <w:color w:val="0033CC"/>
              </w:rPr>
              <w:t>P</w:t>
            </w:r>
          </w:p>
        </w:tc>
        <w:tc>
          <w:tcPr>
            <w:tcW w:w="567" w:type="dxa"/>
          </w:tcPr>
          <w:p w:rsidR="000C1A2B" w:rsidRPr="00AC37D7" w:rsidRDefault="000C1A2B" w:rsidP="000C1A2B">
            <w:pPr>
              <w:jc w:val="center"/>
              <w:rPr>
                <w:rFonts w:eastAsia="Calibri"/>
                <w:color w:val="000000"/>
              </w:rPr>
            </w:pPr>
          </w:p>
        </w:tc>
        <w:tc>
          <w:tcPr>
            <w:tcW w:w="567"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8"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709" w:type="dxa"/>
          </w:tcPr>
          <w:p w:rsidR="000C1A2B" w:rsidRPr="00AC37D7" w:rsidRDefault="000C1A2B" w:rsidP="000C1A2B">
            <w:pPr>
              <w:jc w:val="center"/>
              <w:rPr>
                <w:rFonts w:eastAsia="Calibri"/>
                <w:color w:val="000000"/>
              </w:rPr>
            </w:pPr>
          </w:p>
        </w:tc>
        <w:tc>
          <w:tcPr>
            <w:tcW w:w="850" w:type="dxa"/>
          </w:tcPr>
          <w:p w:rsidR="000C1A2B" w:rsidRPr="00AC37D7" w:rsidRDefault="000C1A2B" w:rsidP="000C1A2B">
            <w:pPr>
              <w:jc w:val="center"/>
              <w:rPr>
                <w:rFonts w:eastAsia="Calibri"/>
                <w:color w:val="000000"/>
              </w:rPr>
            </w:pPr>
          </w:p>
        </w:tc>
      </w:tr>
    </w:tbl>
    <w:p w:rsidR="007D3C46" w:rsidRDefault="007D3C46" w:rsidP="007D3C46"/>
    <w:p w:rsidR="007D3C46" w:rsidRDefault="007D3C46" w:rsidP="007D3C46">
      <w:pPr>
        <w:tabs>
          <w:tab w:val="num" w:pos="720"/>
        </w:tabs>
        <w:ind w:left="720" w:hanging="360"/>
        <w:rPr>
          <w:b/>
          <w:bCs/>
          <w:color w:val="000000"/>
        </w:rPr>
      </w:pPr>
      <w:r w:rsidRPr="008402C3">
        <w:rPr>
          <w:b/>
          <w:bCs/>
          <w:color w:val="000000"/>
        </w:rPr>
        <w:t xml:space="preserve">Mapping of course </w:t>
      </w:r>
      <w:r w:rsidRPr="008402C3">
        <w:rPr>
          <w:rFonts w:eastAsia="Calibri"/>
          <w:b/>
          <w:bCs/>
          <w:color w:val="000000"/>
        </w:rPr>
        <w:t>Outcomes</w:t>
      </w:r>
      <w:r w:rsidRPr="008402C3">
        <w:rPr>
          <w:b/>
          <w:bCs/>
          <w:color w:val="000000"/>
        </w:rPr>
        <w:t xml:space="preserve"> to program outcomes</w:t>
      </w:r>
    </w:p>
    <w:p w:rsidR="00B6385A" w:rsidRDefault="00B6385A" w:rsidP="007D3C46">
      <w:pPr>
        <w:tabs>
          <w:tab w:val="num" w:pos="720"/>
        </w:tabs>
        <w:ind w:left="720" w:hanging="360"/>
        <w:rPr>
          <w:b/>
          <w:bCs/>
          <w:color w:val="000000"/>
        </w:rPr>
      </w:pP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3"/>
        <w:gridCol w:w="567"/>
        <w:gridCol w:w="567"/>
        <w:gridCol w:w="567"/>
        <w:gridCol w:w="567"/>
        <w:gridCol w:w="709"/>
        <w:gridCol w:w="709"/>
        <w:gridCol w:w="709"/>
        <w:gridCol w:w="708"/>
        <w:gridCol w:w="709"/>
        <w:gridCol w:w="709"/>
        <w:gridCol w:w="850"/>
      </w:tblGrid>
      <w:tr w:rsidR="007D3C46" w:rsidRPr="001A2B8D" w:rsidTr="00AD3279">
        <w:trPr>
          <w:jc w:val="center"/>
        </w:trPr>
        <w:tc>
          <w:tcPr>
            <w:tcW w:w="2473" w:type="dxa"/>
          </w:tcPr>
          <w:p w:rsidR="007D3C46" w:rsidRPr="00AC37D7" w:rsidRDefault="007D3C46" w:rsidP="00AD3279">
            <w:pPr>
              <w:jc w:val="center"/>
              <w:rPr>
                <w:rFonts w:eastAsia="Calibri"/>
                <w:color w:val="000000"/>
              </w:rPr>
            </w:pPr>
          </w:p>
        </w:tc>
        <w:tc>
          <w:tcPr>
            <w:tcW w:w="7371" w:type="dxa"/>
            <w:gridSpan w:val="11"/>
          </w:tcPr>
          <w:p w:rsidR="007D3C46" w:rsidRPr="00AC37D7" w:rsidRDefault="007D3C46" w:rsidP="00AD3279">
            <w:pPr>
              <w:jc w:val="center"/>
              <w:rPr>
                <w:rFonts w:eastAsia="Calibri"/>
                <w:bCs/>
                <w:color w:val="000000"/>
              </w:rPr>
            </w:pPr>
            <w:r w:rsidRPr="00AC37D7">
              <w:rPr>
                <w:rFonts w:eastAsia="Calibri"/>
                <w:bCs/>
                <w:color w:val="000000"/>
              </w:rPr>
              <w:t>Program Outcomes</w:t>
            </w:r>
          </w:p>
        </w:tc>
      </w:tr>
      <w:tr w:rsidR="007D3C46" w:rsidRPr="001A2B8D" w:rsidTr="00AD3279">
        <w:trPr>
          <w:jc w:val="center"/>
        </w:trPr>
        <w:tc>
          <w:tcPr>
            <w:tcW w:w="2473" w:type="dxa"/>
          </w:tcPr>
          <w:p w:rsidR="007D3C46" w:rsidRPr="00524C9F" w:rsidRDefault="007D3C46" w:rsidP="00AD3279">
            <w:pPr>
              <w:jc w:val="center"/>
              <w:rPr>
                <w:rFonts w:eastAsia="Calibri"/>
                <w:bCs/>
                <w:color w:val="000000"/>
              </w:rPr>
            </w:pPr>
            <w:r w:rsidRPr="00524C9F">
              <w:rPr>
                <w:rFonts w:eastAsia="Calibri"/>
                <w:bCs/>
                <w:color w:val="000000"/>
              </w:rPr>
              <w:t>Course Outcomes</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a</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b</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c</w:t>
            </w:r>
          </w:p>
        </w:tc>
        <w:tc>
          <w:tcPr>
            <w:tcW w:w="567" w:type="dxa"/>
          </w:tcPr>
          <w:p w:rsidR="007D3C46" w:rsidRPr="00AC37D7" w:rsidRDefault="007D3C46" w:rsidP="00AD3279">
            <w:pPr>
              <w:jc w:val="center"/>
              <w:rPr>
                <w:rFonts w:eastAsia="Calibri"/>
                <w:bCs/>
                <w:color w:val="000000"/>
              </w:rPr>
            </w:pPr>
            <w:r w:rsidRPr="00AC37D7">
              <w:rPr>
                <w:rFonts w:eastAsia="Calibri"/>
                <w:bCs/>
                <w:color w:val="000000"/>
              </w:rPr>
              <w:t>d</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e</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f</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g</w:t>
            </w:r>
          </w:p>
        </w:tc>
        <w:tc>
          <w:tcPr>
            <w:tcW w:w="708" w:type="dxa"/>
          </w:tcPr>
          <w:p w:rsidR="007D3C46" w:rsidRPr="00AC37D7" w:rsidRDefault="007D3C46" w:rsidP="00AD3279">
            <w:pPr>
              <w:jc w:val="center"/>
              <w:rPr>
                <w:rFonts w:eastAsia="Calibri"/>
                <w:bCs/>
                <w:color w:val="000000"/>
              </w:rPr>
            </w:pPr>
            <w:r w:rsidRPr="00AC37D7">
              <w:rPr>
                <w:rFonts w:eastAsia="Calibri"/>
                <w:bCs/>
                <w:color w:val="000000"/>
              </w:rPr>
              <w:t>h</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i</w:t>
            </w:r>
          </w:p>
        </w:tc>
        <w:tc>
          <w:tcPr>
            <w:tcW w:w="709" w:type="dxa"/>
          </w:tcPr>
          <w:p w:rsidR="007D3C46" w:rsidRPr="00AC37D7" w:rsidRDefault="007D3C46" w:rsidP="00AD3279">
            <w:pPr>
              <w:jc w:val="center"/>
              <w:rPr>
                <w:rFonts w:eastAsia="Calibri"/>
                <w:bCs/>
                <w:color w:val="000000"/>
              </w:rPr>
            </w:pPr>
            <w:r w:rsidRPr="00AC37D7">
              <w:rPr>
                <w:rFonts w:eastAsia="Calibri"/>
                <w:bCs/>
                <w:color w:val="000000"/>
              </w:rPr>
              <w:t>j</w:t>
            </w:r>
          </w:p>
        </w:tc>
        <w:tc>
          <w:tcPr>
            <w:tcW w:w="850" w:type="dxa"/>
          </w:tcPr>
          <w:p w:rsidR="007D3C46" w:rsidRPr="00AC37D7" w:rsidRDefault="007D3C46" w:rsidP="00AD3279">
            <w:pPr>
              <w:jc w:val="center"/>
              <w:rPr>
                <w:rFonts w:eastAsia="Calibri"/>
                <w:bCs/>
                <w:color w:val="000000"/>
              </w:rPr>
            </w:pPr>
            <w:r w:rsidRPr="00AC37D7">
              <w:rPr>
                <w:rFonts w:eastAsia="Calibri"/>
                <w:bCs/>
                <w:color w:val="000000"/>
              </w:rPr>
              <w:t>k</w:t>
            </w: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 xml:space="preserve">L.O </w:t>
            </w:r>
            <w:r w:rsidRPr="00AC37D7">
              <w:rPr>
                <w:rFonts w:eastAsia="Calibri"/>
                <w:color w:val="000000"/>
              </w:rPr>
              <w:t>1</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r>
              <w:rPr>
                <w:color w:val="0033CC"/>
              </w:rPr>
              <w:t>P</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850" w:type="dxa"/>
          </w:tcPr>
          <w:p w:rsidR="00A223E6" w:rsidRPr="00AC37D7" w:rsidRDefault="00A223E6" w:rsidP="00A223E6">
            <w:pPr>
              <w:jc w:val="center"/>
              <w:rPr>
                <w:rFonts w:eastAsia="Calibri"/>
                <w:color w:val="000000"/>
              </w:rPr>
            </w:pP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L.O</w:t>
            </w:r>
            <w:r w:rsidRPr="00AC37D7">
              <w:rPr>
                <w:rFonts w:eastAsia="Calibri"/>
                <w:color w:val="000000"/>
              </w:rPr>
              <w:t xml:space="preserve"> 2</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r>
              <w:rPr>
                <w:color w:val="0033CC"/>
              </w:rPr>
              <w:t>P</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850" w:type="dxa"/>
          </w:tcPr>
          <w:p w:rsidR="00A223E6" w:rsidRPr="00AC37D7" w:rsidRDefault="00A223E6" w:rsidP="00A223E6">
            <w:pPr>
              <w:jc w:val="center"/>
              <w:rPr>
                <w:rFonts w:eastAsia="Calibri"/>
                <w:color w:val="000000"/>
              </w:rPr>
            </w:pP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L.O</w:t>
            </w:r>
            <w:r w:rsidRPr="00AC37D7">
              <w:rPr>
                <w:rFonts w:eastAsia="Calibri"/>
                <w:color w:val="000000"/>
              </w:rPr>
              <w:t xml:space="preserve"> 3</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r>
              <w:rPr>
                <w:color w:val="0033CC"/>
              </w:rPr>
              <w:t>S</w:t>
            </w:r>
          </w:p>
        </w:tc>
        <w:tc>
          <w:tcPr>
            <w:tcW w:w="850" w:type="dxa"/>
          </w:tcPr>
          <w:p w:rsidR="00A223E6" w:rsidRPr="00AC37D7" w:rsidRDefault="00A223E6" w:rsidP="00A223E6">
            <w:pPr>
              <w:jc w:val="center"/>
              <w:rPr>
                <w:rFonts w:eastAsia="Calibri"/>
                <w:color w:val="000000"/>
              </w:rPr>
            </w:pP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L.O 4</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rPr>
                <w:rFonts w:eastAsia="Calibri"/>
                <w:color w:val="000000"/>
              </w:rPr>
            </w:pP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850" w:type="dxa"/>
          </w:tcPr>
          <w:p w:rsidR="00A223E6" w:rsidRPr="00AC37D7" w:rsidRDefault="00A223E6" w:rsidP="00A223E6">
            <w:pPr>
              <w:jc w:val="center"/>
              <w:rPr>
                <w:rFonts w:eastAsia="Calibri"/>
                <w:color w:val="000000"/>
              </w:rPr>
            </w:pPr>
            <w:r>
              <w:rPr>
                <w:color w:val="0033CC"/>
              </w:rPr>
              <w:t>P</w:t>
            </w: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L.O 5</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r>
              <w:rPr>
                <w:color w:val="0033CC"/>
              </w:rPr>
              <w:t>P</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850" w:type="dxa"/>
          </w:tcPr>
          <w:p w:rsidR="00A223E6" w:rsidRPr="00AC37D7" w:rsidRDefault="00A223E6" w:rsidP="00A223E6">
            <w:pPr>
              <w:jc w:val="center"/>
              <w:rPr>
                <w:rFonts w:eastAsia="Calibri"/>
                <w:color w:val="000000"/>
              </w:rPr>
            </w:pPr>
          </w:p>
        </w:tc>
      </w:tr>
      <w:tr w:rsidR="00A223E6" w:rsidRPr="001A2B8D" w:rsidTr="00AD3279">
        <w:trPr>
          <w:jc w:val="center"/>
        </w:trPr>
        <w:tc>
          <w:tcPr>
            <w:tcW w:w="2473" w:type="dxa"/>
          </w:tcPr>
          <w:p w:rsidR="00A223E6" w:rsidRPr="00AC37D7" w:rsidRDefault="00A223E6" w:rsidP="00A223E6">
            <w:pPr>
              <w:jc w:val="center"/>
              <w:rPr>
                <w:rFonts w:eastAsia="Calibri"/>
                <w:color w:val="000000"/>
              </w:rPr>
            </w:pPr>
            <w:r>
              <w:rPr>
                <w:rFonts w:eastAsia="Calibri"/>
                <w:color w:val="000000"/>
              </w:rPr>
              <w:t>L.O 6</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r>
              <w:rPr>
                <w:color w:val="0033CC"/>
              </w:rPr>
              <w:t>P</w:t>
            </w:r>
          </w:p>
        </w:tc>
        <w:tc>
          <w:tcPr>
            <w:tcW w:w="567" w:type="dxa"/>
          </w:tcPr>
          <w:p w:rsidR="00A223E6" w:rsidRPr="00AC37D7" w:rsidRDefault="00A223E6" w:rsidP="00A223E6">
            <w:pPr>
              <w:jc w:val="center"/>
              <w:rPr>
                <w:rFonts w:eastAsia="Calibri"/>
                <w:color w:val="000000"/>
              </w:rPr>
            </w:pPr>
          </w:p>
        </w:tc>
        <w:tc>
          <w:tcPr>
            <w:tcW w:w="567"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8"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709" w:type="dxa"/>
          </w:tcPr>
          <w:p w:rsidR="00A223E6" w:rsidRPr="00AC37D7" w:rsidRDefault="00A223E6" w:rsidP="00A223E6">
            <w:pPr>
              <w:jc w:val="center"/>
              <w:rPr>
                <w:rFonts w:eastAsia="Calibri"/>
                <w:color w:val="000000"/>
              </w:rPr>
            </w:pPr>
          </w:p>
        </w:tc>
        <w:tc>
          <w:tcPr>
            <w:tcW w:w="850" w:type="dxa"/>
          </w:tcPr>
          <w:p w:rsidR="00A223E6" w:rsidRPr="00AC37D7" w:rsidRDefault="00A223E6" w:rsidP="00A223E6">
            <w:pPr>
              <w:jc w:val="center"/>
              <w:rPr>
                <w:rFonts w:eastAsia="Calibri"/>
                <w:color w:val="000000"/>
              </w:rPr>
            </w:pPr>
          </w:p>
        </w:tc>
      </w:tr>
    </w:tbl>
    <w:p w:rsidR="00F14F80" w:rsidRDefault="00F14F80" w:rsidP="00DB5EE3"/>
    <w:p w:rsidR="008F6B38" w:rsidRPr="00BC4FFC" w:rsidRDefault="008F6B38" w:rsidP="00E20CCC">
      <w:pPr>
        <w:widowControl/>
        <w:autoSpaceDE w:val="0"/>
        <w:autoSpaceDN w:val="0"/>
        <w:adjustRightInd w:val="0"/>
        <w:spacing w:line="276" w:lineRule="auto"/>
        <w:rPr>
          <w:noProof w:val="0"/>
          <w:color w:val="0033CC"/>
          <w:szCs w:val="20"/>
        </w:rPr>
      </w:pPr>
      <w:r w:rsidRPr="00BC4FFC">
        <w:rPr>
          <w:noProof w:val="0"/>
          <w:color w:val="0033CC"/>
          <w:szCs w:val="20"/>
        </w:rPr>
        <w:t>Giải thích:</w:t>
      </w:r>
    </w:p>
    <w:p w:rsidR="008F6B38" w:rsidRPr="00E20CCC" w:rsidRDefault="008F6B38" w:rsidP="00E20CCC">
      <w:pPr>
        <w:widowControl/>
        <w:autoSpaceDE w:val="0"/>
        <w:autoSpaceDN w:val="0"/>
        <w:adjustRightInd w:val="0"/>
        <w:spacing w:line="276" w:lineRule="auto"/>
        <w:rPr>
          <w:noProof w:val="0"/>
          <w:color w:val="0033CC"/>
          <w:szCs w:val="20"/>
        </w:rPr>
      </w:pPr>
      <w:r w:rsidRPr="00E20CCC">
        <w:rPr>
          <w:noProof w:val="0"/>
          <w:color w:val="0033CC"/>
          <w:szCs w:val="20"/>
        </w:rPr>
        <w:t>P: có thu thập dữ liệu</w:t>
      </w:r>
    </w:p>
    <w:p w:rsidR="008F6B38" w:rsidRPr="00E20CCC" w:rsidRDefault="008F6B38" w:rsidP="00E20CCC">
      <w:pPr>
        <w:widowControl/>
        <w:autoSpaceDE w:val="0"/>
        <w:autoSpaceDN w:val="0"/>
        <w:adjustRightInd w:val="0"/>
        <w:spacing w:line="276" w:lineRule="auto"/>
        <w:rPr>
          <w:noProof w:val="0"/>
          <w:color w:val="0033CC"/>
          <w:szCs w:val="20"/>
        </w:rPr>
      </w:pPr>
      <w:r w:rsidRPr="00E20CCC">
        <w:rPr>
          <w:noProof w:val="0"/>
          <w:color w:val="0033CC"/>
          <w:szCs w:val="20"/>
        </w:rPr>
        <w:t>S: chưa thu thập dữ liệu</w:t>
      </w:r>
    </w:p>
    <w:p w:rsidR="008F6B38" w:rsidRPr="00F35510" w:rsidRDefault="008F6B38" w:rsidP="00DB5EE3"/>
    <w:p w:rsidR="005B0AB7" w:rsidRPr="00F35510" w:rsidRDefault="005B0AB7" w:rsidP="00FA4FC0">
      <w:pPr>
        <w:pStyle w:val="MHH2"/>
        <w:rPr>
          <w:color w:val="auto"/>
        </w:rPr>
      </w:pPr>
      <w:r w:rsidRPr="00F35510">
        <w:rPr>
          <w:color w:val="auto"/>
        </w:rPr>
        <w:t xml:space="preserve">Hướng dẫn cách học </w:t>
      </w:r>
      <w:r w:rsidR="007737C5" w:rsidRPr="00F35510">
        <w:rPr>
          <w:color w:val="auto"/>
        </w:rPr>
        <w:t xml:space="preserve">- </w:t>
      </w:r>
      <w:r w:rsidR="003F0F69" w:rsidRPr="00F35510">
        <w:rPr>
          <w:color w:val="auto"/>
        </w:rPr>
        <w:t>chi tiết cách đánh giá môn học</w:t>
      </w:r>
    </w:p>
    <w:p w:rsidR="008053DD" w:rsidRDefault="008053DD" w:rsidP="00DA3200"/>
    <w:p w:rsidR="00BE75FB" w:rsidRPr="00BE75FB" w:rsidRDefault="00BE75FB" w:rsidP="009C4D42">
      <w:pPr>
        <w:widowControl/>
        <w:autoSpaceDE w:val="0"/>
        <w:autoSpaceDN w:val="0"/>
        <w:adjustRightInd w:val="0"/>
        <w:spacing w:line="276" w:lineRule="auto"/>
        <w:rPr>
          <w:b/>
          <w:noProof w:val="0"/>
          <w:color w:val="0033CC"/>
          <w:szCs w:val="20"/>
        </w:rPr>
      </w:pPr>
      <w:r w:rsidRPr="00BE75FB">
        <w:rPr>
          <w:b/>
          <w:noProof w:val="0"/>
          <w:color w:val="0033CC"/>
          <w:szCs w:val="20"/>
        </w:rPr>
        <w:t>Tài liệu học tập</w:t>
      </w:r>
    </w:p>
    <w:p w:rsidR="009C4D42" w:rsidRDefault="009C4D42" w:rsidP="009C4D42">
      <w:pPr>
        <w:widowControl/>
        <w:autoSpaceDE w:val="0"/>
        <w:autoSpaceDN w:val="0"/>
        <w:adjustRightInd w:val="0"/>
        <w:spacing w:line="276" w:lineRule="auto"/>
        <w:rPr>
          <w:noProof w:val="0"/>
          <w:color w:val="0033CC"/>
          <w:szCs w:val="20"/>
        </w:rPr>
      </w:pPr>
      <w:r w:rsidRPr="009A02CC">
        <w:rPr>
          <w:noProof w:val="0"/>
          <w:color w:val="0033CC"/>
          <w:szCs w:val="20"/>
        </w:rPr>
        <w:t xml:space="preserve">Tài liệu </w:t>
      </w:r>
      <w:r>
        <w:rPr>
          <w:noProof w:val="0"/>
          <w:color w:val="0033CC"/>
          <w:szCs w:val="20"/>
        </w:rPr>
        <w:t xml:space="preserve">gồm bài giảng (slides Power Point), yêu cầu bài tập, đề bài tập mới </w:t>
      </w:r>
      <w:r w:rsidRPr="009A02CC">
        <w:rPr>
          <w:noProof w:val="0"/>
          <w:color w:val="0033CC"/>
          <w:szCs w:val="20"/>
        </w:rPr>
        <w:t xml:space="preserve">được đưa lên </w:t>
      </w:r>
      <w:r>
        <w:rPr>
          <w:noProof w:val="0"/>
          <w:color w:val="0033CC"/>
          <w:szCs w:val="20"/>
        </w:rPr>
        <w:t xml:space="preserve">trang web của môn học (http://www4.hcmut.edu.vn/~dttin/tin_hoc_2.htm) và </w:t>
      </w:r>
      <w:r w:rsidRPr="009A02CC">
        <w:rPr>
          <w:noProof w:val="0"/>
          <w:color w:val="0033CC"/>
          <w:szCs w:val="20"/>
        </w:rPr>
        <w:t>B</w:t>
      </w:r>
      <w:r>
        <w:rPr>
          <w:noProof w:val="0"/>
          <w:color w:val="0033CC"/>
          <w:szCs w:val="20"/>
        </w:rPr>
        <w:t xml:space="preserve">KEL hàng tuần. </w:t>
      </w:r>
      <w:r w:rsidRPr="00714054">
        <w:rPr>
          <w:noProof w:val="0"/>
          <w:color w:val="0033CC"/>
          <w:szCs w:val="20"/>
        </w:rPr>
        <w:t>Sinh viên tải về và mang theo khi lên lớp học.</w:t>
      </w:r>
      <w:r w:rsidRPr="009A02CC">
        <w:rPr>
          <w:noProof w:val="0"/>
          <w:color w:val="0033CC"/>
          <w:szCs w:val="20"/>
        </w:rPr>
        <w:t xml:space="preserve"> Điểm tổng kết môn học được đánh giá xuyên suốt quá trình học</w:t>
      </w:r>
      <w:r>
        <w:rPr>
          <w:noProof w:val="0"/>
          <w:color w:val="0033CC"/>
          <w:szCs w:val="20"/>
        </w:rPr>
        <w:t>, gồm các thành phần như sau:</w:t>
      </w:r>
    </w:p>
    <w:p w:rsidR="00BE75FB" w:rsidRPr="00BE75FB" w:rsidRDefault="00BE75FB" w:rsidP="009C4D42">
      <w:pPr>
        <w:widowControl/>
        <w:autoSpaceDE w:val="0"/>
        <w:autoSpaceDN w:val="0"/>
        <w:adjustRightInd w:val="0"/>
        <w:spacing w:line="276" w:lineRule="auto"/>
        <w:rPr>
          <w:b/>
          <w:noProof w:val="0"/>
          <w:color w:val="0033CC"/>
          <w:szCs w:val="20"/>
        </w:rPr>
      </w:pPr>
      <w:r w:rsidRPr="00BE75FB">
        <w:rPr>
          <w:b/>
          <w:noProof w:val="0"/>
          <w:color w:val="0033CC"/>
          <w:szCs w:val="20"/>
        </w:rPr>
        <w:t>Cách đánh giá môn học</w:t>
      </w:r>
    </w:p>
    <w:p w:rsidR="009C4D42" w:rsidRPr="00720C73" w:rsidRDefault="00852584" w:rsidP="009C4D42">
      <w:pPr>
        <w:widowControl/>
        <w:numPr>
          <w:ilvl w:val="0"/>
          <w:numId w:val="18"/>
        </w:numPr>
        <w:spacing w:line="276" w:lineRule="auto"/>
        <w:jc w:val="left"/>
        <w:rPr>
          <w:color w:val="0033CC"/>
        </w:rPr>
      </w:pPr>
      <w:r w:rsidRPr="00720C73">
        <w:rPr>
          <w:iCs/>
          <w:noProof w:val="0"/>
          <w:color w:val="0033CC"/>
        </w:rPr>
        <w:t>Bài tập trên lớp, bài tập</w:t>
      </w:r>
      <w:r w:rsidR="009C4D42" w:rsidRPr="00720C73">
        <w:rPr>
          <w:iCs/>
          <w:noProof w:val="0"/>
          <w:color w:val="0033CC"/>
        </w:rPr>
        <w:t xml:space="preserve"> về nhà</w:t>
      </w:r>
      <w:r w:rsidR="00720C73">
        <w:rPr>
          <w:iCs/>
          <w:noProof w:val="0"/>
          <w:color w:val="0033CC"/>
        </w:rPr>
        <w:t>, kiểm tra giữa kỳ</w:t>
      </w:r>
      <w:r w:rsidR="009C4D42" w:rsidRPr="00720C73">
        <w:rPr>
          <w:iCs/>
          <w:noProof w:val="0"/>
          <w:color w:val="0033CC"/>
        </w:rPr>
        <w:t>: 20%</w:t>
      </w:r>
    </w:p>
    <w:p w:rsidR="009C4D42" w:rsidRPr="00720C73" w:rsidRDefault="009C4D42" w:rsidP="009C4D42">
      <w:pPr>
        <w:pStyle w:val="ListParagraph"/>
        <w:numPr>
          <w:ilvl w:val="0"/>
          <w:numId w:val="18"/>
        </w:numPr>
        <w:spacing w:line="276" w:lineRule="auto"/>
        <w:rPr>
          <w:iCs/>
          <w:noProof w:val="0"/>
          <w:color w:val="0033CC"/>
        </w:rPr>
      </w:pPr>
      <w:r w:rsidRPr="00720C73">
        <w:rPr>
          <w:iCs/>
          <w:noProof w:val="0"/>
          <w:color w:val="0033CC"/>
        </w:rPr>
        <w:t>Thí nghiệm: 30%</w:t>
      </w:r>
      <w:r w:rsidR="00AE4B1E" w:rsidRPr="00720C73">
        <w:rPr>
          <w:iCs/>
          <w:noProof w:val="0"/>
          <w:color w:val="0033CC"/>
        </w:rPr>
        <w:t xml:space="preserve"> gồm 5 bài t</w:t>
      </w:r>
      <w:r w:rsidR="00687DCB" w:rsidRPr="00720C73">
        <w:rPr>
          <w:iCs/>
          <w:noProof w:val="0"/>
          <w:color w:val="0033CC"/>
        </w:rPr>
        <w:t>hực hành trên máy tính mỗi bài 3</w:t>
      </w:r>
      <w:r w:rsidR="00AE4B1E" w:rsidRPr="00720C73">
        <w:rPr>
          <w:iCs/>
          <w:noProof w:val="0"/>
          <w:color w:val="0033CC"/>
        </w:rPr>
        <w:t xml:space="preserve"> tiết</w:t>
      </w:r>
    </w:p>
    <w:p w:rsidR="009C4D42" w:rsidRPr="00720C73" w:rsidRDefault="009C4D42" w:rsidP="00B47CF0">
      <w:pPr>
        <w:pStyle w:val="ListParagraph"/>
        <w:numPr>
          <w:ilvl w:val="0"/>
          <w:numId w:val="18"/>
        </w:numPr>
        <w:spacing w:line="276" w:lineRule="auto"/>
        <w:rPr>
          <w:i/>
          <w:iCs/>
          <w:color w:val="0033CC"/>
        </w:rPr>
      </w:pPr>
      <w:r w:rsidRPr="00720C73">
        <w:rPr>
          <w:iCs/>
          <w:color w:val="0033CC"/>
        </w:rPr>
        <w:t>Thi cuối kỳ: 50%</w:t>
      </w:r>
      <w:r w:rsidR="00435322" w:rsidRPr="00720C73">
        <w:rPr>
          <w:iCs/>
          <w:color w:val="0033CC"/>
        </w:rPr>
        <w:t xml:space="preserve">gồm </w:t>
      </w:r>
      <w:r w:rsidR="003E298D" w:rsidRPr="00720C73">
        <w:rPr>
          <w:iCs/>
          <w:color w:val="0033CC"/>
        </w:rPr>
        <w:t xml:space="preserve">40 câu trắc nghiệm và hai bài </w:t>
      </w:r>
      <w:r w:rsidR="00B47CF0" w:rsidRPr="00720C73">
        <w:rPr>
          <w:iCs/>
          <w:color w:val="0033CC"/>
        </w:rPr>
        <w:t xml:space="preserve">tự luận về </w:t>
      </w:r>
      <w:r w:rsidR="003E298D" w:rsidRPr="00720C73">
        <w:rPr>
          <w:iCs/>
          <w:color w:val="0033CC"/>
        </w:rPr>
        <w:t>lập trình</w:t>
      </w:r>
    </w:p>
    <w:p w:rsidR="009C4D42" w:rsidRPr="00720C73" w:rsidRDefault="009C4D42" w:rsidP="009C4D42">
      <w:pPr>
        <w:pStyle w:val="BodyText"/>
        <w:spacing w:line="276" w:lineRule="auto"/>
        <w:rPr>
          <w:iCs/>
          <w:color w:val="0033CC"/>
        </w:rPr>
      </w:pPr>
      <w:r w:rsidRPr="00720C73">
        <w:rPr>
          <w:iCs/>
          <w:color w:val="0033CC"/>
        </w:rPr>
        <w:t>Điều kiện dự thi: sinh viên vắng ít hơn 1/3 số tiết giảng lý thuyết (15 tiết) và 1 bài thí nghiệm (3 tiết).</w:t>
      </w:r>
    </w:p>
    <w:p w:rsidR="00B47CF0" w:rsidRPr="00720C73" w:rsidRDefault="00B47CF0" w:rsidP="009C4D42">
      <w:pPr>
        <w:pStyle w:val="BodyText"/>
        <w:spacing w:line="276" w:lineRule="auto"/>
        <w:rPr>
          <w:iCs/>
          <w:color w:val="0033CC"/>
        </w:rPr>
      </w:pPr>
    </w:p>
    <w:p w:rsidR="00B47CF0" w:rsidRPr="00720C73" w:rsidRDefault="00B47CF0" w:rsidP="00852584">
      <w:pPr>
        <w:pStyle w:val="BodyText"/>
        <w:spacing w:line="276" w:lineRule="auto"/>
        <w:rPr>
          <w:iCs/>
          <w:color w:val="0033CC"/>
        </w:rPr>
      </w:pPr>
      <w:r w:rsidRPr="00720C73">
        <w:rPr>
          <w:iCs/>
          <w:color w:val="0033CC"/>
        </w:rPr>
        <w:t>Các dạng đánh giá đều dựa tr</w:t>
      </w:r>
      <w:r w:rsidR="00720C73">
        <w:rPr>
          <w:iCs/>
          <w:color w:val="0033CC"/>
        </w:rPr>
        <w:t>ên chuẩn đầu ra (L.O.1 – L.O.6):</w:t>
      </w:r>
    </w:p>
    <w:p w:rsidR="008B32AC" w:rsidRPr="00720C73" w:rsidRDefault="008B32AC" w:rsidP="00852584">
      <w:pPr>
        <w:pStyle w:val="ListParagraph"/>
        <w:numPr>
          <w:ilvl w:val="0"/>
          <w:numId w:val="18"/>
        </w:numPr>
        <w:spacing w:line="276" w:lineRule="auto"/>
        <w:rPr>
          <w:iCs/>
          <w:color w:val="0033CC"/>
        </w:rPr>
      </w:pPr>
      <w:r w:rsidRPr="00720C73">
        <w:rPr>
          <w:iCs/>
          <w:color w:val="0033CC"/>
        </w:rPr>
        <w:t>L.O.1</w:t>
      </w:r>
      <w:r w:rsidR="0011261C" w:rsidRPr="00720C73">
        <w:rPr>
          <w:iCs/>
          <w:color w:val="0033CC"/>
        </w:rPr>
        <w:t xml:space="preserve"> đánh giá chủ yếu trong các bài kiểm tra tại lớp</w:t>
      </w:r>
      <w:r w:rsidR="00DB4033">
        <w:rPr>
          <w:iCs/>
          <w:color w:val="0033CC"/>
        </w:rPr>
        <w:t>,</w:t>
      </w:r>
      <w:r w:rsidR="0011261C" w:rsidRPr="00720C73">
        <w:rPr>
          <w:iCs/>
          <w:color w:val="0033CC"/>
        </w:rPr>
        <w:t xml:space="preserve"> bài kiểm tra </w:t>
      </w:r>
      <w:r w:rsidR="00720C73">
        <w:rPr>
          <w:iCs/>
          <w:color w:val="0033CC"/>
        </w:rPr>
        <w:t>giữa kỳ</w:t>
      </w:r>
      <w:r w:rsidR="00DB4033" w:rsidRPr="001D020F">
        <w:rPr>
          <w:iCs/>
          <w:color w:val="0033CC"/>
        </w:rPr>
        <w:t>và thi cuối kỳ</w:t>
      </w:r>
      <w:r w:rsidR="009F28D6">
        <w:rPr>
          <w:iCs/>
          <w:color w:val="0033CC"/>
        </w:rPr>
        <w:t xml:space="preserve"> (</w:t>
      </w:r>
      <w:r w:rsidR="009F28D6" w:rsidRPr="009F28D6">
        <w:rPr>
          <w:b/>
          <w:iCs/>
          <w:color w:val="0033CC"/>
        </w:rPr>
        <w:t>b4</w:t>
      </w:r>
      <w:r w:rsidR="009F28D6">
        <w:rPr>
          <w:iCs/>
          <w:color w:val="0033CC"/>
        </w:rPr>
        <w:t>)</w:t>
      </w:r>
    </w:p>
    <w:p w:rsidR="008B32AC" w:rsidRPr="00720C73" w:rsidRDefault="008B32AC" w:rsidP="00852584">
      <w:pPr>
        <w:pStyle w:val="ListParagraph"/>
        <w:numPr>
          <w:ilvl w:val="0"/>
          <w:numId w:val="18"/>
        </w:numPr>
        <w:spacing w:line="276" w:lineRule="auto"/>
        <w:rPr>
          <w:iCs/>
          <w:color w:val="0033CC"/>
        </w:rPr>
      </w:pPr>
      <w:r w:rsidRPr="00720C73">
        <w:rPr>
          <w:iCs/>
          <w:color w:val="0033CC"/>
        </w:rPr>
        <w:lastRenderedPageBreak/>
        <w:t>L.O.</w:t>
      </w:r>
      <w:r w:rsidR="0011261C" w:rsidRPr="00720C73">
        <w:rPr>
          <w:iCs/>
          <w:color w:val="0033CC"/>
        </w:rPr>
        <w:t>2 đánh giá chủ yếu trong các bài kiểm tra tại lớp</w:t>
      </w:r>
      <w:r w:rsidR="00DB4033">
        <w:rPr>
          <w:iCs/>
          <w:color w:val="0033CC"/>
        </w:rPr>
        <w:t>,</w:t>
      </w:r>
      <w:r w:rsidR="0011261C" w:rsidRPr="00720C73">
        <w:rPr>
          <w:iCs/>
          <w:color w:val="0033CC"/>
        </w:rPr>
        <w:t xml:space="preserve"> bài kiểm tra </w:t>
      </w:r>
      <w:r w:rsidR="00720C73">
        <w:rPr>
          <w:iCs/>
          <w:color w:val="0033CC"/>
        </w:rPr>
        <w:t>giữa kỳ</w:t>
      </w:r>
      <w:r w:rsidR="00DB4033" w:rsidRPr="001D020F">
        <w:rPr>
          <w:iCs/>
          <w:color w:val="0033CC"/>
        </w:rPr>
        <w:t>và thi cuối kỳ</w:t>
      </w:r>
      <w:r w:rsidR="009F28D6">
        <w:rPr>
          <w:iCs/>
          <w:color w:val="0033CC"/>
        </w:rPr>
        <w:t xml:space="preserve"> (</w:t>
      </w:r>
      <w:r w:rsidR="009F28D6" w:rsidRPr="009F28D6">
        <w:rPr>
          <w:b/>
          <w:iCs/>
          <w:color w:val="0033CC"/>
        </w:rPr>
        <w:t>b4</w:t>
      </w:r>
      <w:r w:rsidR="009F28D6">
        <w:rPr>
          <w:iCs/>
          <w:color w:val="0033CC"/>
        </w:rPr>
        <w:t>)</w:t>
      </w:r>
    </w:p>
    <w:p w:rsidR="008B32AC" w:rsidRPr="00720C73" w:rsidRDefault="008B32AC" w:rsidP="00852584">
      <w:pPr>
        <w:pStyle w:val="ListParagraph"/>
        <w:numPr>
          <w:ilvl w:val="0"/>
          <w:numId w:val="18"/>
        </w:numPr>
        <w:spacing w:line="276" w:lineRule="auto"/>
        <w:rPr>
          <w:iCs/>
          <w:color w:val="0033CC"/>
        </w:rPr>
      </w:pPr>
      <w:r w:rsidRPr="00720C73">
        <w:rPr>
          <w:iCs/>
          <w:color w:val="0033CC"/>
        </w:rPr>
        <w:t>L.O.</w:t>
      </w:r>
      <w:r w:rsidR="00C77223" w:rsidRPr="00720C73">
        <w:rPr>
          <w:iCs/>
          <w:color w:val="0033CC"/>
        </w:rPr>
        <w:t>3</w:t>
      </w:r>
      <w:r w:rsidR="004A0F33" w:rsidRPr="00720C73">
        <w:rPr>
          <w:iCs/>
          <w:color w:val="0033CC"/>
        </w:rPr>
        <w:t xml:space="preserve"> đánh giá chủ yếu trong các bài kiểm tra tại lớp</w:t>
      </w:r>
      <w:r w:rsidR="009F28D6">
        <w:rPr>
          <w:iCs/>
          <w:color w:val="0033CC"/>
        </w:rPr>
        <w:t xml:space="preserve"> (</w:t>
      </w:r>
      <w:r w:rsidR="009F28D6" w:rsidRPr="009F28D6">
        <w:rPr>
          <w:b/>
          <w:iCs/>
          <w:color w:val="0033CC"/>
        </w:rPr>
        <w:t>j3</w:t>
      </w:r>
      <w:r w:rsidR="009F28D6">
        <w:rPr>
          <w:iCs/>
          <w:color w:val="0033CC"/>
        </w:rPr>
        <w:t>)</w:t>
      </w:r>
    </w:p>
    <w:p w:rsidR="008B32AC" w:rsidRPr="00720C73" w:rsidRDefault="00C77223" w:rsidP="00852584">
      <w:pPr>
        <w:pStyle w:val="ListParagraph"/>
        <w:numPr>
          <w:ilvl w:val="0"/>
          <w:numId w:val="18"/>
        </w:numPr>
        <w:spacing w:line="276" w:lineRule="auto"/>
        <w:rPr>
          <w:iCs/>
          <w:color w:val="0033CC"/>
        </w:rPr>
      </w:pPr>
      <w:r w:rsidRPr="00720C73">
        <w:rPr>
          <w:iCs/>
          <w:color w:val="0033CC"/>
        </w:rPr>
        <w:t>L.O.4</w:t>
      </w:r>
      <w:r w:rsidR="00C57A4B" w:rsidRPr="00720C73">
        <w:rPr>
          <w:iCs/>
          <w:color w:val="0033CC"/>
        </w:rPr>
        <w:t xml:space="preserve"> đánh giá chủ yếu trong các bài kiểm tra tại lớp, kiểm tra </w:t>
      </w:r>
      <w:r w:rsidR="00720C73">
        <w:rPr>
          <w:iCs/>
          <w:color w:val="0033CC"/>
        </w:rPr>
        <w:t>giữa kỳ</w:t>
      </w:r>
      <w:r w:rsidR="00645DD6" w:rsidRPr="00720C73">
        <w:rPr>
          <w:iCs/>
          <w:color w:val="0033CC"/>
        </w:rPr>
        <w:t>, thí nghiệm</w:t>
      </w:r>
      <w:r w:rsidR="00C57A4B" w:rsidRPr="00720C73">
        <w:rPr>
          <w:iCs/>
          <w:color w:val="0033CC"/>
        </w:rPr>
        <w:t xml:space="preserve"> và thi cuối kỳ</w:t>
      </w:r>
      <w:r w:rsidR="009F28D6">
        <w:rPr>
          <w:iCs/>
          <w:color w:val="0033CC"/>
        </w:rPr>
        <w:t xml:space="preserve"> (</w:t>
      </w:r>
      <w:r w:rsidR="009F28D6" w:rsidRPr="009F28D6">
        <w:rPr>
          <w:b/>
          <w:iCs/>
          <w:color w:val="0033CC"/>
        </w:rPr>
        <w:t>k1</w:t>
      </w:r>
      <w:r w:rsidR="009F28D6">
        <w:rPr>
          <w:iCs/>
          <w:color w:val="0033CC"/>
        </w:rPr>
        <w:t>)</w:t>
      </w:r>
    </w:p>
    <w:p w:rsidR="008B32AC" w:rsidRDefault="00C77223" w:rsidP="00852584">
      <w:pPr>
        <w:pStyle w:val="ListParagraph"/>
        <w:numPr>
          <w:ilvl w:val="0"/>
          <w:numId w:val="18"/>
        </w:numPr>
        <w:spacing w:line="276" w:lineRule="auto"/>
        <w:rPr>
          <w:iCs/>
          <w:color w:val="0033CC"/>
        </w:rPr>
      </w:pPr>
      <w:r w:rsidRPr="00720C73">
        <w:rPr>
          <w:iCs/>
          <w:color w:val="0033CC"/>
        </w:rPr>
        <w:t>L.O.5</w:t>
      </w:r>
      <w:r w:rsidR="00C57A4B" w:rsidRPr="00720C73">
        <w:rPr>
          <w:iCs/>
          <w:color w:val="0033CC"/>
        </w:rPr>
        <w:t xml:space="preserve"> đánh giá chủ yếu trong các bài kiểm tra tại lớp, kiểm tra </w:t>
      </w:r>
      <w:r w:rsidR="00720C73">
        <w:rPr>
          <w:iCs/>
          <w:color w:val="0033CC"/>
        </w:rPr>
        <w:t>giữa kỳ</w:t>
      </w:r>
      <w:r w:rsidR="00123F47" w:rsidRPr="00720C73">
        <w:rPr>
          <w:iCs/>
          <w:color w:val="0033CC"/>
        </w:rPr>
        <w:t xml:space="preserve">,thí nghiệm </w:t>
      </w:r>
      <w:r w:rsidR="00C57A4B" w:rsidRPr="00720C73">
        <w:rPr>
          <w:iCs/>
          <w:color w:val="0033CC"/>
        </w:rPr>
        <w:t>và thi cuối kỳ</w:t>
      </w:r>
      <w:r w:rsidR="009F28D6">
        <w:rPr>
          <w:iCs/>
          <w:color w:val="0033CC"/>
        </w:rPr>
        <w:t xml:space="preserve"> (</w:t>
      </w:r>
      <w:r w:rsidR="009F28D6" w:rsidRPr="009F28D6">
        <w:rPr>
          <w:b/>
          <w:iCs/>
          <w:color w:val="0033CC"/>
        </w:rPr>
        <w:t>b4</w:t>
      </w:r>
      <w:r w:rsidR="009F28D6">
        <w:rPr>
          <w:iCs/>
          <w:color w:val="0033CC"/>
        </w:rPr>
        <w:t>)</w:t>
      </w:r>
    </w:p>
    <w:p w:rsidR="00720C73" w:rsidRDefault="00720C73" w:rsidP="00852584">
      <w:pPr>
        <w:pStyle w:val="ListParagraph"/>
        <w:numPr>
          <w:ilvl w:val="0"/>
          <w:numId w:val="18"/>
        </w:numPr>
        <w:spacing w:line="276" w:lineRule="auto"/>
        <w:rPr>
          <w:iCs/>
          <w:color w:val="0033CC"/>
        </w:rPr>
      </w:pPr>
      <w:r w:rsidRPr="00720C73">
        <w:rPr>
          <w:iCs/>
          <w:color w:val="0033CC"/>
        </w:rPr>
        <w:t xml:space="preserve">L.O.6 đánh giá chủ yếu trong các bài kiểm tra tại lớp, kiểm tra </w:t>
      </w:r>
      <w:r>
        <w:rPr>
          <w:iCs/>
          <w:color w:val="0033CC"/>
        </w:rPr>
        <w:t>giữa kỳ</w:t>
      </w:r>
      <w:r w:rsidRPr="00720C73">
        <w:rPr>
          <w:iCs/>
          <w:color w:val="0033CC"/>
        </w:rPr>
        <w:t>, thí nghiệm và thi cuối kỳ</w:t>
      </w:r>
      <w:r w:rsidR="009F28D6">
        <w:rPr>
          <w:iCs/>
          <w:color w:val="0033CC"/>
        </w:rPr>
        <w:t xml:space="preserve"> (</w:t>
      </w:r>
      <w:r w:rsidR="009F28D6" w:rsidRPr="009F28D6">
        <w:rPr>
          <w:b/>
          <w:iCs/>
          <w:color w:val="0033CC"/>
        </w:rPr>
        <w:t>b4</w:t>
      </w:r>
      <w:r w:rsidR="009F28D6">
        <w:rPr>
          <w:iCs/>
          <w:color w:val="0033CC"/>
        </w:rPr>
        <w:t>)</w:t>
      </w:r>
    </w:p>
    <w:p w:rsidR="00C57A4B" w:rsidRPr="00720C73" w:rsidRDefault="00C57A4B" w:rsidP="00720C73">
      <w:pPr>
        <w:spacing w:line="276" w:lineRule="auto"/>
        <w:rPr>
          <w:iCs/>
          <w:color w:val="0033CC"/>
          <w:highlight w:val="yellow"/>
        </w:rPr>
      </w:pPr>
    </w:p>
    <w:p w:rsidR="003E298D" w:rsidRDefault="00CB5680" w:rsidP="009C4D42">
      <w:pPr>
        <w:pStyle w:val="BodyText"/>
        <w:spacing w:line="276" w:lineRule="auto"/>
        <w:rPr>
          <w:iCs/>
          <w:color w:val="0033CC"/>
        </w:rPr>
      </w:pPr>
      <w:r w:rsidRPr="00CB5680">
        <w:rPr>
          <w:iCs/>
          <w:color w:val="0033CC"/>
        </w:rPr>
        <w:t>Rubrics</w:t>
      </w:r>
    </w:p>
    <w:p w:rsidR="00832335" w:rsidRDefault="00832335" w:rsidP="009C4D42">
      <w:pPr>
        <w:pStyle w:val="BodyText"/>
        <w:spacing w:line="276" w:lineRule="auto"/>
        <w:rPr>
          <w:iCs/>
          <w:color w:val="0033CC"/>
        </w:rPr>
      </w:pPr>
    </w:p>
    <w:tbl>
      <w:tblPr>
        <w:tblStyle w:val="TableGrid"/>
        <w:tblW w:w="0" w:type="auto"/>
        <w:tblLook w:val="04A0" w:firstRow="1" w:lastRow="0" w:firstColumn="1" w:lastColumn="0" w:noHBand="0" w:noVBand="1"/>
      </w:tblPr>
      <w:tblGrid>
        <w:gridCol w:w="1925"/>
        <w:gridCol w:w="1925"/>
        <w:gridCol w:w="1925"/>
        <w:gridCol w:w="1925"/>
        <w:gridCol w:w="1929"/>
      </w:tblGrid>
      <w:tr w:rsidR="00832335" w:rsidTr="00832335">
        <w:tc>
          <w:tcPr>
            <w:tcW w:w="1971" w:type="dxa"/>
          </w:tcPr>
          <w:p w:rsidR="00832335" w:rsidRDefault="00700051" w:rsidP="00700051">
            <w:pPr>
              <w:pStyle w:val="BodyText"/>
              <w:spacing w:line="276" w:lineRule="auto"/>
              <w:jc w:val="center"/>
              <w:rPr>
                <w:iCs/>
                <w:color w:val="0033CC"/>
              </w:rPr>
            </w:pPr>
            <w:r w:rsidRPr="00700051">
              <w:rPr>
                <w:iCs/>
              </w:rPr>
              <w:t>P.I</w:t>
            </w:r>
          </w:p>
        </w:tc>
        <w:tc>
          <w:tcPr>
            <w:tcW w:w="1971" w:type="dxa"/>
          </w:tcPr>
          <w:p w:rsidR="00832335" w:rsidRPr="00700051" w:rsidRDefault="00DD1CAD" w:rsidP="00700051">
            <w:pPr>
              <w:pStyle w:val="BodyText"/>
              <w:spacing w:line="276" w:lineRule="auto"/>
              <w:jc w:val="center"/>
              <w:rPr>
                <w:iCs/>
              </w:rPr>
            </w:pPr>
            <w:r w:rsidRPr="00700051">
              <w:rPr>
                <w:iCs/>
              </w:rPr>
              <w:t>Cơ bản (1)</w:t>
            </w:r>
          </w:p>
        </w:tc>
        <w:tc>
          <w:tcPr>
            <w:tcW w:w="1971" w:type="dxa"/>
          </w:tcPr>
          <w:p w:rsidR="00832335" w:rsidRPr="00700051" w:rsidRDefault="00DD1CAD" w:rsidP="00700051">
            <w:pPr>
              <w:pStyle w:val="BodyText"/>
              <w:spacing w:line="276" w:lineRule="auto"/>
              <w:jc w:val="center"/>
              <w:rPr>
                <w:iCs/>
              </w:rPr>
            </w:pPr>
            <w:r w:rsidRPr="00700051">
              <w:rPr>
                <w:iCs/>
              </w:rPr>
              <w:t>Phát triển (2)</w:t>
            </w:r>
          </w:p>
        </w:tc>
        <w:tc>
          <w:tcPr>
            <w:tcW w:w="1971" w:type="dxa"/>
          </w:tcPr>
          <w:p w:rsidR="00832335" w:rsidRPr="00700051" w:rsidRDefault="00DD1CAD" w:rsidP="00700051">
            <w:pPr>
              <w:pStyle w:val="BodyText"/>
              <w:spacing w:line="276" w:lineRule="auto"/>
              <w:jc w:val="center"/>
              <w:rPr>
                <w:iCs/>
              </w:rPr>
            </w:pPr>
            <w:r w:rsidRPr="00700051">
              <w:rPr>
                <w:iCs/>
              </w:rPr>
              <w:t>Hoàn thành (3)</w:t>
            </w:r>
          </w:p>
        </w:tc>
        <w:tc>
          <w:tcPr>
            <w:tcW w:w="1971" w:type="dxa"/>
          </w:tcPr>
          <w:p w:rsidR="00832335" w:rsidRPr="00700051" w:rsidRDefault="00DD1CAD" w:rsidP="00700051">
            <w:pPr>
              <w:pStyle w:val="BodyText"/>
              <w:spacing w:line="276" w:lineRule="auto"/>
              <w:jc w:val="center"/>
              <w:rPr>
                <w:iCs/>
              </w:rPr>
            </w:pPr>
            <w:r w:rsidRPr="00700051">
              <w:rPr>
                <w:iCs/>
              </w:rPr>
              <w:t>Hoàn chỉnh (4)</w:t>
            </w:r>
          </w:p>
        </w:tc>
      </w:tr>
      <w:tr w:rsidR="00832335" w:rsidTr="00832335">
        <w:tc>
          <w:tcPr>
            <w:tcW w:w="1971" w:type="dxa"/>
          </w:tcPr>
          <w:p w:rsidR="00832335" w:rsidRDefault="00720C73" w:rsidP="00C675DC">
            <w:pPr>
              <w:pStyle w:val="BodyText"/>
              <w:spacing w:line="276" w:lineRule="auto"/>
              <w:rPr>
                <w:iCs/>
                <w:color w:val="0033CC"/>
              </w:rPr>
            </w:pPr>
            <w:r>
              <w:rPr>
                <w:iCs/>
                <w:color w:val="0033CC"/>
              </w:rPr>
              <w:t>b</w:t>
            </w:r>
            <w:r w:rsidR="00DD1CAD">
              <w:rPr>
                <w:iCs/>
                <w:color w:val="0033CC"/>
              </w:rPr>
              <w:t xml:space="preserve">4. </w:t>
            </w:r>
            <w:r w:rsidR="00C675DC">
              <w:rPr>
                <w:iCs/>
                <w:color w:val="0033CC"/>
              </w:rPr>
              <w:t>Lập trình, t</w:t>
            </w:r>
            <w:r w:rsidR="00DD1CAD">
              <w:rPr>
                <w:iCs/>
                <w:color w:val="0033CC"/>
              </w:rPr>
              <w:t>ìm và sử</w:t>
            </w:r>
            <w:r>
              <w:rPr>
                <w:iCs/>
                <w:color w:val="0033CC"/>
              </w:rPr>
              <w:t xml:space="preserve">a </w:t>
            </w:r>
            <w:r w:rsidR="00DD1CAD">
              <w:rPr>
                <w:iCs/>
                <w:color w:val="0033CC"/>
              </w:rPr>
              <w:t xml:space="preserve"> lỗi </w:t>
            </w:r>
            <w:r w:rsidR="001D020F">
              <w:rPr>
                <w:iCs/>
                <w:color w:val="0033CC"/>
              </w:rPr>
              <w:t>các phép toán</w:t>
            </w:r>
            <w:r w:rsidR="00C675DC">
              <w:rPr>
                <w:iCs/>
                <w:color w:val="0033CC"/>
              </w:rPr>
              <w:t>, các lệnh</w:t>
            </w:r>
            <w:r w:rsidR="00F11191">
              <w:rPr>
                <w:iCs/>
                <w:color w:val="0033CC"/>
              </w:rPr>
              <w:t xml:space="preserve"> </w:t>
            </w:r>
            <w:r w:rsidR="00DD1CAD">
              <w:rPr>
                <w:iCs/>
                <w:color w:val="0033CC"/>
              </w:rPr>
              <w:t>trong chương trình</w:t>
            </w:r>
            <w:r w:rsidR="00904A91">
              <w:rPr>
                <w:iCs/>
                <w:color w:val="0033CC"/>
              </w:rPr>
              <w:t>C</w:t>
            </w:r>
          </w:p>
        </w:tc>
        <w:tc>
          <w:tcPr>
            <w:tcW w:w="1971" w:type="dxa"/>
          </w:tcPr>
          <w:p w:rsidR="00832335" w:rsidRDefault="00C675DC" w:rsidP="009C4D42">
            <w:pPr>
              <w:pStyle w:val="BodyText"/>
              <w:spacing w:line="276" w:lineRule="auto"/>
              <w:rPr>
                <w:iCs/>
                <w:color w:val="0033CC"/>
              </w:rPr>
            </w:pPr>
            <w:r>
              <w:rPr>
                <w:iCs/>
                <w:color w:val="0033CC"/>
              </w:rPr>
              <w:t xml:space="preserve">Viết được một vài lệnh trong chương trình. </w:t>
            </w:r>
            <w:r w:rsidR="00DD1CAD" w:rsidRPr="001D020F">
              <w:rPr>
                <w:iCs/>
                <w:color w:val="0033CC"/>
              </w:rPr>
              <w:t>Tìm thấy một vài lỗi</w:t>
            </w:r>
            <w:r w:rsidR="00DD1CAD">
              <w:rPr>
                <w:iCs/>
                <w:color w:val="0033CC"/>
              </w:rPr>
              <w:t>, không sửa được lỗi</w:t>
            </w:r>
            <w:r w:rsidR="00B76ED6">
              <w:rPr>
                <w:iCs/>
                <w:color w:val="0033CC"/>
              </w:rPr>
              <w:t xml:space="preserve"> nào</w:t>
            </w:r>
            <w:r>
              <w:rPr>
                <w:iCs/>
                <w:color w:val="0033CC"/>
              </w:rPr>
              <w:t>.</w:t>
            </w:r>
          </w:p>
        </w:tc>
        <w:tc>
          <w:tcPr>
            <w:tcW w:w="1971" w:type="dxa"/>
          </w:tcPr>
          <w:p w:rsidR="00832335" w:rsidRDefault="00C675DC" w:rsidP="00C675DC">
            <w:pPr>
              <w:pStyle w:val="BodyText"/>
              <w:spacing w:line="276" w:lineRule="auto"/>
              <w:rPr>
                <w:iCs/>
                <w:color w:val="0033CC"/>
              </w:rPr>
            </w:pPr>
            <w:r>
              <w:rPr>
                <w:iCs/>
                <w:color w:val="0033CC"/>
              </w:rPr>
              <w:t xml:space="preserve">Viết được chương trình nhưng không chạy được. </w:t>
            </w:r>
            <w:r w:rsidR="00DB4033">
              <w:rPr>
                <w:iCs/>
                <w:color w:val="0033CC"/>
              </w:rPr>
              <w:t>Tìm thấy nhiều l</w:t>
            </w:r>
            <w:r w:rsidR="00DB4033" w:rsidRPr="00DB4033">
              <w:rPr>
                <w:iCs/>
                <w:color w:val="0033CC"/>
              </w:rPr>
              <w:t>ỗ</w:t>
            </w:r>
            <w:r w:rsidR="00DD1CAD">
              <w:rPr>
                <w:iCs/>
                <w:color w:val="0033CC"/>
              </w:rPr>
              <w:t xml:space="preserve">i, </w:t>
            </w:r>
            <w:r w:rsidR="00B76ED6">
              <w:rPr>
                <w:iCs/>
                <w:color w:val="0033CC"/>
              </w:rPr>
              <w:t xml:space="preserve">vài lần </w:t>
            </w:r>
            <w:r w:rsidR="00DD1CAD">
              <w:rPr>
                <w:iCs/>
                <w:color w:val="0033CC"/>
              </w:rPr>
              <w:t>sửa</w:t>
            </w:r>
            <w:r w:rsidR="00B76ED6">
              <w:rPr>
                <w:iCs/>
                <w:color w:val="0033CC"/>
              </w:rPr>
              <w:t xml:space="preserve"> tốt được lỗi </w:t>
            </w:r>
          </w:p>
        </w:tc>
        <w:tc>
          <w:tcPr>
            <w:tcW w:w="1971" w:type="dxa"/>
          </w:tcPr>
          <w:p w:rsidR="00832335" w:rsidRDefault="00C675DC" w:rsidP="00C675DC">
            <w:pPr>
              <w:pStyle w:val="BodyText"/>
              <w:spacing w:line="276" w:lineRule="auto"/>
              <w:rPr>
                <w:iCs/>
                <w:color w:val="0033CC"/>
              </w:rPr>
            </w:pPr>
            <w:r>
              <w:rPr>
                <w:iCs/>
                <w:color w:val="0033CC"/>
              </w:rPr>
              <w:t xml:space="preserve">Viết được chương trình, chạy được, nhưng còn lỗi. </w:t>
            </w:r>
            <w:r w:rsidR="00DB4033">
              <w:rPr>
                <w:iCs/>
                <w:color w:val="0033CC"/>
              </w:rPr>
              <w:t>Tìm thấy nhiều l</w:t>
            </w:r>
            <w:r w:rsidR="00DB4033" w:rsidRPr="00DB4033">
              <w:rPr>
                <w:iCs/>
                <w:color w:val="0033CC"/>
              </w:rPr>
              <w:t>ỗ</w:t>
            </w:r>
            <w:r w:rsidR="00B76ED6">
              <w:rPr>
                <w:iCs/>
                <w:color w:val="0033CC"/>
              </w:rPr>
              <w:t>i, hầu như sửa tốt được các lỗi</w:t>
            </w:r>
          </w:p>
        </w:tc>
        <w:tc>
          <w:tcPr>
            <w:tcW w:w="1971" w:type="dxa"/>
          </w:tcPr>
          <w:p w:rsidR="00832335" w:rsidRDefault="00C675DC" w:rsidP="00C675DC">
            <w:pPr>
              <w:pStyle w:val="BodyText"/>
              <w:spacing w:line="276" w:lineRule="auto"/>
              <w:rPr>
                <w:iCs/>
                <w:color w:val="0033CC"/>
              </w:rPr>
            </w:pPr>
            <w:r>
              <w:rPr>
                <w:iCs/>
                <w:color w:val="0033CC"/>
              </w:rPr>
              <w:t>Viết được chương trình và chạy được tốt.</w:t>
            </w:r>
            <w:r w:rsidR="00DB4033">
              <w:rPr>
                <w:iCs/>
                <w:color w:val="0033CC"/>
              </w:rPr>
              <w:t>Luôn tìm thấy  l</w:t>
            </w:r>
            <w:r w:rsidR="00DB4033" w:rsidRPr="00DB4033">
              <w:rPr>
                <w:iCs/>
                <w:color w:val="0033CC"/>
              </w:rPr>
              <w:t>ỗ</w:t>
            </w:r>
            <w:r w:rsidR="00506F2F">
              <w:rPr>
                <w:iCs/>
                <w:color w:val="0033CC"/>
              </w:rPr>
              <w:t xml:space="preserve">i </w:t>
            </w:r>
            <w:r w:rsidR="00506F2F" w:rsidRPr="001D020F">
              <w:rPr>
                <w:iCs/>
                <w:color w:val="0033CC"/>
              </w:rPr>
              <w:t>và</w:t>
            </w:r>
            <w:r w:rsidR="00B76ED6">
              <w:rPr>
                <w:iCs/>
                <w:color w:val="0033CC"/>
              </w:rPr>
              <w:t xml:space="preserve"> sửa tốt được mọi lỗi</w:t>
            </w:r>
          </w:p>
        </w:tc>
      </w:tr>
    </w:tbl>
    <w:p w:rsidR="00506F2F" w:rsidRDefault="00506F2F" w:rsidP="00506F2F"/>
    <w:p w:rsidR="00506F2F" w:rsidRPr="001A25CE" w:rsidRDefault="00506F2F" w:rsidP="009C4D42">
      <w:pPr>
        <w:pStyle w:val="BodyText"/>
        <w:spacing w:line="276" w:lineRule="auto"/>
        <w:rPr>
          <w:iCs/>
          <w:color w:val="FF0000"/>
        </w:rPr>
      </w:pPr>
    </w:p>
    <w:tbl>
      <w:tblPr>
        <w:tblStyle w:val="TableGrid"/>
        <w:tblW w:w="0" w:type="auto"/>
        <w:tblLook w:val="04A0" w:firstRow="1" w:lastRow="0" w:firstColumn="1" w:lastColumn="0" w:noHBand="0" w:noVBand="1"/>
      </w:tblPr>
      <w:tblGrid>
        <w:gridCol w:w="1944"/>
        <w:gridCol w:w="1917"/>
        <w:gridCol w:w="1918"/>
        <w:gridCol w:w="1932"/>
        <w:gridCol w:w="1918"/>
      </w:tblGrid>
      <w:tr w:rsidR="001C1DC4" w:rsidTr="00720C73">
        <w:tc>
          <w:tcPr>
            <w:tcW w:w="1971" w:type="dxa"/>
          </w:tcPr>
          <w:p w:rsidR="001C1DC4" w:rsidRDefault="00700051" w:rsidP="00700051">
            <w:pPr>
              <w:pStyle w:val="BodyText"/>
              <w:spacing w:line="276" w:lineRule="auto"/>
              <w:jc w:val="center"/>
              <w:rPr>
                <w:iCs/>
                <w:color w:val="0033CC"/>
              </w:rPr>
            </w:pPr>
            <w:r w:rsidRPr="00700051">
              <w:rPr>
                <w:iCs/>
              </w:rPr>
              <w:t>P.I</w:t>
            </w:r>
          </w:p>
        </w:tc>
        <w:tc>
          <w:tcPr>
            <w:tcW w:w="1971" w:type="dxa"/>
            <w:vAlign w:val="center"/>
          </w:tcPr>
          <w:p w:rsidR="001C1DC4" w:rsidRPr="00097FB8" w:rsidRDefault="001C1DC4" w:rsidP="001C1DC4">
            <w:pPr>
              <w:jc w:val="center"/>
              <w:rPr>
                <w:iCs/>
                <w:noProof w:val="0"/>
              </w:rPr>
            </w:pPr>
            <w:r w:rsidRPr="00097FB8">
              <w:rPr>
                <w:iCs/>
                <w:noProof w:val="0"/>
              </w:rPr>
              <w:t>Beginning (1)</w:t>
            </w:r>
          </w:p>
        </w:tc>
        <w:tc>
          <w:tcPr>
            <w:tcW w:w="1971" w:type="dxa"/>
            <w:vAlign w:val="center"/>
          </w:tcPr>
          <w:p w:rsidR="001C1DC4" w:rsidRPr="00097FB8" w:rsidRDefault="001C1DC4" w:rsidP="001C1DC4">
            <w:pPr>
              <w:jc w:val="center"/>
              <w:rPr>
                <w:iCs/>
                <w:noProof w:val="0"/>
              </w:rPr>
            </w:pPr>
            <w:r w:rsidRPr="00097FB8">
              <w:rPr>
                <w:iCs/>
                <w:noProof w:val="0"/>
              </w:rPr>
              <w:t>Developing (2)</w:t>
            </w:r>
          </w:p>
        </w:tc>
        <w:tc>
          <w:tcPr>
            <w:tcW w:w="1971" w:type="dxa"/>
            <w:vAlign w:val="center"/>
          </w:tcPr>
          <w:p w:rsidR="001C1DC4" w:rsidRPr="00097FB8" w:rsidRDefault="001C1DC4" w:rsidP="001C1DC4">
            <w:pPr>
              <w:jc w:val="center"/>
              <w:rPr>
                <w:iCs/>
                <w:noProof w:val="0"/>
              </w:rPr>
            </w:pPr>
            <w:r w:rsidRPr="00097FB8">
              <w:rPr>
                <w:iCs/>
                <w:noProof w:val="0"/>
              </w:rPr>
              <w:t>Accomplished (3)</w:t>
            </w:r>
          </w:p>
        </w:tc>
        <w:tc>
          <w:tcPr>
            <w:tcW w:w="1971" w:type="dxa"/>
            <w:vAlign w:val="center"/>
          </w:tcPr>
          <w:p w:rsidR="001C1DC4" w:rsidRPr="00097FB8" w:rsidRDefault="001C1DC4" w:rsidP="001C1DC4">
            <w:pPr>
              <w:jc w:val="center"/>
              <w:rPr>
                <w:iCs/>
                <w:noProof w:val="0"/>
              </w:rPr>
            </w:pPr>
            <w:r w:rsidRPr="00097FB8">
              <w:rPr>
                <w:iCs/>
                <w:noProof w:val="0"/>
              </w:rPr>
              <w:t>Exemplary (4)</w:t>
            </w:r>
          </w:p>
        </w:tc>
      </w:tr>
      <w:tr w:rsidR="001C1DC4" w:rsidTr="001C1DC4">
        <w:tc>
          <w:tcPr>
            <w:tcW w:w="1971" w:type="dxa"/>
          </w:tcPr>
          <w:p w:rsidR="001C1DC4" w:rsidRDefault="001C1DC4" w:rsidP="0079146A">
            <w:pPr>
              <w:pStyle w:val="BodyText"/>
              <w:spacing w:line="276" w:lineRule="auto"/>
              <w:jc w:val="left"/>
              <w:rPr>
                <w:iCs/>
                <w:color w:val="0033CC"/>
              </w:rPr>
            </w:pPr>
            <w:r w:rsidRPr="00677072">
              <w:rPr>
                <w:iCs/>
                <w:color w:val="0033CC"/>
              </w:rPr>
              <w:t xml:space="preserve">b4. </w:t>
            </w:r>
            <w:r w:rsidR="0079146A">
              <w:rPr>
                <w:iCs/>
                <w:color w:val="0033CC"/>
              </w:rPr>
              <w:t>Programming, d</w:t>
            </w:r>
            <w:r w:rsidRPr="00677072">
              <w:rPr>
                <w:iCs/>
                <w:color w:val="0033CC"/>
              </w:rPr>
              <w:t xml:space="preserve">etecting the experimental faults </w:t>
            </w:r>
            <w:r w:rsidR="00904A91">
              <w:rPr>
                <w:iCs/>
                <w:color w:val="0033CC"/>
              </w:rPr>
              <w:t xml:space="preserve">in </w:t>
            </w:r>
            <w:r w:rsidR="001D020F">
              <w:rPr>
                <w:iCs/>
                <w:color w:val="0033CC"/>
              </w:rPr>
              <w:t xml:space="preserve">operations and </w:t>
            </w:r>
            <w:r w:rsidR="0079146A">
              <w:rPr>
                <w:iCs/>
                <w:color w:val="0033CC"/>
              </w:rPr>
              <w:t xml:space="preserve">instructions in </w:t>
            </w:r>
            <w:r w:rsidR="00904A91">
              <w:rPr>
                <w:iCs/>
                <w:color w:val="0033CC"/>
              </w:rPr>
              <w:t>C programs</w:t>
            </w:r>
            <w:r w:rsidR="001D020F">
              <w:rPr>
                <w:iCs/>
                <w:color w:val="0033CC"/>
              </w:rPr>
              <w:t>,</w:t>
            </w:r>
            <w:r w:rsidR="00F11191">
              <w:rPr>
                <w:iCs/>
                <w:color w:val="0033CC"/>
              </w:rPr>
              <w:t xml:space="preserve"> </w:t>
            </w:r>
            <w:r w:rsidRPr="00677072">
              <w:rPr>
                <w:iCs/>
                <w:color w:val="0033CC"/>
              </w:rPr>
              <w:t>and troubleshooting them</w:t>
            </w:r>
          </w:p>
        </w:tc>
        <w:tc>
          <w:tcPr>
            <w:tcW w:w="1971" w:type="dxa"/>
          </w:tcPr>
          <w:p w:rsidR="001C1DC4" w:rsidRPr="00097FB8" w:rsidRDefault="0079146A" w:rsidP="001C1DC4">
            <w:pPr>
              <w:jc w:val="left"/>
              <w:rPr>
                <w:iCs/>
                <w:noProof w:val="0"/>
                <w:color w:val="0033CC"/>
              </w:rPr>
            </w:pPr>
            <w:r>
              <w:rPr>
                <w:iCs/>
                <w:noProof w:val="0"/>
                <w:color w:val="0033CC"/>
              </w:rPr>
              <w:t xml:space="preserve">Writing some instructions in C programs. </w:t>
            </w:r>
            <w:r w:rsidR="001C1DC4" w:rsidRPr="001D020F">
              <w:rPr>
                <w:iCs/>
                <w:noProof w:val="0"/>
                <w:color w:val="0033CC"/>
              </w:rPr>
              <w:t>Rarely detect</w:t>
            </w:r>
            <w:r w:rsidR="001D020F">
              <w:rPr>
                <w:iCs/>
                <w:noProof w:val="0"/>
                <w:color w:val="0033CC"/>
              </w:rPr>
              <w:t>ing</w:t>
            </w:r>
            <w:r w:rsidR="001C1DC4" w:rsidRPr="001D020F">
              <w:rPr>
                <w:iCs/>
                <w:noProof w:val="0"/>
                <w:color w:val="0033CC"/>
              </w:rPr>
              <w:t xml:space="preserve"> any experimental faults</w:t>
            </w:r>
            <w:r w:rsidR="001C1DC4" w:rsidRPr="00097FB8">
              <w:rPr>
                <w:iCs/>
                <w:noProof w:val="0"/>
                <w:color w:val="0033CC"/>
              </w:rPr>
              <w:t xml:space="preserve"> and never troubleshoot any detected one</w:t>
            </w:r>
          </w:p>
        </w:tc>
        <w:tc>
          <w:tcPr>
            <w:tcW w:w="1971" w:type="dxa"/>
          </w:tcPr>
          <w:p w:rsidR="001C1DC4" w:rsidRPr="00097FB8" w:rsidRDefault="0079146A" w:rsidP="0079146A">
            <w:pPr>
              <w:pStyle w:val="BodyText"/>
              <w:jc w:val="left"/>
              <w:rPr>
                <w:iCs/>
                <w:color w:val="0033CC"/>
              </w:rPr>
            </w:pPr>
            <w:r>
              <w:rPr>
                <w:iCs/>
                <w:color w:val="0033CC"/>
              </w:rPr>
              <w:t>Writing C programs which do not run well.</w:t>
            </w:r>
            <w:r w:rsidR="00F11191">
              <w:rPr>
                <w:iCs/>
                <w:color w:val="0033CC"/>
              </w:rPr>
              <w:t xml:space="preserve"> </w:t>
            </w:r>
            <w:r w:rsidR="001C1DC4" w:rsidRPr="00097FB8">
              <w:rPr>
                <w:iCs/>
                <w:color w:val="0033CC"/>
              </w:rPr>
              <w:t>Detect</w:t>
            </w:r>
            <w:r w:rsidR="001D020F">
              <w:rPr>
                <w:iCs/>
                <w:color w:val="0033CC"/>
              </w:rPr>
              <w:t>ing</w:t>
            </w:r>
            <w:r w:rsidR="001C1DC4" w:rsidRPr="00097FB8">
              <w:rPr>
                <w:iCs/>
                <w:color w:val="0033CC"/>
              </w:rPr>
              <w:t xml:space="preserve"> experimental faults and successfully troubleshoot them some of the times </w:t>
            </w:r>
          </w:p>
        </w:tc>
        <w:tc>
          <w:tcPr>
            <w:tcW w:w="1971" w:type="dxa"/>
          </w:tcPr>
          <w:p w:rsidR="001C1DC4" w:rsidRPr="00097FB8" w:rsidRDefault="0079146A" w:rsidP="0079146A">
            <w:pPr>
              <w:jc w:val="left"/>
              <w:rPr>
                <w:iCs/>
                <w:noProof w:val="0"/>
                <w:color w:val="0033CC"/>
              </w:rPr>
            </w:pPr>
            <w:r>
              <w:rPr>
                <w:iCs/>
                <w:noProof w:val="0"/>
                <w:color w:val="0033CC"/>
              </w:rPr>
              <w:t>Writing C programs</w:t>
            </w:r>
            <w:r>
              <w:rPr>
                <w:iCs/>
                <w:color w:val="0033CC"/>
              </w:rPr>
              <w:t xml:space="preserve"> well but some errors exist. </w:t>
            </w:r>
            <w:r w:rsidR="001C1DC4" w:rsidRPr="00097FB8">
              <w:rPr>
                <w:iCs/>
                <w:noProof w:val="0"/>
                <w:color w:val="0033CC"/>
              </w:rPr>
              <w:t>Detect</w:t>
            </w:r>
            <w:r w:rsidR="001D020F">
              <w:rPr>
                <w:iCs/>
                <w:noProof w:val="0"/>
                <w:color w:val="0033CC"/>
              </w:rPr>
              <w:t>ing</w:t>
            </w:r>
            <w:r w:rsidR="001C1DC4" w:rsidRPr="00097FB8">
              <w:rPr>
                <w:iCs/>
                <w:noProof w:val="0"/>
                <w:color w:val="0033CC"/>
              </w:rPr>
              <w:t xml:space="preserve"> experimental faults and successfully troubleshoot them most of the times</w:t>
            </w:r>
          </w:p>
        </w:tc>
        <w:tc>
          <w:tcPr>
            <w:tcW w:w="1971" w:type="dxa"/>
          </w:tcPr>
          <w:p w:rsidR="001C1DC4" w:rsidRPr="00097FB8" w:rsidRDefault="0079146A" w:rsidP="0079146A">
            <w:pPr>
              <w:jc w:val="left"/>
              <w:rPr>
                <w:iCs/>
                <w:noProof w:val="0"/>
                <w:color w:val="0033CC"/>
              </w:rPr>
            </w:pPr>
            <w:r>
              <w:rPr>
                <w:iCs/>
                <w:noProof w:val="0"/>
                <w:color w:val="0033CC"/>
              </w:rPr>
              <w:t xml:space="preserve">Writing C programs </w:t>
            </w:r>
            <w:r>
              <w:rPr>
                <w:iCs/>
                <w:color w:val="0033CC"/>
              </w:rPr>
              <w:t xml:space="preserve">well. </w:t>
            </w:r>
            <w:r w:rsidR="001C1DC4" w:rsidRPr="00097FB8">
              <w:rPr>
                <w:iCs/>
                <w:noProof w:val="0"/>
                <w:color w:val="0033CC"/>
              </w:rPr>
              <w:t>Always detect</w:t>
            </w:r>
            <w:r w:rsidR="001D020F">
              <w:rPr>
                <w:iCs/>
                <w:noProof w:val="0"/>
                <w:color w:val="0033CC"/>
              </w:rPr>
              <w:t>ing</w:t>
            </w:r>
            <w:r w:rsidR="001C1DC4" w:rsidRPr="00097FB8">
              <w:rPr>
                <w:iCs/>
                <w:noProof w:val="0"/>
                <w:color w:val="0033CC"/>
              </w:rPr>
              <w:t xml:space="preserve"> experimental faults and successfully troubleshoot them</w:t>
            </w:r>
          </w:p>
        </w:tc>
      </w:tr>
    </w:tbl>
    <w:p w:rsidR="001C1DC4" w:rsidRDefault="001C1DC4" w:rsidP="009C4D42">
      <w:pPr>
        <w:pStyle w:val="BodyText"/>
        <w:spacing w:line="276" w:lineRule="auto"/>
        <w:rPr>
          <w:iCs/>
          <w:color w:val="0033CC"/>
        </w:rPr>
      </w:pPr>
    </w:p>
    <w:p w:rsidR="00832335" w:rsidRDefault="00832335" w:rsidP="009C4D42">
      <w:pPr>
        <w:pStyle w:val="BodyText"/>
        <w:spacing w:line="276" w:lineRule="auto"/>
        <w:rPr>
          <w:iCs/>
          <w:color w:val="0033CC"/>
        </w:rPr>
      </w:pPr>
    </w:p>
    <w:tbl>
      <w:tblPr>
        <w:tblStyle w:val="TableGrid"/>
        <w:tblW w:w="0" w:type="auto"/>
        <w:tblLook w:val="04A0" w:firstRow="1" w:lastRow="0" w:firstColumn="1" w:lastColumn="0" w:noHBand="0" w:noVBand="1"/>
      </w:tblPr>
      <w:tblGrid>
        <w:gridCol w:w="1927"/>
        <w:gridCol w:w="1927"/>
        <w:gridCol w:w="1927"/>
        <w:gridCol w:w="1924"/>
        <w:gridCol w:w="1924"/>
      </w:tblGrid>
      <w:tr w:rsidR="00700051" w:rsidTr="00832335">
        <w:tc>
          <w:tcPr>
            <w:tcW w:w="1971" w:type="dxa"/>
          </w:tcPr>
          <w:p w:rsidR="00700051" w:rsidRDefault="00700051" w:rsidP="00700051">
            <w:pPr>
              <w:pStyle w:val="BodyText"/>
              <w:spacing w:line="276" w:lineRule="auto"/>
              <w:jc w:val="center"/>
              <w:rPr>
                <w:iCs/>
                <w:color w:val="0033CC"/>
              </w:rPr>
            </w:pPr>
            <w:r w:rsidRPr="00700051">
              <w:rPr>
                <w:iCs/>
              </w:rPr>
              <w:t>P.I</w:t>
            </w:r>
          </w:p>
        </w:tc>
        <w:tc>
          <w:tcPr>
            <w:tcW w:w="1971" w:type="dxa"/>
          </w:tcPr>
          <w:p w:rsidR="00700051" w:rsidRPr="00700051" w:rsidRDefault="00700051" w:rsidP="00700051">
            <w:pPr>
              <w:pStyle w:val="BodyText"/>
              <w:spacing w:line="276" w:lineRule="auto"/>
              <w:jc w:val="center"/>
              <w:rPr>
                <w:iCs/>
              </w:rPr>
            </w:pPr>
            <w:r w:rsidRPr="00700051">
              <w:rPr>
                <w:iCs/>
              </w:rPr>
              <w:t>Cơ bản (1)</w:t>
            </w:r>
          </w:p>
        </w:tc>
        <w:tc>
          <w:tcPr>
            <w:tcW w:w="1971" w:type="dxa"/>
          </w:tcPr>
          <w:p w:rsidR="00700051" w:rsidRPr="00700051" w:rsidRDefault="00700051" w:rsidP="00700051">
            <w:pPr>
              <w:pStyle w:val="BodyText"/>
              <w:spacing w:line="276" w:lineRule="auto"/>
              <w:jc w:val="center"/>
              <w:rPr>
                <w:iCs/>
              </w:rPr>
            </w:pPr>
            <w:r w:rsidRPr="00700051">
              <w:rPr>
                <w:iCs/>
              </w:rPr>
              <w:t>Phát triển (2)</w:t>
            </w:r>
          </w:p>
        </w:tc>
        <w:tc>
          <w:tcPr>
            <w:tcW w:w="1971" w:type="dxa"/>
          </w:tcPr>
          <w:p w:rsidR="00700051" w:rsidRPr="00700051" w:rsidRDefault="00700051" w:rsidP="00700051">
            <w:pPr>
              <w:pStyle w:val="BodyText"/>
              <w:spacing w:line="276" w:lineRule="auto"/>
              <w:jc w:val="center"/>
              <w:rPr>
                <w:iCs/>
              </w:rPr>
            </w:pPr>
            <w:r w:rsidRPr="00700051">
              <w:rPr>
                <w:iCs/>
              </w:rPr>
              <w:t>Hoàn thành (3)</w:t>
            </w:r>
          </w:p>
        </w:tc>
        <w:tc>
          <w:tcPr>
            <w:tcW w:w="1971" w:type="dxa"/>
          </w:tcPr>
          <w:p w:rsidR="00700051" w:rsidRPr="00700051" w:rsidRDefault="00700051" w:rsidP="00700051">
            <w:pPr>
              <w:pStyle w:val="BodyText"/>
              <w:spacing w:line="276" w:lineRule="auto"/>
              <w:jc w:val="center"/>
              <w:rPr>
                <w:iCs/>
              </w:rPr>
            </w:pPr>
            <w:r w:rsidRPr="00700051">
              <w:rPr>
                <w:iCs/>
              </w:rPr>
              <w:t>Hoàn chỉnh (4)</w:t>
            </w:r>
          </w:p>
        </w:tc>
      </w:tr>
      <w:tr w:rsidR="00700051" w:rsidTr="00832335">
        <w:tc>
          <w:tcPr>
            <w:tcW w:w="1971" w:type="dxa"/>
          </w:tcPr>
          <w:p w:rsidR="00700051" w:rsidRDefault="00AC07B3" w:rsidP="00687338">
            <w:pPr>
              <w:pStyle w:val="BodyText"/>
              <w:spacing w:line="276" w:lineRule="auto"/>
              <w:rPr>
                <w:iCs/>
                <w:color w:val="0033CC"/>
              </w:rPr>
            </w:pPr>
            <w:r>
              <w:rPr>
                <w:iCs/>
                <w:color w:val="0033CC"/>
              </w:rPr>
              <w:t xml:space="preserve">j3. Nhận biết được mối quan hệ giữa các chủ đề trong </w:t>
            </w:r>
            <w:r w:rsidR="00687338">
              <w:rPr>
                <w:iCs/>
                <w:color w:val="0033CC"/>
              </w:rPr>
              <w:t xml:space="preserve">lập trình với việc hiện thực chúng vào các vấn đề </w:t>
            </w:r>
            <w:r w:rsidR="00005D0E">
              <w:rPr>
                <w:iCs/>
                <w:color w:val="0033CC"/>
              </w:rPr>
              <w:t>kỹ thuật</w:t>
            </w:r>
          </w:p>
        </w:tc>
        <w:tc>
          <w:tcPr>
            <w:tcW w:w="1971" w:type="dxa"/>
          </w:tcPr>
          <w:p w:rsidR="00700051" w:rsidRDefault="00687338" w:rsidP="00005D0E">
            <w:pPr>
              <w:pStyle w:val="BodyText"/>
              <w:spacing w:line="276" w:lineRule="auto"/>
              <w:rPr>
                <w:iCs/>
                <w:color w:val="0033CC"/>
              </w:rPr>
            </w:pPr>
            <w:r>
              <w:rPr>
                <w:iCs/>
                <w:color w:val="0033CC"/>
              </w:rPr>
              <w:t xml:space="preserve">Nắm ít kiến thức và không thể lập trình </w:t>
            </w:r>
            <w:r w:rsidR="001C6540">
              <w:rPr>
                <w:iCs/>
                <w:color w:val="0033CC"/>
              </w:rPr>
              <w:t>cho</w:t>
            </w:r>
            <w:r>
              <w:rPr>
                <w:iCs/>
                <w:color w:val="0033CC"/>
              </w:rPr>
              <w:t xml:space="preserve"> các vấn đề kỹ thuật </w:t>
            </w:r>
            <w:r w:rsidR="00005D0E">
              <w:rPr>
                <w:iCs/>
                <w:color w:val="0033CC"/>
              </w:rPr>
              <w:t>cụ thể</w:t>
            </w:r>
          </w:p>
        </w:tc>
        <w:tc>
          <w:tcPr>
            <w:tcW w:w="1971" w:type="dxa"/>
          </w:tcPr>
          <w:p w:rsidR="00700051" w:rsidRDefault="001C6540" w:rsidP="00005D0E">
            <w:pPr>
              <w:pStyle w:val="BodyText"/>
              <w:spacing w:line="276" w:lineRule="auto"/>
              <w:rPr>
                <w:iCs/>
                <w:color w:val="0033CC"/>
              </w:rPr>
            </w:pPr>
            <w:r>
              <w:rPr>
                <w:iCs/>
                <w:color w:val="0033CC"/>
              </w:rPr>
              <w:t xml:space="preserve">Nắm kiến thức và có thể lập trình </w:t>
            </w:r>
            <w:r w:rsidR="00005D0E">
              <w:rPr>
                <w:iCs/>
                <w:color w:val="0033CC"/>
              </w:rPr>
              <w:t xml:space="preserve">cho </w:t>
            </w:r>
            <w:r>
              <w:rPr>
                <w:iCs/>
                <w:color w:val="0033CC"/>
              </w:rPr>
              <w:t>các vấn đề kỹ thuật</w:t>
            </w:r>
            <w:r w:rsidR="00005D0E">
              <w:rPr>
                <w:iCs/>
                <w:color w:val="0033CC"/>
              </w:rPr>
              <w:t xml:space="preserve"> cụ thể, nhưng còn nhiều thiếu sót</w:t>
            </w:r>
          </w:p>
        </w:tc>
        <w:tc>
          <w:tcPr>
            <w:tcW w:w="1971" w:type="dxa"/>
          </w:tcPr>
          <w:p w:rsidR="00700051" w:rsidRDefault="00005D0E" w:rsidP="00005D0E">
            <w:pPr>
              <w:pStyle w:val="BodyText"/>
              <w:spacing w:line="276" w:lineRule="auto"/>
              <w:rPr>
                <w:iCs/>
                <w:color w:val="0033CC"/>
              </w:rPr>
            </w:pPr>
            <w:r>
              <w:rPr>
                <w:iCs/>
                <w:color w:val="0033CC"/>
              </w:rPr>
              <w:t>Nắm kiến thức khá và có thể lập trình cho các vấn đề kỹ thuật cụ thể, còn ít sai sót</w:t>
            </w:r>
          </w:p>
        </w:tc>
        <w:tc>
          <w:tcPr>
            <w:tcW w:w="1971" w:type="dxa"/>
          </w:tcPr>
          <w:p w:rsidR="00700051" w:rsidRDefault="00005D0E" w:rsidP="00B01F4C">
            <w:pPr>
              <w:pStyle w:val="BodyText"/>
              <w:spacing w:line="276" w:lineRule="auto"/>
              <w:rPr>
                <w:iCs/>
                <w:color w:val="0033CC"/>
              </w:rPr>
            </w:pPr>
            <w:r>
              <w:rPr>
                <w:iCs/>
                <w:color w:val="0033CC"/>
              </w:rPr>
              <w:t>Nắm kiến thức tốt và có thể lập trình</w:t>
            </w:r>
            <w:r w:rsidR="00B01F4C">
              <w:rPr>
                <w:iCs/>
                <w:color w:val="0033CC"/>
              </w:rPr>
              <w:t xml:space="preserve"> thành công</w:t>
            </w:r>
            <w:r>
              <w:rPr>
                <w:iCs/>
                <w:color w:val="0033CC"/>
              </w:rPr>
              <w:t xml:space="preserve"> cho các vấn đề kỹ thuật liên quan</w:t>
            </w:r>
          </w:p>
        </w:tc>
      </w:tr>
    </w:tbl>
    <w:p w:rsidR="00631365" w:rsidRDefault="00631365" w:rsidP="009C4D42">
      <w:pPr>
        <w:pStyle w:val="BodyText"/>
        <w:spacing w:line="276" w:lineRule="auto"/>
        <w:rPr>
          <w:iCs/>
          <w:color w:val="0033CC"/>
        </w:rPr>
      </w:pPr>
    </w:p>
    <w:tbl>
      <w:tblPr>
        <w:tblStyle w:val="TableGrid"/>
        <w:tblW w:w="0" w:type="auto"/>
        <w:tblLook w:val="04A0" w:firstRow="1" w:lastRow="0" w:firstColumn="1" w:lastColumn="0" w:noHBand="0" w:noVBand="1"/>
      </w:tblPr>
      <w:tblGrid>
        <w:gridCol w:w="1946"/>
        <w:gridCol w:w="1917"/>
        <w:gridCol w:w="1924"/>
        <w:gridCol w:w="1924"/>
        <w:gridCol w:w="1918"/>
      </w:tblGrid>
      <w:tr w:rsidR="001C1DC4" w:rsidTr="00720C73">
        <w:tc>
          <w:tcPr>
            <w:tcW w:w="1971" w:type="dxa"/>
          </w:tcPr>
          <w:p w:rsidR="001C1DC4" w:rsidRDefault="00700051" w:rsidP="00700051">
            <w:pPr>
              <w:pStyle w:val="BodyText"/>
              <w:spacing w:line="276" w:lineRule="auto"/>
              <w:jc w:val="center"/>
              <w:rPr>
                <w:iCs/>
                <w:color w:val="0033CC"/>
              </w:rPr>
            </w:pPr>
            <w:r w:rsidRPr="00700051">
              <w:rPr>
                <w:iCs/>
              </w:rPr>
              <w:t>P.I</w:t>
            </w:r>
          </w:p>
        </w:tc>
        <w:tc>
          <w:tcPr>
            <w:tcW w:w="1971" w:type="dxa"/>
            <w:vAlign w:val="center"/>
          </w:tcPr>
          <w:p w:rsidR="001C1DC4" w:rsidRPr="008B4ECB" w:rsidRDefault="001C1DC4" w:rsidP="001C1DC4">
            <w:pPr>
              <w:jc w:val="center"/>
              <w:rPr>
                <w:iCs/>
                <w:noProof w:val="0"/>
              </w:rPr>
            </w:pPr>
            <w:r w:rsidRPr="008B4ECB">
              <w:rPr>
                <w:iCs/>
                <w:noProof w:val="0"/>
              </w:rPr>
              <w:t>Beginning (1)</w:t>
            </w:r>
          </w:p>
        </w:tc>
        <w:tc>
          <w:tcPr>
            <w:tcW w:w="1971" w:type="dxa"/>
            <w:vAlign w:val="center"/>
          </w:tcPr>
          <w:p w:rsidR="001C1DC4" w:rsidRPr="008B4ECB" w:rsidRDefault="001C1DC4" w:rsidP="001C1DC4">
            <w:pPr>
              <w:jc w:val="center"/>
              <w:rPr>
                <w:iCs/>
                <w:noProof w:val="0"/>
              </w:rPr>
            </w:pPr>
            <w:r w:rsidRPr="008B4ECB">
              <w:rPr>
                <w:iCs/>
                <w:noProof w:val="0"/>
              </w:rPr>
              <w:t>Developing (2)</w:t>
            </w:r>
          </w:p>
        </w:tc>
        <w:tc>
          <w:tcPr>
            <w:tcW w:w="1971" w:type="dxa"/>
            <w:vAlign w:val="center"/>
          </w:tcPr>
          <w:p w:rsidR="001C1DC4" w:rsidRPr="008B4ECB" w:rsidRDefault="001C1DC4" w:rsidP="001C1DC4">
            <w:pPr>
              <w:jc w:val="center"/>
              <w:rPr>
                <w:iCs/>
                <w:noProof w:val="0"/>
              </w:rPr>
            </w:pPr>
            <w:r w:rsidRPr="008B4ECB">
              <w:rPr>
                <w:iCs/>
                <w:noProof w:val="0"/>
              </w:rPr>
              <w:t>Acquired (3)</w:t>
            </w:r>
          </w:p>
        </w:tc>
        <w:tc>
          <w:tcPr>
            <w:tcW w:w="1971" w:type="dxa"/>
            <w:vAlign w:val="center"/>
          </w:tcPr>
          <w:p w:rsidR="001C1DC4" w:rsidRPr="008B4ECB" w:rsidRDefault="001C1DC4" w:rsidP="001C1DC4">
            <w:pPr>
              <w:jc w:val="center"/>
              <w:rPr>
                <w:iCs/>
                <w:noProof w:val="0"/>
              </w:rPr>
            </w:pPr>
            <w:r w:rsidRPr="008B4ECB">
              <w:rPr>
                <w:iCs/>
                <w:noProof w:val="0"/>
              </w:rPr>
              <w:t>Exemplary (4)</w:t>
            </w:r>
          </w:p>
        </w:tc>
      </w:tr>
      <w:tr w:rsidR="001C1DC4" w:rsidTr="001C1DC4">
        <w:tc>
          <w:tcPr>
            <w:tcW w:w="1971" w:type="dxa"/>
          </w:tcPr>
          <w:p w:rsidR="001C1DC4" w:rsidRDefault="001C1DC4" w:rsidP="00687338">
            <w:pPr>
              <w:jc w:val="left"/>
              <w:rPr>
                <w:iCs/>
                <w:noProof w:val="0"/>
                <w:color w:val="0033CC"/>
              </w:rPr>
            </w:pPr>
            <w:r w:rsidRPr="00097FB8">
              <w:rPr>
                <w:iCs/>
                <w:noProof w:val="0"/>
                <w:color w:val="0033CC"/>
              </w:rPr>
              <w:t xml:space="preserve">j3. Recognizing the relation of classical topics in </w:t>
            </w:r>
            <w:r w:rsidR="00687338">
              <w:rPr>
                <w:iCs/>
                <w:noProof w:val="0"/>
                <w:color w:val="0033CC"/>
              </w:rPr>
              <w:lastRenderedPageBreak/>
              <w:t xml:space="preserve">programming </w:t>
            </w:r>
            <w:r w:rsidRPr="00097FB8">
              <w:rPr>
                <w:iCs/>
                <w:noProof w:val="0"/>
                <w:color w:val="0033CC"/>
              </w:rPr>
              <w:t>with</w:t>
            </w:r>
            <w:r w:rsidR="00005D0E">
              <w:rPr>
                <w:iCs/>
                <w:noProof w:val="0"/>
                <w:color w:val="0033CC"/>
              </w:rPr>
              <w:t xml:space="preserve"> their implementation in </w:t>
            </w:r>
            <w:r w:rsidRPr="00097FB8">
              <w:rPr>
                <w:iCs/>
                <w:noProof w:val="0"/>
                <w:color w:val="0033CC"/>
              </w:rPr>
              <w:t>technologies</w:t>
            </w:r>
          </w:p>
        </w:tc>
        <w:tc>
          <w:tcPr>
            <w:tcW w:w="1971" w:type="dxa"/>
          </w:tcPr>
          <w:p w:rsidR="00687338" w:rsidRDefault="00687338" w:rsidP="00687338">
            <w:pPr>
              <w:jc w:val="left"/>
              <w:rPr>
                <w:iCs/>
                <w:noProof w:val="0"/>
                <w:color w:val="0033CC"/>
              </w:rPr>
            </w:pPr>
            <w:r>
              <w:rPr>
                <w:iCs/>
                <w:noProof w:val="0"/>
                <w:color w:val="0033CC"/>
              </w:rPr>
              <w:lastRenderedPageBreak/>
              <w:t>Having l</w:t>
            </w:r>
            <w:r w:rsidR="001C1DC4" w:rsidRPr="00097FB8">
              <w:rPr>
                <w:iCs/>
                <w:noProof w:val="0"/>
                <w:color w:val="0033CC"/>
              </w:rPr>
              <w:t xml:space="preserve">ittle knowledge </w:t>
            </w:r>
            <w:r>
              <w:rPr>
                <w:iCs/>
                <w:noProof w:val="0"/>
                <w:color w:val="0033CC"/>
              </w:rPr>
              <w:t xml:space="preserve">and </w:t>
            </w:r>
          </w:p>
          <w:p w:rsidR="00687338" w:rsidRDefault="00687338" w:rsidP="00687338">
            <w:pPr>
              <w:jc w:val="left"/>
              <w:rPr>
                <w:iCs/>
                <w:noProof w:val="0"/>
                <w:color w:val="0033CC"/>
              </w:rPr>
            </w:pPr>
            <w:r>
              <w:rPr>
                <w:iCs/>
                <w:noProof w:val="0"/>
                <w:color w:val="0033CC"/>
              </w:rPr>
              <w:t>not be</w:t>
            </w:r>
            <w:r w:rsidR="001C6540">
              <w:rPr>
                <w:iCs/>
                <w:noProof w:val="0"/>
                <w:color w:val="0033CC"/>
              </w:rPr>
              <w:t>ing</w:t>
            </w:r>
            <w:r>
              <w:rPr>
                <w:iCs/>
                <w:noProof w:val="0"/>
                <w:color w:val="0033CC"/>
              </w:rPr>
              <w:t xml:space="preserve"> able to</w:t>
            </w:r>
            <w:r w:rsidR="001C6540">
              <w:rPr>
                <w:iCs/>
                <w:noProof w:val="0"/>
                <w:color w:val="0033CC"/>
              </w:rPr>
              <w:t xml:space="preserve"> </w:t>
            </w:r>
            <w:r w:rsidR="001C6540">
              <w:rPr>
                <w:iCs/>
                <w:noProof w:val="0"/>
                <w:color w:val="0033CC"/>
              </w:rPr>
              <w:lastRenderedPageBreak/>
              <w:t>write program for</w:t>
            </w:r>
          </w:p>
          <w:p w:rsidR="001C1DC4" w:rsidRPr="00097FB8" w:rsidRDefault="00005D0E" w:rsidP="001C6540">
            <w:pPr>
              <w:jc w:val="left"/>
              <w:rPr>
                <w:iCs/>
                <w:noProof w:val="0"/>
                <w:color w:val="0033CC"/>
              </w:rPr>
            </w:pPr>
            <w:r>
              <w:rPr>
                <w:iCs/>
                <w:noProof w:val="0"/>
                <w:color w:val="0033CC"/>
              </w:rPr>
              <w:t xml:space="preserve">relevant </w:t>
            </w:r>
            <w:r w:rsidR="001C1DC4" w:rsidRPr="00097FB8">
              <w:rPr>
                <w:iCs/>
                <w:noProof w:val="0"/>
                <w:color w:val="0033CC"/>
              </w:rPr>
              <w:t xml:space="preserve">technologies </w:t>
            </w:r>
          </w:p>
        </w:tc>
        <w:tc>
          <w:tcPr>
            <w:tcW w:w="1971" w:type="dxa"/>
          </w:tcPr>
          <w:p w:rsidR="00005D0E" w:rsidRDefault="00005D0E" w:rsidP="00005D0E">
            <w:pPr>
              <w:jc w:val="left"/>
              <w:rPr>
                <w:iCs/>
                <w:noProof w:val="0"/>
                <w:color w:val="0033CC"/>
              </w:rPr>
            </w:pPr>
            <w:r>
              <w:rPr>
                <w:iCs/>
                <w:noProof w:val="0"/>
                <w:color w:val="0033CC"/>
              </w:rPr>
              <w:lastRenderedPageBreak/>
              <w:t xml:space="preserve">Having </w:t>
            </w:r>
            <w:r w:rsidRPr="00097FB8">
              <w:rPr>
                <w:iCs/>
                <w:noProof w:val="0"/>
                <w:color w:val="0033CC"/>
              </w:rPr>
              <w:t xml:space="preserve">knowledge </w:t>
            </w:r>
            <w:r>
              <w:rPr>
                <w:iCs/>
                <w:noProof w:val="0"/>
                <w:color w:val="0033CC"/>
              </w:rPr>
              <w:t xml:space="preserve">and </w:t>
            </w:r>
          </w:p>
          <w:p w:rsidR="00005D0E" w:rsidRDefault="00005D0E" w:rsidP="00005D0E">
            <w:pPr>
              <w:jc w:val="left"/>
              <w:rPr>
                <w:iCs/>
                <w:noProof w:val="0"/>
                <w:color w:val="0033CC"/>
              </w:rPr>
            </w:pPr>
            <w:r>
              <w:rPr>
                <w:iCs/>
                <w:noProof w:val="0"/>
                <w:color w:val="0033CC"/>
              </w:rPr>
              <w:t xml:space="preserve">being able to </w:t>
            </w:r>
            <w:r>
              <w:rPr>
                <w:iCs/>
                <w:noProof w:val="0"/>
                <w:color w:val="0033CC"/>
              </w:rPr>
              <w:lastRenderedPageBreak/>
              <w:t xml:space="preserve">write program for  </w:t>
            </w:r>
          </w:p>
          <w:p w:rsidR="00005D0E" w:rsidRDefault="00005D0E" w:rsidP="001C1DC4">
            <w:pPr>
              <w:jc w:val="left"/>
              <w:rPr>
                <w:iCs/>
                <w:noProof w:val="0"/>
                <w:color w:val="0033CC"/>
              </w:rPr>
            </w:pPr>
            <w:r>
              <w:rPr>
                <w:iCs/>
                <w:noProof w:val="0"/>
                <w:color w:val="0033CC"/>
              </w:rPr>
              <w:t xml:space="preserve">relevant </w:t>
            </w:r>
            <w:r w:rsidRPr="00097FB8">
              <w:rPr>
                <w:iCs/>
                <w:noProof w:val="0"/>
                <w:color w:val="0033CC"/>
              </w:rPr>
              <w:t>technologies</w:t>
            </w:r>
            <w:r w:rsidR="00B01F4C">
              <w:rPr>
                <w:iCs/>
                <w:noProof w:val="0"/>
                <w:color w:val="0033CC"/>
              </w:rPr>
              <w:t>, but many faults exist</w:t>
            </w:r>
          </w:p>
          <w:p w:rsidR="001C1DC4" w:rsidRPr="00097FB8" w:rsidRDefault="001C1DC4" w:rsidP="001C1DC4">
            <w:pPr>
              <w:jc w:val="left"/>
              <w:rPr>
                <w:iCs/>
                <w:noProof w:val="0"/>
                <w:color w:val="0033CC"/>
              </w:rPr>
            </w:pPr>
          </w:p>
        </w:tc>
        <w:tc>
          <w:tcPr>
            <w:tcW w:w="1971" w:type="dxa"/>
          </w:tcPr>
          <w:p w:rsidR="00B01F4C" w:rsidRDefault="00B01F4C" w:rsidP="00B01F4C">
            <w:pPr>
              <w:jc w:val="left"/>
              <w:rPr>
                <w:iCs/>
                <w:noProof w:val="0"/>
                <w:color w:val="0033CC"/>
              </w:rPr>
            </w:pPr>
            <w:r>
              <w:rPr>
                <w:iCs/>
                <w:noProof w:val="0"/>
                <w:color w:val="0033CC"/>
              </w:rPr>
              <w:lastRenderedPageBreak/>
              <w:t xml:space="preserve">Having pretty good </w:t>
            </w:r>
            <w:r w:rsidRPr="00097FB8">
              <w:rPr>
                <w:iCs/>
                <w:noProof w:val="0"/>
                <w:color w:val="0033CC"/>
              </w:rPr>
              <w:t xml:space="preserve">knowledge </w:t>
            </w:r>
            <w:r>
              <w:rPr>
                <w:iCs/>
                <w:noProof w:val="0"/>
                <w:color w:val="0033CC"/>
              </w:rPr>
              <w:t xml:space="preserve">and being able to </w:t>
            </w:r>
            <w:r>
              <w:rPr>
                <w:iCs/>
                <w:noProof w:val="0"/>
                <w:color w:val="0033CC"/>
              </w:rPr>
              <w:lastRenderedPageBreak/>
              <w:t xml:space="preserve">write program for  </w:t>
            </w:r>
          </w:p>
          <w:p w:rsidR="001C1DC4" w:rsidRPr="00097FB8" w:rsidRDefault="00B01F4C" w:rsidP="001C1DC4">
            <w:pPr>
              <w:jc w:val="left"/>
              <w:rPr>
                <w:iCs/>
                <w:noProof w:val="0"/>
                <w:color w:val="0033CC"/>
              </w:rPr>
            </w:pPr>
            <w:r>
              <w:rPr>
                <w:iCs/>
                <w:noProof w:val="0"/>
                <w:color w:val="0033CC"/>
              </w:rPr>
              <w:t xml:space="preserve">relevant </w:t>
            </w:r>
            <w:r w:rsidRPr="00097FB8">
              <w:rPr>
                <w:iCs/>
                <w:noProof w:val="0"/>
                <w:color w:val="0033CC"/>
              </w:rPr>
              <w:t>technologies</w:t>
            </w:r>
            <w:r>
              <w:rPr>
                <w:iCs/>
                <w:noProof w:val="0"/>
                <w:color w:val="0033CC"/>
              </w:rPr>
              <w:t>, but some faults still exist</w:t>
            </w:r>
          </w:p>
        </w:tc>
        <w:tc>
          <w:tcPr>
            <w:tcW w:w="1971" w:type="dxa"/>
          </w:tcPr>
          <w:p w:rsidR="00B01F4C" w:rsidRDefault="00B01F4C" w:rsidP="00B01F4C">
            <w:pPr>
              <w:jc w:val="left"/>
              <w:rPr>
                <w:iCs/>
                <w:noProof w:val="0"/>
                <w:color w:val="0033CC"/>
              </w:rPr>
            </w:pPr>
            <w:r>
              <w:rPr>
                <w:iCs/>
                <w:noProof w:val="0"/>
                <w:color w:val="0033CC"/>
              </w:rPr>
              <w:lastRenderedPageBreak/>
              <w:t xml:space="preserve">Having good </w:t>
            </w:r>
            <w:r w:rsidRPr="00097FB8">
              <w:rPr>
                <w:iCs/>
                <w:noProof w:val="0"/>
                <w:color w:val="0033CC"/>
              </w:rPr>
              <w:t xml:space="preserve">knowledge </w:t>
            </w:r>
            <w:r>
              <w:rPr>
                <w:iCs/>
                <w:noProof w:val="0"/>
                <w:color w:val="0033CC"/>
              </w:rPr>
              <w:t xml:space="preserve">and being able to </w:t>
            </w:r>
            <w:r>
              <w:rPr>
                <w:iCs/>
                <w:noProof w:val="0"/>
                <w:color w:val="0033CC"/>
              </w:rPr>
              <w:lastRenderedPageBreak/>
              <w:t xml:space="preserve">successfully  write program for  </w:t>
            </w:r>
          </w:p>
          <w:p w:rsidR="001C1DC4" w:rsidRPr="00097FB8" w:rsidRDefault="00B01F4C" w:rsidP="001C1DC4">
            <w:pPr>
              <w:jc w:val="left"/>
              <w:rPr>
                <w:iCs/>
                <w:noProof w:val="0"/>
                <w:color w:val="0033CC"/>
              </w:rPr>
            </w:pPr>
            <w:r>
              <w:rPr>
                <w:iCs/>
                <w:noProof w:val="0"/>
                <w:color w:val="0033CC"/>
              </w:rPr>
              <w:t xml:space="preserve">relevant </w:t>
            </w:r>
            <w:r w:rsidRPr="00097FB8">
              <w:rPr>
                <w:iCs/>
                <w:noProof w:val="0"/>
                <w:color w:val="0033CC"/>
              </w:rPr>
              <w:t>technologies</w:t>
            </w:r>
          </w:p>
        </w:tc>
      </w:tr>
    </w:tbl>
    <w:p w:rsidR="001C1DC4" w:rsidRDefault="001C1DC4" w:rsidP="009C4D42">
      <w:pPr>
        <w:pStyle w:val="BodyText"/>
        <w:spacing w:line="276" w:lineRule="auto"/>
        <w:rPr>
          <w:iCs/>
          <w:color w:val="0033CC"/>
        </w:rPr>
      </w:pPr>
    </w:p>
    <w:p w:rsidR="00832335" w:rsidRDefault="00832335" w:rsidP="009C4D42">
      <w:pPr>
        <w:pStyle w:val="BodyText"/>
        <w:spacing w:line="276" w:lineRule="auto"/>
        <w:rPr>
          <w:iCs/>
          <w:color w:val="0033CC"/>
        </w:rPr>
      </w:pPr>
    </w:p>
    <w:tbl>
      <w:tblPr>
        <w:tblStyle w:val="TableGrid"/>
        <w:tblW w:w="0" w:type="auto"/>
        <w:tblLook w:val="04A0" w:firstRow="1" w:lastRow="0" w:firstColumn="1" w:lastColumn="0" w:noHBand="0" w:noVBand="1"/>
      </w:tblPr>
      <w:tblGrid>
        <w:gridCol w:w="1922"/>
        <w:gridCol w:w="1938"/>
        <w:gridCol w:w="1924"/>
        <w:gridCol w:w="1924"/>
        <w:gridCol w:w="1921"/>
      </w:tblGrid>
      <w:tr w:rsidR="00700051" w:rsidTr="00832335">
        <w:tc>
          <w:tcPr>
            <w:tcW w:w="1971" w:type="dxa"/>
          </w:tcPr>
          <w:p w:rsidR="00700051" w:rsidRDefault="00700051" w:rsidP="00700051">
            <w:pPr>
              <w:pStyle w:val="BodyText"/>
              <w:spacing w:line="276" w:lineRule="auto"/>
              <w:jc w:val="center"/>
              <w:rPr>
                <w:iCs/>
                <w:color w:val="0033CC"/>
              </w:rPr>
            </w:pPr>
            <w:r w:rsidRPr="00700051">
              <w:rPr>
                <w:iCs/>
              </w:rPr>
              <w:t>P.I</w:t>
            </w:r>
          </w:p>
        </w:tc>
        <w:tc>
          <w:tcPr>
            <w:tcW w:w="1971" w:type="dxa"/>
          </w:tcPr>
          <w:p w:rsidR="00700051" w:rsidRPr="00700051" w:rsidRDefault="00700051" w:rsidP="00700051">
            <w:pPr>
              <w:pStyle w:val="BodyText"/>
              <w:spacing w:line="276" w:lineRule="auto"/>
              <w:jc w:val="center"/>
              <w:rPr>
                <w:iCs/>
              </w:rPr>
            </w:pPr>
            <w:r w:rsidRPr="00700051">
              <w:rPr>
                <w:iCs/>
              </w:rPr>
              <w:t>Cơ bản (1)</w:t>
            </w:r>
          </w:p>
        </w:tc>
        <w:tc>
          <w:tcPr>
            <w:tcW w:w="1971" w:type="dxa"/>
          </w:tcPr>
          <w:p w:rsidR="00700051" w:rsidRPr="00700051" w:rsidRDefault="00700051" w:rsidP="00700051">
            <w:pPr>
              <w:pStyle w:val="BodyText"/>
              <w:spacing w:line="276" w:lineRule="auto"/>
              <w:jc w:val="center"/>
              <w:rPr>
                <w:iCs/>
              </w:rPr>
            </w:pPr>
            <w:r w:rsidRPr="00700051">
              <w:rPr>
                <w:iCs/>
              </w:rPr>
              <w:t>Phát triển (2)</w:t>
            </w:r>
          </w:p>
        </w:tc>
        <w:tc>
          <w:tcPr>
            <w:tcW w:w="1971" w:type="dxa"/>
          </w:tcPr>
          <w:p w:rsidR="00700051" w:rsidRPr="00700051" w:rsidRDefault="00700051" w:rsidP="00700051">
            <w:pPr>
              <w:pStyle w:val="BodyText"/>
              <w:spacing w:line="276" w:lineRule="auto"/>
              <w:jc w:val="center"/>
              <w:rPr>
                <w:iCs/>
              </w:rPr>
            </w:pPr>
            <w:r w:rsidRPr="00700051">
              <w:rPr>
                <w:iCs/>
              </w:rPr>
              <w:t>Hoàn thành (3)</w:t>
            </w:r>
          </w:p>
        </w:tc>
        <w:tc>
          <w:tcPr>
            <w:tcW w:w="1971" w:type="dxa"/>
          </w:tcPr>
          <w:p w:rsidR="00700051" w:rsidRPr="00700051" w:rsidRDefault="00700051" w:rsidP="00700051">
            <w:pPr>
              <w:pStyle w:val="BodyText"/>
              <w:spacing w:line="276" w:lineRule="auto"/>
              <w:jc w:val="center"/>
              <w:rPr>
                <w:iCs/>
              </w:rPr>
            </w:pPr>
            <w:r w:rsidRPr="00700051">
              <w:rPr>
                <w:iCs/>
              </w:rPr>
              <w:t>Hoàn chỉnh (4)</w:t>
            </w:r>
          </w:p>
        </w:tc>
      </w:tr>
      <w:tr w:rsidR="00700051" w:rsidTr="00832335">
        <w:tc>
          <w:tcPr>
            <w:tcW w:w="1971" w:type="dxa"/>
          </w:tcPr>
          <w:p w:rsidR="00700051" w:rsidRDefault="00CB678E" w:rsidP="00163CF9">
            <w:pPr>
              <w:pStyle w:val="BodyText"/>
              <w:spacing w:line="276" w:lineRule="auto"/>
              <w:rPr>
                <w:iCs/>
                <w:color w:val="0033CC"/>
              </w:rPr>
            </w:pPr>
            <w:r>
              <w:rPr>
                <w:iCs/>
                <w:color w:val="0033CC"/>
              </w:rPr>
              <w:t>k1.</w:t>
            </w:r>
            <w:r w:rsidR="00163CF9">
              <w:rPr>
                <w:iCs/>
                <w:color w:val="0033CC"/>
              </w:rPr>
              <w:t xml:space="preserve"> Sử dụng các phần mềm, bộ dịch</w:t>
            </w:r>
            <w:r w:rsidR="006A5248">
              <w:rPr>
                <w:iCs/>
                <w:color w:val="0033CC"/>
              </w:rPr>
              <w:t>, tập lệnh LC3</w:t>
            </w:r>
            <w:r w:rsidR="00163CF9">
              <w:rPr>
                <w:iCs/>
                <w:color w:val="0033CC"/>
              </w:rPr>
              <w:t xml:space="preserve"> hiệu quả cho bài tập, đồ án</w:t>
            </w:r>
          </w:p>
        </w:tc>
        <w:tc>
          <w:tcPr>
            <w:tcW w:w="1971" w:type="dxa"/>
          </w:tcPr>
          <w:p w:rsidR="00700051" w:rsidRDefault="00904A91" w:rsidP="006A5248">
            <w:pPr>
              <w:pStyle w:val="BodyText"/>
              <w:spacing w:line="276" w:lineRule="auto"/>
              <w:rPr>
                <w:iCs/>
                <w:color w:val="0033CC"/>
              </w:rPr>
            </w:pPr>
            <w:r w:rsidRPr="00904A91">
              <w:rPr>
                <w:iCs/>
                <w:color w:val="0033CC"/>
              </w:rPr>
              <w:t>Không biết sử dụng phần mềm LC3Edit</w:t>
            </w:r>
            <w:r w:rsidR="006A5248">
              <w:rPr>
                <w:iCs/>
                <w:color w:val="0033CC"/>
              </w:rPr>
              <w:t>,</w:t>
            </w:r>
            <w:r w:rsidRPr="00904A91">
              <w:rPr>
                <w:iCs/>
                <w:color w:val="0033CC"/>
              </w:rPr>
              <w:t xml:space="preserve"> LC3 Simulator và tập lệnh LC3</w:t>
            </w:r>
          </w:p>
        </w:tc>
        <w:tc>
          <w:tcPr>
            <w:tcW w:w="1971" w:type="dxa"/>
          </w:tcPr>
          <w:p w:rsidR="00700051" w:rsidRDefault="006A5248" w:rsidP="00FA136B">
            <w:pPr>
              <w:pStyle w:val="BodyText"/>
              <w:spacing w:line="276" w:lineRule="auto"/>
              <w:rPr>
                <w:iCs/>
                <w:color w:val="0033CC"/>
              </w:rPr>
            </w:pPr>
            <w:r w:rsidRPr="006A5248">
              <w:rPr>
                <w:iCs/>
                <w:color w:val="0033CC"/>
              </w:rPr>
              <w:t xml:space="preserve">Biết sử dụng công cụ nhưng </w:t>
            </w:r>
            <w:r w:rsidR="00FA136B">
              <w:rPr>
                <w:iCs/>
                <w:color w:val="0033CC"/>
              </w:rPr>
              <w:t>không thể</w:t>
            </w:r>
            <w:r w:rsidRPr="006A5248">
              <w:rPr>
                <w:iCs/>
                <w:color w:val="0033CC"/>
              </w:rPr>
              <w:t xml:space="preserve"> lập trình được </w:t>
            </w:r>
            <w:r w:rsidR="00FA136B">
              <w:rPr>
                <w:iCs/>
                <w:color w:val="0033CC"/>
              </w:rPr>
              <w:t>hoặc</w:t>
            </w:r>
            <w:r w:rsidRPr="006A5248">
              <w:rPr>
                <w:iCs/>
                <w:color w:val="0033CC"/>
              </w:rPr>
              <w:t xml:space="preserve"> ngược lại</w:t>
            </w:r>
          </w:p>
        </w:tc>
        <w:tc>
          <w:tcPr>
            <w:tcW w:w="1971" w:type="dxa"/>
          </w:tcPr>
          <w:p w:rsidR="00700051" w:rsidRDefault="006A5248" w:rsidP="00FA136B">
            <w:pPr>
              <w:pStyle w:val="BodyText"/>
              <w:spacing w:line="276" w:lineRule="auto"/>
              <w:rPr>
                <w:iCs/>
                <w:color w:val="0033CC"/>
              </w:rPr>
            </w:pPr>
            <w:r w:rsidRPr="006A5248">
              <w:rPr>
                <w:iCs/>
                <w:color w:val="0033CC"/>
              </w:rPr>
              <w:t>Sử dụng được công cụ</w:t>
            </w:r>
            <w:r>
              <w:rPr>
                <w:iCs/>
                <w:color w:val="0033CC"/>
              </w:rPr>
              <w:t>, và</w:t>
            </w:r>
            <w:r w:rsidR="00FA136B">
              <w:rPr>
                <w:iCs/>
                <w:color w:val="0033CC"/>
              </w:rPr>
              <w:t xml:space="preserve">có thể </w:t>
            </w:r>
            <w:r>
              <w:rPr>
                <w:iCs/>
                <w:color w:val="0033CC"/>
              </w:rPr>
              <w:t xml:space="preserve">lập </w:t>
            </w:r>
            <w:r w:rsidRPr="006A5248">
              <w:rPr>
                <w:iCs/>
                <w:color w:val="0033CC"/>
              </w:rPr>
              <w:t xml:space="preserve"> trình</w:t>
            </w:r>
            <w:r w:rsidR="00FA136B">
              <w:rPr>
                <w:iCs/>
                <w:color w:val="0033CC"/>
              </w:rPr>
              <w:t xml:space="preserve"> LC3</w:t>
            </w:r>
            <w:r>
              <w:rPr>
                <w:iCs/>
                <w:color w:val="0033CC"/>
              </w:rPr>
              <w:t>, nhưng còn lỗi</w:t>
            </w:r>
          </w:p>
        </w:tc>
        <w:tc>
          <w:tcPr>
            <w:tcW w:w="1971" w:type="dxa"/>
          </w:tcPr>
          <w:p w:rsidR="00700051" w:rsidRDefault="00FA136B" w:rsidP="00FA136B">
            <w:pPr>
              <w:pStyle w:val="BodyText"/>
              <w:spacing w:line="276" w:lineRule="auto"/>
              <w:rPr>
                <w:iCs/>
                <w:color w:val="0033CC"/>
              </w:rPr>
            </w:pPr>
            <w:r w:rsidRPr="006A5248">
              <w:rPr>
                <w:iCs/>
                <w:color w:val="0033CC"/>
              </w:rPr>
              <w:t xml:space="preserve">Sử dụng </w:t>
            </w:r>
            <w:r>
              <w:rPr>
                <w:iCs/>
                <w:color w:val="0033CC"/>
              </w:rPr>
              <w:t xml:space="preserve">tốt </w:t>
            </w:r>
            <w:r w:rsidRPr="006A5248">
              <w:rPr>
                <w:iCs/>
                <w:color w:val="0033CC"/>
              </w:rPr>
              <w:t>công cụ</w:t>
            </w:r>
            <w:r>
              <w:rPr>
                <w:iCs/>
                <w:color w:val="0033CC"/>
              </w:rPr>
              <w:t xml:space="preserve">, vàlập </w:t>
            </w:r>
            <w:r w:rsidRPr="006A5248">
              <w:rPr>
                <w:iCs/>
                <w:color w:val="0033CC"/>
              </w:rPr>
              <w:t xml:space="preserve"> trình</w:t>
            </w:r>
            <w:r>
              <w:rPr>
                <w:iCs/>
                <w:color w:val="0033CC"/>
              </w:rPr>
              <w:t xml:space="preserve"> thành công với  LC3  </w:t>
            </w:r>
          </w:p>
        </w:tc>
      </w:tr>
    </w:tbl>
    <w:p w:rsidR="00832335" w:rsidRDefault="00832335" w:rsidP="009C4D42">
      <w:pPr>
        <w:pStyle w:val="BodyText"/>
        <w:spacing w:line="276" w:lineRule="auto"/>
        <w:rPr>
          <w:iCs/>
          <w:color w:val="0033CC"/>
        </w:rPr>
      </w:pPr>
    </w:p>
    <w:tbl>
      <w:tblPr>
        <w:tblStyle w:val="TableGrid"/>
        <w:tblW w:w="0" w:type="auto"/>
        <w:tblLook w:val="04A0" w:firstRow="1" w:lastRow="0" w:firstColumn="1" w:lastColumn="0" w:noHBand="0" w:noVBand="1"/>
      </w:tblPr>
      <w:tblGrid>
        <w:gridCol w:w="1918"/>
        <w:gridCol w:w="1906"/>
        <w:gridCol w:w="1936"/>
        <w:gridCol w:w="1938"/>
        <w:gridCol w:w="1931"/>
      </w:tblGrid>
      <w:tr w:rsidR="001C1DC4" w:rsidTr="00720C73">
        <w:tc>
          <w:tcPr>
            <w:tcW w:w="1971" w:type="dxa"/>
            <w:vAlign w:val="bottom"/>
          </w:tcPr>
          <w:p w:rsidR="001C1DC4" w:rsidRPr="008B4ECB" w:rsidRDefault="001C1DC4" w:rsidP="001C1DC4">
            <w:pPr>
              <w:jc w:val="left"/>
              <w:rPr>
                <w:iCs/>
                <w:noProof w:val="0"/>
                <w:color w:val="0033CC"/>
              </w:rPr>
            </w:pPr>
            <w:r w:rsidRPr="008B4ECB">
              <w:rPr>
                <w:iCs/>
                <w:noProof w:val="0"/>
                <w:color w:val="0033CC"/>
              </w:rPr>
              <w:t> </w:t>
            </w:r>
          </w:p>
        </w:tc>
        <w:tc>
          <w:tcPr>
            <w:tcW w:w="1971" w:type="dxa"/>
            <w:vAlign w:val="center"/>
          </w:tcPr>
          <w:p w:rsidR="001C1DC4" w:rsidRPr="00563136" w:rsidRDefault="001C1DC4" w:rsidP="00563136">
            <w:pPr>
              <w:jc w:val="center"/>
              <w:rPr>
                <w:iCs/>
                <w:noProof w:val="0"/>
              </w:rPr>
            </w:pPr>
            <w:r w:rsidRPr="00563136">
              <w:rPr>
                <w:iCs/>
                <w:noProof w:val="0"/>
              </w:rPr>
              <w:t>Beginning (1)</w:t>
            </w:r>
          </w:p>
        </w:tc>
        <w:tc>
          <w:tcPr>
            <w:tcW w:w="1971" w:type="dxa"/>
            <w:vAlign w:val="center"/>
          </w:tcPr>
          <w:p w:rsidR="001C1DC4" w:rsidRPr="00563136" w:rsidRDefault="001C1DC4" w:rsidP="00563136">
            <w:pPr>
              <w:jc w:val="center"/>
              <w:rPr>
                <w:iCs/>
                <w:noProof w:val="0"/>
              </w:rPr>
            </w:pPr>
            <w:r w:rsidRPr="00563136">
              <w:rPr>
                <w:iCs/>
                <w:noProof w:val="0"/>
              </w:rPr>
              <w:t>Developing (2)</w:t>
            </w:r>
          </w:p>
        </w:tc>
        <w:tc>
          <w:tcPr>
            <w:tcW w:w="1971" w:type="dxa"/>
            <w:vAlign w:val="center"/>
          </w:tcPr>
          <w:p w:rsidR="001C1DC4" w:rsidRPr="00563136" w:rsidRDefault="001C1DC4" w:rsidP="00563136">
            <w:pPr>
              <w:jc w:val="center"/>
              <w:rPr>
                <w:iCs/>
                <w:noProof w:val="0"/>
              </w:rPr>
            </w:pPr>
            <w:r w:rsidRPr="00563136">
              <w:rPr>
                <w:iCs/>
                <w:noProof w:val="0"/>
              </w:rPr>
              <w:t>Accomplished (3)</w:t>
            </w:r>
          </w:p>
        </w:tc>
        <w:tc>
          <w:tcPr>
            <w:tcW w:w="1971" w:type="dxa"/>
            <w:vAlign w:val="center"/>
          </w:tcPr>
          <w:p w:rsidR="001C1DC4" w:rsidRPr="00563136" w:rsidRDefault="001C1DC4" w:rsidP="00563136">
            <w:pPr>
              <w:jc w:val="center"/>
              <w:rPr>
                <w:iCs/>
                <w:noProof w:val="0"/>
              </w:rPr>
            </w:pPr>
            <w:r w:rsidRPr="00563136">
              <w:rPr>
                <w:iCs/>
                <w:noProof w:val="0"/>
              </w:rPr>
              <w:t>Exemplary (4)</w:t>
            </w:r>
          </w:p>
        </w:tc>
      </w:tr>
      <w:tr w:rsidR="001C1DC4" w:rsidTr="001C1DC4">
        <w:tc>
          <w:tcPr>
            <w:tcW w:w="1971" w:type="dxa"/>
          </w:tcPr>
          <w:p w:rsidR="001C1DC4" w:rsidRPr="008B4ECB" w:rsidRDefault="001C1DC4" w:rsidP="00985D6C">
            <w:pPr>
              <w:jc w:val="left"/>
              <w:rPr>
                <w:iCs/>
                <w:noProof w:val="0"/>
                <w:color w:val="0033CC"/>
              </w:rPr>
            </w:pPr>
            <w:r w:rsidRPr="008B4ECB">
              <w:rPr>
                <w:iCs/>
                <w:noProof w:val="0"/>
                <w:color w:val="0033CC"/>
              </w:rPr>
              <w:t>k1. Using computer-based tools</w:t>
            </w:r>
            <w:r w:rsidR="00985D6C">
              <w:rPr>
                <w:iCs/>
                <w:noProof w:val="0"/>
                <w:color w:val="0033CC"/>
              </w:rPr>
              <w:t>, compilers, LC3 instructions</w:t>
            </w:r>
            <w:r w:rsidRPr="008B4ECB">
              <w:rPr>
                <w:iCs/>
                <w:noProof w:val="0"/>
                <w:color w:val="0033CC"/>
              </w:rPr>
              <w:t xml:space="preserve"> effectively in assignments and projects</w:t>
            </w:r>
          </w:p>
        </w:tc>
        <w:tc>
          <w:tcPr>
            <w:tcW w:w="1971" w:type="dxa"/>
          </w:tcPr>
          <w:p w:rsidR="001C1DC4" w:rsidRPr="008B4ECB" w:rsidRDefault="00C565FF" w:rsidP="001C1DC4">
            <w:pPr>
              <w:jc w:val="left"/>
              <w:rPr>
                <w:iCs/>
                <w:noProof w:val="0"/>
                <w:color w:val="0033CC"/>
              </w:rPr>
            </w:pPr>
            <w:r>
              <w:rPr>
                <w:iCs/>
                <w:noProof w:val="0"/>
                <w:color w:val="0033CC"/>
              </w:rPr>
              <w:t>Not being able to use LC3Edit, LC3 Simulator, and LC3 instruction set</w:t>
            </w:r>
          </w:p>
        </w:tc>
        <w:tc>
          <w:tcPr>
            <w:tcW w:w="1971" w:type="dxa"/>
          </w:tcPr>
          <w:p w:rsidR="001C1DC4" w:rsidRPr="008B4ECB" w:rsidRDefault="00C565FF" w:rsidP="001C1DC4">
            <w:pPr>
              <w:jc w:val="left"/>
              <w:rPr>
                <w:iCs/>
                <w:noProof w:val="0"/>
                <w:color w:val="0033CC"/>
              </w:rPr>
            </w:pPr>
            <w:r>
              <w:rPr>
                <w:iCs/>
                <w:noProof w:val="0"/>
                <w:color w:val="0033CC"/>
              </w:rPr>
              <w:t xml:space="preserve">Being able to use the softwares, but programming, or inversely </w:t>
            </w:r>
          </w:p>
        </w:tc>
        <w:tc>
          <w:tcPr>
            <w:tcW w:w="1971" w:type="dxa"/>
          </w:tcPr>
          <w:p w:rsidR="001C1DC4" w:rsidRPr="008B4ECB" w:rsidRDefault="00B935B8" w:rsidP="00B935B8">
            <w:pPr>
              <w:jc w:val="left"/>
              <w:rPr>
                <w:iCs/>
                <w:noProof w:val="0"/>
                <w:color w:val="0033CC"/>
              </w:rPr>
            </w:pPr>
            <w:r>
              <w:rPr>
                <w:iCs/>
                <w:noProof w:val="0"/>
                <w:color w:val="0033CC"/>
              </w:rPr>
              <w:t>Being able to use the softwares, and programming, but some faults still exist</w:t>
            </w:r>
          </w:p>
        </w:tc>
        <w:tc>
          <w:tcPr>
            <w:tcW w:w="1971" w:type="dxa"/>
          </w:tcPr>
          <w:p w:rsidR="001C1DC4" w:rsidRPr="008B4ECB" w:rsidRDefault="00B935B8" w:rsidP="00B935B8">
            <w:pPr>
              <w:jc w:val="left"/>
              <w:rPr>
                <w:iCs/>
                <w:noProof w:val="0"/>
                <w:color w:val="0033CC"/>
              </w:rPr>
            </w:pPr>
            <w:r>
              <w:rPr>
                <w:iCs/>
                <w:noProof w:val="0"/>
                <w:color w:val="0033CC"/>
              </w:rPr>
              <w:t>Using the softwares well, and successfully programming with LC3</w:t>
            </w:r>
          </w:p>
        </w:tc>
      </w:tr>
    </w:tbl>
    <w:p w:rsidR="00B84396" w:rsidRPr="00F35510" w:rsidRDefault="00B84396" w:rsidP="00DA3200"/>
    <w:p w:rsidR="00122344" w:rsidRDefault="00167A63" w:rsidP="00FA4FC0">
      <w:pPr>
        <w:pStyle w:val="MHH2"/>
        <w:rPr>
          <w:color w:val="auto"/>
        </w:rPr>
      </w:pPr>
      <w:r w:rsidRPr="00F35510">
        <w:rPr>
          <w:color w:val="auto"/>
        </w:rPr>
        <w:t xml:space="preserve">Dự kiến danh sách </w:t>
      </w:r>
      <w:r w:rsidR="00ED3F42" w:rsidRPr="00F35510">
        <w:rPr>
          <w:color w:val="auto"/>
        </w:rPr>
        <w:t>Cán bộ tham gia giảng dạy</w:t>
      </w:r>
    </w:p>
    <w:p w:rsidR="0071369A" w:rsidRPr="0071369A" w:rsidRDefault="0071369A" w:rsidP="0071369A"/>
    <w:p w:rsidR="009C4D42" w:rsidRPr="00B11B9D" w:rsidRDefault="009C4D42" w:rsidP="009C4D42">
      <w:pPr>
        <w:pStyle w:val="MHH2"/>
        <w:numPr>
          <w:ilvl w:val="0"/>
          <w:numId w:val="34"/>
        </w:numPr>
        <w:rPr>
          <w:b w:val="0"/>
          <w:sz w:val="24"/>
          <w:szCs w:val="24"/>
          <w:u w:val="none"/>
        </w:rPr>
      </w:pPr>
      <w:r w:rsidRPr="00B11B9D">
        <w:rPr>
          <w:b w:val="0"/>
          <w:sz w:val="24"/>
          <w:szCs w:val="24"/>
          <w:u w:val="none"/>
        </w:rPr>
        <w:t xml:space="preserve">PGS. TS. Đặng Thành Tín – Phụ trách môn học          </w:t>
      </w:r>
    </w:p>
    <w:p w:rsidR="00FF7EA0" w:rsidRPr="00B11B9D" w:rsidRDefault="00FF7EA0" w:rsidP="00FF7EA0">
      <w:pPr>
        <w:pStyle w:val="MHH2"/>
        <w:numPr>
          <w:ilvl w:val="0"/>
          <w:numId w:val="34"/>
        </w:numPr>
        <w:rPr>
          <w:b w:val="0"/>
          <w:sz w:val="24"/>
          <w:szCs w:val="24"/>
          <w:u w:val="none"/>
        </w:rPr>
      </w:pPr>
      <w:r w:rsidRPr="00B11B9D">
        <w:rPr>
          <w:b w:val="0"/>
          <w:sz w:val="24"/>
          <w:szCs w:val="24"/>
          <w:u w:val="none"/>
        </w:rPr>
        <w:t>ThS. Huỳnh Xuân Cảnh</w:t>
      </w:r>
    </w:p>
    <w:p w:rsidR="00FF7EA0" w:rsidRPr="00B11B9D" w:rsidRDefault="00FF7EA0" w:rsidP="00FF7EA0">
      <w:pPr>
        <w:pStyle w:val="MHH2"/>
        <w:numPr>
          <w:ilvl w:val="0"/>
          <w:numId w:val="34"/>
        </w:numPr>
        <w:rPr>
          <w:b w:val="0"/>
          <w:sz w:val="24"/>
          <w:szCs w:val="24"/>
          <w:u w:val="none"/>
        </w:rPr>
      </w:pPr>
      <w:r w:rsidRPr="00B11B9D">
        <w:rPr>
          <w:b w:val="0"/>
          <w:sz w:val="24"/>
          <w:szCs w:val="24"/>
          <w:u w:val="none"/>
        </w:rPr>
        <w:t>ThS. Trần Anh Khoa</w:t>
      </w:r>
    </w:p>
    <w:p w:rsidR="00FF7EA0" w:rsidRPr="00B11B9D" w:rsidRDefault="009C4D42" w:rsidP="00FF7EA0">
      <w:pPr>
        <w:pStyle w:val="MHH2"/>
        <w:numPr>
          <w:ilvl w:val="0"/>
          <w:numId w:val="34"/>
        </w:numPr>
        <w:rPr>
          <w:b w:val="0"/>
          <w:sz w:val="24"/>
          <w:szCs w:val="24"/>
          <w:u w:val="none"/>
        </w:rPr>
      </w:pPr>
      <w:r w:rsidRPr="00B11B9D">
        <w:rPr>
          <w:b w:val="0"/>
          <w:sz w:val="24"/>
          <w:szCs w:val="24"/>
          <w:u w:val="none"/>
        </w:rPr>
        <w:t>PGS. TS. Hồ Phạm Huy Ánh</w:t>
      </w:r>
    </w:p>
    <w:p w:rsidR="00FF7EA0" w:rsidRPr="00B11B9D" w:rsidRDefault="00FF7EA0" w:rsidP="00FF7EA0">
      <w:pPr>
        <w:pStyle w:val="MHH2"/>
        <w:numPr>
          <w:ilvl w:val="0"/>
          <w:numId w:val="34"/>
        </w:numPr>
        <w:rPr>
          <w:b w:val="0"/>
          <w:sz w:val="24"/>
          <w:szCs w:val="24"/>
          <w:u w:val="none"/>
        </w:rPr>
      </w:pPr>
      <w:r w:rsidRPr="00B11B9D">
        <w:rPr>
          <w:b w:val="0"/>
          <w:sz w:val="24"/>
          <w:szCs w:val="24"/>
          <w:u w:val="none"/>
        </w:rPr>
        <w:t>TS. Nguyễn Nhật Nam</w:t>
      </w:r>
    </w:p>
    <w:p w:rsidR="009C4D42" w:rsidRPr="00B11B9D" w:rsidRDefault="009C4D42" w:rsidP="009C4D42">
      <w:pPr>
        <w:pStyle w:val="MHH2"/>
        <w:numPr>
          <w:ilvl w:val="0"/>
          <w:numId w:val="34"/>
        </w:numPr>
        <w:rPr>
          <w:b w:val="0"/>
          <w:sz w:val="24"/>
          <w:szCs w:val="24"/>
          <w:u w:val="none"/>
        </w:rPr>
      </w:pPr>
      <w:r w:rsidRPr="00B11B9D">
        <w:rPr>
          <w:b w:val="0"/>
          <w:sz w:val="24"/>
          <w:szCs w:val="24"/>
          <w:u w:val="none"/>
        </w:rPr>
        <w:t>ThS. Nguyễn Hoàng Minh Tuấn</w:t>
      </w:r>
    </w:p>
    <w:p w:rsidR="009C4D42" w:rsidRPr="00B11B9D" w:rsidRDefault="009C4D42" w:rsidP="009C4D42">
      <w:pPr>
        <w:pStyle w:val="MHH2"/>
        <w:numPr>
          <w:ilvl w:val="0"/>
          <w:numId w:val="34"/>
        </w:numPr>
        <w:rPr>
          <w:b w:val="0"/>
          <w:sz w:val="24"/>
          <w:szCs w:val="24"/>
          <w:u w:val="none"/>
        </w:rPr>
      </w:pPr>
      <w:r w:rsidRPr="00B11B9D">
        <w:rPr>
          <w:b w:val="0"/>
          <w:sz w:val="24"/>
          <w:szCs w:val="24"/>
          <w:u w:val="none"/>
        </w:rPr>
        <w:t>ThS. Nguyễn Đức Hoàng</w:t>
      </w:r>
    </w:p>
    <w:p w:rsidR="009C4D42" w:rsidRPr="00B11B9D" w:rsidRDefault="009C4D42" w:rsidP="009C4D42">
      <w:pPr>
        <w:pStyle w:val="MHH2"/>
        <w:numPr>
          <w:ilvl w:val="0"/>
          <w:numId w:val="34"/>
        </w:numPr>
        <w:rPr>
          <w:b w:val="0"/>
          <w:sz w:val="24"/>
          <w:szCs w:val="24"/>
          <w:u w:val="none"/>
        </w:rPr>
      </w:pPr>
      <w:r w:rsidRPr="00B11B9D">
        <w:rPr>
          <w:b w:val="0"/>
          <w:sz w:val="24"/>
          <w:szCs w:val="24"/>
          <w:u w:val="none"/>
        </w:rPr>
        <w:t>ThS. Phan Vĩnh Lộc</w:t>
      </w:r>
    </w:p>
    <w:p w:rsidR="00DA3200" w:rsidRPr="00F35510" w:rsidRDefault="00DA3200" w:rsidP="00DA3200"/>
    <w:p w:rsidR="00122344" w:rsidRDefault="00BD6902" w:rsidP="00FA4FC0">
      <w:pPr>
        <w:pStyle w:val="MHH2"/>
        <w:rPr>
          <w:color w:val="auto"/>
        </w:rPr>
      </w:pPr>
      <w:r w:rsidRPr="00F35510">
        <w:rPr>
          <w:color w:val="auto"/>
        </w:rPr>
        <w:t>Nội dung chi tiết</w:t>
      </w:r>
    </w:p>
    <w:p w:rsidR="00122344" w:rsidRPr="00BF2E58" w:rsidRDefault="00122344" w:rsidP="00BF2E58">
      <w:pPr>
        <w:rPr>
          <w:color w:val="FF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
        <w:gridCol w:w="1806"/>
        <w:gridCol w:w="2708"/>
        <w:gridCol w:w="2688"/>
        <w:gridCol w:w="1555"/>
      </w:tblGrid>
      <w:tr w:rsidR="00AD3279" w:rsidRPr="00F35510" w:rsidTr="00AD3279">
        <w:trPr>
          <w:jc w:val="center"/>
        </w:trPr>
        <w:tc>
          <w:tcPr>
            <w:tcW w:w="889" w:type="dxa"/>
          </w:tcPr>
          <w:p w:rsidR="00AD3279" w:rsidRPr="00F35510" w:rsidRDefault="00AD3279" w:rsidP="00AD3279">
            <w:pPr>
              <w:spacing w:line="276" w:lineRule="auto"/>
              <w:ind w:left="-142" w:right="-108"/>
              <w:jc w:val="center"/>
              <w:rPr>
                <w:b/>
                <w:sz w:val="20"/>
                <w:szCs w:val="20"/>
              </w:rPr>
            </w:pPr>
            <w:r w:rsidRPr="00F35510">
              <w:rPr>
                <w:b/>
                <w:sz w:val="20"/>
                <w:szCs w:val="20"/>
              </w:rPr>
              <w:t>Tuần / Chương</w:t>
            </w:r>
          </w:p>
        </w:tc>
        <w:tc>
          <w:tcPr>
            <w:tcW w:w="1848" w:type="dxa"/>
          </w:tcPr>
          <w:p w:rsidR="00AD3279" w:rsidRPr="00F35510" w:rsidRDefault="00AD3279" w:rsidP="00AD3279">
            <w:pPr>
              <w:spacing w:line="276" w:lineRule="auto"/>
              <w:jc w:val="center"/>
              <w:rPr>
                <w:b/>
                <w:sz w:val="20"/>
                <w:szCs w:val="20"/>
              </w:rPr>
            </w:pPr>
            <w:r w:rsidRPr="00F35510">
              <w:rPr>
                <w:b/>
                <w:sz w:val="20"/>
                <w:szCs w:val="20"/>
              </w:rPr>
              <w:t>Nội dung</w:t>
            </w:r>
          </w:p>
        </w:tc>
        <w:tc>
          <w:tcPr>
            <w:tcW w:w="2774" w:type="dxa"/>
          </w:tcPr>
          <w:p w:rsidR="00AD3279" w:rsidRPr="00F35510" w:rsidRDefault="00AD3279" w:rsidP="00AD3279">
            <w:pPr>
              <w:spacing w:line="276" w:lineRule="auto"/>
              <w:jc w:val="center"/>
              <w:rPr>
                <w:b/>
                <w:sz w:val="20"/>
                <w:szCs w:val="20"/>
              </w:rPr>
            </w:pPr>
            <w:r w:rsidRPr="00F35510">
              <w:rPr>
                <w:b/>
                <w:sz w:val="20"/>
                <w:szCs w:val="20"/>
              </w:rPr>
              <w:t xml:space="preserve">Chuẩn đầu ra </w:t>
            </w:r>
            <w:r w:rsidRPr="00F35510">
              <w:rPr>
                <w:b/>
                <w:sz w:val="20"/>
                <w:szCs w:val="20"/>
              </w:rPr>
              <w:br/>
              <w:t>chi tiết</w:t>
            </w:r>
          </w:p>
        </w:tc>
        <w:tc>
          <w:tcPr>
            <w:tcW w:w="2754" w:type="dxa"/>
          </w:tcPr>
          <w:p w:rsidR="00AD3279" w:rsidRPr="00F35510" w:rsidRDefault="00AD3279" w:rsidP="00AD3279">
            <w:pPr>
              <w:spacing w:line="276" w:lineRule="auto"/>
              <w:jc w:val="center"/>
              <w:rPr>
                <w:b/>
                <w:sz w:val="20"/>
                <w:szCs w:val="20"/>
              </w:rPr>
            </w:pPr>
            <w:r w:rsidRPr="00F35510">
              <w:rPr>
                <w:b/>
                <w:sz w:val="20"/>
                <w:szCs w:val="20"/>
              </w:rPr>
              <w:t xml:space="preserve">Hoạt động </w:t>
            </w:r>
            <w:r w:rsidRPr="00F35510">
              <w:rPr>
                <w:b/>
                <w:sz w:val="20"/>
                <w:szCs w:val="20"/>
              </w:rPr>
              <w:br/>
              <w:t>dạy và học</w:t>
            </w:r>
          </w:p>
        </w:tc>
        <w:tc>
          <w:tcPr>
            <w:tcW w:w="1590" w:type="dxa"/>
          </w:tcPr>
          <w:p w:rsidR="00AD3279" w:rsidRPr="00F35510" w:rsidRDefault="00AD3279" w:rsidP="00AD3279">
            <w:pPr>
              <w:spacing w:line="276" w:lineRule="auto"/>
              <w:jc w:val="center"/>
              <w:rPr>
                <w:b/>
                <w:sz w:val="20"/>
                <w:szCs w:val="20"/>
              </w:rPr>
            </w:pPr>
            <w:r w:rsidRPr="00F35510">
              <w:rPr>
                <w:b/>
                <w:sz w:val="20"/>
                <w:szCs w:val="20"/>
              </w:rPr>
              <w:t xml:space="preserve">Hoạt động </w:t>
            </w:r>
            <w:r w:rsidRPr="00F35510">
              <w:rPr>
                <w:b/>
                <w:sz w:val="20"/>
                <w:szCs w:val="20"/>
              </w:rPr>
              <w:br/>
              <w:t>đánh giá</w:t>
            </w:r>
          </w:p>
        </w:tc>
      </w:tr>
      <w:tr w:rsidR="00AD3279" w:rsidRPr="00F35510" w:rsidTr="00AD3279">
        <w:trPr>
          <w:trHeight w:val="2858"/>
          <w:jc w:val="center"/>
        </w:trPr>
        <w:tc>
          <w:tcPr>
            <w:tcW w:w="889" w:type="dxa"/>
            <w:vMerge w:val="restart"/>
          </w:tcPr>
          <w:p w:rsidR="00AD3279" w:rsidRPr="009A02CC" w:rsidRDefault="00AD3279" w:rsidP="00AD3279">
            <w:pPr>
              <w:spacing w:line="276" w:lineRule="auto"/>
              <w:jc w:val="center"/>
              <w:rPr>
                <w:color w:val="0033CC"/>
                <w:sz w:val="20"/>
                <w:szCs w:val="20"/>
              </w:rPr>
            </w:pPr>
            <w:r w:rsidRPr="009A02CC">
              <w:rPr>
                <w:color w:val="0033CC"/>
                <w:sz w:val="20"/>
                <w:szCs w:val="20"/>
              </w:rPr>
              <w:t>1</w:t>
            </w:r>
          </w:p>
        </w:tc>
        <w:tc>
          <w:tcPr>
            <w:tcW w:w="1848" w:type="dxa"/>
            <w:vMerge w:val="restart"/>
          </w:tcPr>
          <w:p w:rsidR="00AD3279" w:rsidRDefault="00AD3279" w:rsidP="00AD3279">
            <w:pPr>
              <w:widowControl/>
              <w:spacing w:line="276" w:lineRule="auto"/>
              <w:jc w:val="left"/>
              <w:rPr>
                <w:b/>
                <w:color w:val="0033CC"/>
                <w:sz w:val="20"/>
                <w:szCs w:val="20"/>
              </w:rPr>
            </w:pPr>
            <w:r w:rsidRPr="009A02CC">
              <w:rPr>
                <w:b/>
                <w:color w:val="0033CC"/>
                <w:sz w:val="20"/>
                <w:szCs w:val="20"/>
              </w:rPr>
              <w:t>Giới thiệu về môn học</w:t>
            </w:r>
          </w:p>
          <w:p w:rsidR="00AD3279" w:rsidRPr="004976DC" w:rsidRDefault="00AD3279" w:rsidP="00AD3279">
            <w:pPr>
              <w:keepNext/>
              <w:jc w:val="left"/>
              <w:outlineLvl w:val="3"/>
              <w:rPr>
                <w:b/>
                <w:color w:val="0033CC"/>
                <w:sz w:val="20"/>
                <w:szCs w:val="20"/>
              </w:rPr>
            </w:pPr>
          </w:p>
          <w:p w:rsidR="00AD3279" w:rsidRPr="009A02CC" w:rsidRDefault="00AD3279" w:rsidP="00AD3279">
            <w:pPr>
              <w:widowControl/>
              <w:spacing w:line="276" w:lineRule="auto"/>
              <w:jc w:val="left"/>
              <w:rPr>
                <w:color w:val="0033CC"/>
                <w:sz w:val="20"/>
                <w:szCs w:val="20"/>
              </w:rPr>
            </w:pPr>
            <w:r>
              <w:rPr>
                <w:color w:val="0033CC"/>
                <w:sz w:val="20"/>
                <w:szCs w:val="20"/>
              </w:rPr>
              <w:t>- Thông tin giảng viên</w:t>
            </w:r>
          </w:p>
          <w:p w:rsidR="00AD3279" w:rsidRPr="009A02CC" w:rsidRDefault="00AD3279" w:rsidP="00AD3279">
            <w:pPr>
              <w:widowControl/>
              <w:spacing w:line="276" w:lineRule="auto"/>
              <w:jc w:val="left"/>
              <w:rPr>
                <w:color w:val="0033CC"/>
                <w:sz w:val="20"/>
                <w:szCs w:val="20"/>
              </w:rPr>
            </w:pPr>
            <w:r w:rsidRPr="009A02CC">
              <w:rPr>
                <w:color w:val="0033CC"/>
                <w:sz w:val="20"/>
                <w:szCs w:val="20"/>
              </w:rPr>
              <w:t>- Các vấn đề liên quan đến môn học</w:t>
            </w:r>
          </w:p>
          <w:p w:rsidR="00AD3279" w:rsidRDefault="00AD3279" w:rsidP="00AD3279">
            <w:pPr>
              <w:widowControl/>
              <w:spacing w:line="276" w:lineRule="auto"/>
              <w:jc w:val="left"/>
              <w:rPr>
                <w:color w:val="0033CC"/>
                <w:sz w:val="20"/>
                <w:szCs w:val="20"/>
              </w:rPr>
            </w:pPr>
            <w:r>
              <w:rPr>
                <w:color w:val="0033CC"/>
                <w:sz w:val="20"/>
                <w:szCs w:val="20"/>
              </w:rPr>
              <w:t>- Cách thức dạy và học</w:t>
            </w:r>
          </w:p>
          <w:p w:rsidR="00AD3279" w:rsidRDefault="00AD3279" w:rsidP="00AD3279">
            <w:pPr>
              <w:widowControl/>
              <w:spacing w:line="276" w:lineRule="auto"/>
              <w:jc w:val="left"/>
              <w:rPr>
                <w:color w:val="0033CC"/>
                <w:sz w:val="20"/>
                <w:szCs w:val="20"/>
              </w:rPr>
            </w:pPr>
          </w:p>
          <w:p w:rsidR="00AD3279" w:rsidRPr="00DB0993" w:rsidRDefault="00AD3279" w:rsidP="00AD3279">
            <w:pPr>
              <w:keepNext/>
              <w:jc w:val="left"/>
              <w:outlineLvl w:val="3"/>
              <w:rPr>
                <w:b/>
                <w:color w:val="0033CC"/>
                <w:sz w:val="20"/>
                <w:szCs w:val="20"/>
              </w:rPr>
            </w:pPr>
            <w:r w:rsidRPr="004976DC">
              <w:rPr>
                <w:b/>
                <w:color w:val="0033CC"/>
                <w:sz w:val="20"/>
                <w:szCs w:val="20"/>
              </w:rPr>
              <w:lastRenderedPageBreak/>
              <w:t>Ôn lại các kiến thức cơ bản về máy tính</w:t>
            </w:r>
          </w:p>
          <w:p w:rsidR="00AD3279" w:rsidRPr="00CD7B49" w:rsidRDefault="00AD3279" w:rsidP="00AD3279">
            <w:pPr>
              <w:keepNext/>
              <w:jc w:val="left"/>
              <w:outlineLvl w:val="3"/>
              <w:rPr>
                <w:color w:val="0033CC"/>
                <w:sz w:val="20"/>
                <w:szCs w:val="20"/>
              </w:rPr>
            </w:pPr>
            <w:r w:rsidRPr="00CD7B49">
              <w:rPr>
                <w:color w:val="0033CC"/>
                <w:sz w:val="20"/>
                <w:szCs w:val="20"/>
              </w:rPr>
              <w:t xml:space="preserve">- Các hệ đếm </w:t>
            </w:r>
          </w:p>
          <w:p w:rsidR="00AD3279" w:rsidRPr="00CD7B49" w:rsidRDefault="00AD3279" w:rsidP="00AD3279">
            <w:pPr>
              <w:keepNext/>
              <w:jc w:val="left"/>
              <w:outlineLvl w:val="3"/>
              <w:rPr>
                <w:color w:val="0033CC"/>
                <w:sz w:val="20"/>
                <w:szCs w:val="20"/>
              </w:rPr>
            </w:pPr>
            <w:r w:rsidRPr="00CD7B49">
              <w:rPr>
                <w:color w:val="0033CC"/>
                <w:sz w:val="20"/>
                <w:szCs w:val="20"/>
              </w:rPr>
              <w:t xml:space="preserve">- Các khái niệm cơ bản </w:t>
            </w:r>
          </w:p>
          <w:p w:rsidR="00AD3279" w:rsidRPr="00CD7B49" w:rsidRDefault="00AD3279" w:rsidP="00AD3279">
            <w:pPr>
              <w:keepNext/>
              <w:jc w:val="left"/>
              <w:outlineLvl w:val="3"/>
              <w:rPr>
                <w:color w:val="0033CC"/>
                <w:sz w:val="20"/>
                <w:szCs w:val="20"/>
              </w:rPr>
            </w:pPr>
            <w:r w:rsidRPr="00CD7B49">
              <w:rPr>
                <w:color w:val="0033CC"/>
                <w:sz w:val="20"/>
                <w:szCs w:val="20"/>
              </w:rPr>
              <w:t>- Lịch sử phát triển của máy tính</w:t>
            </w:r>
          </w:p>
          <w:p w:rsidR="00AD3279" w:rsidRPr="00CD7B49" w:rsidRDefault="00AD3279" w:rsidP="00AD3279">
            <w:pPr>
              <w:keepNext/>
              <w:jc w:val="left"/>
              <w:outlineLvl w:val="3"/>
              <w:rPr>
                <w:color w:val="0033CC"/>
                <w:sz w:val="20"/>
                <w:szCs w:val="20"/>
              </w:rPr>
            </w:pPr>
            <w:r w:rsidRPr="00CD7B49">
              <w:rPr>
                <w:color w:val="0033CC"/>
                <w:sz w:val="20"/>
                <w:szCs w:val="20"/>
              </w:rPr>
              <w:t>- Các thành phần cơ bản của máy tính</w:t>
            </w:r>
          </w:p>
          <w:p w:rsidR="00AD3279" w:rsidRPr="00CD7B49" w:rsidRDefault="00AD3279" w:rsidP="00AD3279">
            <w:pPr>
              <w:keepNext/>
              <w:jc w:val="left"/>
              <w:outlineLvl w:val="3"/>
              <w:rPr>
                <w:color w:val="0033CC"/>
                <w:sz w:val="20"/>
                <w:szCs w:val="20"/>
              </w:rPr>
            </w:pPr>
            <w:r w:rsidRPr="00CD7B49">
              <w:rPr>
                <w:color w:val="0033CC"/>
                <w:sz w:val="20"/>
                <w:szCs w:val="20"/>
              </w:rPr>
              <w:t>- Phần mềm</w:t>
            </w:r>
          </w:p>
          <w:p w:rsidR="00AD3279" w:rsidRPr="00AE7235" w:rsidRDefault="00AD3279" w:rsidP="00AD3279">
            <w:pPr>
              <w:keepNext/>
              <w:jc w:val="left"/>
              <w:outlineLvl w:val="3"/>
              <w:rPr>
                <w:b/>
                <w:color w:val="0033CC"/>
                <w:sz w:val="20"/>
                <w:szCs w:val="20"/>
              </w:rPr>
            </w:pPr>
            <w:r w:rsidRPr="00CD7B49">
              <w:rPr>
                <w:color w:val="0033CC"/>
                <w:sz w:val="20"/>
                <w:szCs w:val="20"/>
              </w:rPr>
              <w:t>- Các cấp chuyển đổi</w:t>
            </w:r>
          </w:p>
        </w:tc>
        <w:tc>
          <w:tcPr>
            <w:tcW w:w="2774" w:type="dxa"/>
          </w:tcPr>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rPr>
                <w:color w:val="0033CC"/>
                <w:sz w:val="20"/>
                <w:szCs w:val="20"/>
              </w:rPr>
            </w:pPr>
            <w:r w:rsidRPr="009A02CC">
              <w:rPr>
                <w:color w:val="0033CC"/>
                <w:sz w:val="20"/>
                <w:szCs w:val="20"/>
              </w:rPr>
              <w:t>- Tự giới thiệu</w:t>
            </w:r>
          </w:p>
          <w:p w:rsidR="00AD3279" w:rsidRPr="009A02CC" w:rsidRDefault="00AD3279" w:rsidP="00AD3279">
            <w:pPr>
              <w:spacing w:line="276" w:lineRule="auto"/>
              <w:jc w:val="left"/>
              <w:rPr>
                <w:color w:val="0033CC"/>
                <w:sz w:val="20"/>
                <w:szCs w:val="20"/>
              </w:rPr>
            </w:pPr>
            <w:r w:rsidRPr="009A02CC">
              <w:rPr>
                <w:color w:val="0033CC"/>
                <w:sz w:val="20"/>
                <w:szCs w:val="20"/>
              </w:rPr>
              <w:t>- Giới thiệu lướt qua đề cương môn học</w:t>
            </w:r>
          </w:p>
          <w:p w:rsidR="00AD3279" w:rsidRPr="009A02CC" w:rsidRDefault="00AD3279" w:rsidP="00AD3279">
            <w:pPr>
              <w:spacing w:line="276" w:lineRule="auto"/>
              <w:jc w:val="left"/>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sidRPr="009A02CC">
              <w:rPr>
                <w:color w:val="0033CC"/>
                <w:sz w:val="20"/>
                <w:szCs w:val="20"/>
              </w:rPr>
              <w:t>- Cung cấp các tài liệu tham khảo</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Pr="009A02CC"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Tìm hiểu kỹ đề cương môn học</w:t>
            </w:r>
          </w:p>
        </w:tc>
        <w:tc>
          <w:tcPr>
            <w:tcW w:w="1590" w:type="dxa"/>
          </w:tcPr>
          <w:p w:rsidR="00AD3279" w:rsidRPr="009A02CC" w:rsidRDefault="00AD3279" w:rsidP="00AD3279">
            <w:pPr>
              <w:spacing w:line="276" w:lineRule="auto"/>
              <w:rPr>
                <w:color w:val="0033CC"/>
                <w:sz w:val="20"/>
                <w:szCs w:val="20"/>
              </w:rPr>
            </w:pPr>
          </w:p>
        </w:tc>
      </w:tr>
      <w:tr w:rsidR="00AD3279" w:rsidRPr="00F35510" w:rsidTr="00AD3279">
        <w:trPr>
          <w:trHeight w:val="305"/>
          <w:jc w:val="center"/>
        </w:trPr>
        <w:tc>
          <w:tcPr>
            <w:tcW w:w="889" w:type="dxa"/>
            <w:vMerge/>
          </w:tcPr>
          <w:p w:rsidR="00AD3279" w:rsidRPr="009A02CC" w:rsidRDefault="00AD3279" w:rsidP="00AD3279">
            <w:pPr>
              <w:spacing w:line="276" w:lineRule="auto"/>
              <w:jc w:val="center"/>
              <w:rPr>
                <w:color w:val="0033CC"/>
                <w:sz w:val="20"/>
                <w:szCs w:val="20"/>
              </w:rPr>
            </w:pPr>
          </w:p>
        </w:tc>
        <w:tc>
          <w:tcPr>
            <w:tcW w:w="1848" w:type="dxa"/>
            <w:vMerge/>
          </w:tcPr>
          <w:p w:rsidR="00AD3279" w:rsidRPr="004976DC" w:rsidRDefault="00AD3279" w:rsidP="00AD3279">
            <w:pPr>
              <w:keepNext/>
              <w:jc w:val="left"/>
              <w:outlineLvl w:val="3"/>
              <w:rPr>
                <w:b/>
                <w:color w:val="0033CC"/>
                <w:sz w:val="20"/>
                <w:szCs w:val="20"/>
              </w:rPr>
            </w:pP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t>L.O.1.1</w:t>
            </w:r>
            <w:r w:rsidRPr="009A02CC">
              <w:rPr>
                <w:color w:val="0033CC"/>
                <w:sz w:val="20"/>
                <w:szCs w:val="20"/>
              </w:rPr>
              <w:t xml:space="preserve"> –</w:t>
            </w:r>
            <w:r>
              <w:rPr>
                <w:color w:val="0033CC"/>
                <w:sz w:val="20"/>
                <w:szCs w:val="20"/>
              </w:rPr>
              <w:t xml:space="preserve"> Giải thích các hệ thống số (hệ nhị phân, bát phân, thập phân, thập lục </w:t>
            </w:r>
            <w:r>
              <w:rPr>
                <w:color w:val="0033CC"/>
                <w:sz w:val="20"/>
                <w:szCs w:val="20"/>
              </w:rPr>
              <w:lastRenderedPageBreak/>
              <w:t>phân)</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lastRenderedPageBreak/>
              <w:t>Giảng viên</w:t>
            </w:r>
            <w:r w:rsidRPr="009A02CC">
              <w:rPr>
                <w:color w:val="0033CC"/>
                <w:sz w:val="20"/>
                <w:szCs w:val="20"/>
              </w:rPr>
              <w:t>:</w:t>
            </w:r>
          </w:p>
          <w:p w:rsidR="00AD3279" w:rsidRDefault="00AD3279" w:rsidP="00AD3279">
            <w:pPr>
              <w:spacing w:line="276" w:lineRule="auto"/>
              <w:rPr>
                <w:color w:val="0033CC"/>
                <w:sz w:val="20"/>
                <w:szCs w:val="20"/>
              </w:rPr>
            </w:pPr>
            <w:r>
              <w:rPr>
                <w:color w:val="0033CC"/>
                <w:sz w:val="20"/>
                <w:szCs w:val="20"/>
              </w:rPr>
              <w:t>- Trình bày lý thuyết</w:t>
            </w:r>
          </w:p>
          <w:p w:rsidR="00AD3279" w:rsidRPr="009A02CC" w:rsidRDefault="00AD3279" w:rsidP="00AD3279">
            <w:pPr>
              <w:spacing w:line="276" w:lineRule="auto"/>
              <w:rPr>
                <w:color w:val="0033CC"/>
                <w:sz w:val="20"/>
                <w:szCs w:val="20"/>
              </w:rPr>
            </w:pPr>
            <w:r>
              <w:rPr>
                <w:color w:val="0033CC"/>
                <w:sz w:val="20"/>
                <w:szCs w:val="20"/>
              </w:rPr>
              <w:t>- Ra các bài tập</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giải thích các hệ thống số</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lastRenderedPageBreak/>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w:t>
            </w:r>
          </w:p>
        </w:tc>
      </w:tr>
      <w:tr w:rsidR="00AD3279" w:rsidRPr="00F35510" w:rsidTr="00AD3279">
        <w:trPr>
          <w:trHeight w:val="260"/>
          <w:jc w:val="center"/>
        </w:trPr>
        <w:tc>
          <w:tcPr>
            <w:tcW w:w="889" w:type="dxa"/>
            <w:vMerge/>
          </w:tcPr>
          <w:p w:rsidR="00AD3279" w:rsidRPr="009A02CC" w:rsidRDefault="00AD3279" w:rsidP="00AD3279">
            <w:pPr>
              <w:spacing w:line="276" w:lineRule="auto"/>
              <w:jc w:val="center"/>
              <w:rPr>
                <w:color w:val="0033CC"/>
                <w:sz w:val="20"/>
                <w:szCs w:val="20"/>
              </w:rPr>
            </w:pPr>
          </w:p>
        </w:tc>
        <w:tc>
          <w:tcPr>
            <w:tcW w:w="1848" w:type="dxa"/>
            <w:vMerge/>
          </w:tcPr>
          <w:p w:rsidR="00AD3279" w:rsidRPr="009A02CC" w:rsidRDefault="00AD3279" w:rsidP="00AD3279">
            <w:pPr>
              <w:widowControl/>
              <w:spacing w:line="276" w:lineRule="auto"/>
              <w:jc w:val="left"/>
              <w:rPr>
                <w:b/>
                <w:color w:val="0033CC"/>
                <w:sz w:val="20"/>
                <w:szCs w:val="20"/>
              </w:rPr>
            </w:pPr>
          </w:p>
        </w:tc>
        <w:tc>
          <w:tcPr>
            <w:tcW w:w="2774" w:type="dxa"/>
          </w:tcPr>
          <w:p w:rsidR="00AD3279" w:rsidRDefault="00AD3279" w:rsidP="00AD3279">
            <w:pPr>
              <w:spacing w:line="276" w:lineRule="auto"/>
              <w:jc w:val="left"/>
              <w:rPr>
                <w:color w:val="0033CC"/>
                <w:sz w:val="20"/>
                <w:szCs w:val="20"/>
              </w:rPr>
            </w:pPr>
            <w:r>
              <w:rPr>
                <w:color w:val="0033CC"/>
                <w:sz w:val="20"/>
                <w:szCs w:val="20"/>
              </w:rPr>
              <w:t>L.O.1.2</w:t>
            </w:r>
            <w:r w:rsidRPr="009A02CC">
              <w:rPr>
                <w:color w:val="0033CC"/>
                <w:sz w:val="20"/>
                <w:szCs w:val="20"/>
              </w:rPr>
              <w:t xml:space="preserve"> –</w:t>
            </w:r>
            <w:r>
              <w:rPr>
                <w:color w:val="0033CC"/>
                <w:sz w:val="20"/>
                <w:szCs w:val="20"/>
              </w:rPr>
              <w:t xml:space="preserve"> C</w:t>
            </w:r>
            <w:r w:rsidRPr="001D5B3D">
              <w:rPr>
                <w:color w:val="0033CC"/>
                <w:sz w:val="20"/>
                <w:szCs w:val="20"/>
              </w:rPr>
              <w:t xml:space="preserve">huyển đổi </w:t>
            </w:r>
            <w:r>
              <w:rPr>
                <w:color w:val="0033CC"/>
                <w:sz w:val="20"/>
                <w:szCs w:val="20"/>
              </w:rPr>
              <w:t>giữa các hệ thống số (hệ nhị phân, bát phân, thập phân, thập lục phân)</w:t>
            </w: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w:t>
            </w:r>
          </w:p>
          <w:p w:rsidR="00AD3279" w:rsidRDefault="00AD3279" w:rsidP="00AD3279">
            <w:pPr>
              <w:spacing w:line="276" w:lineRule="auto"/>
              <w:rPr>
                <w:color w:val="0033CC"/>
                <w:sz w:val="20"/>
                <w:szCs w:val="20"/>
              </w:rPr>
            </w:pPr>
            <w:r>
              <w:rPr>
                <w:color w:val="0033CC"/>
                <w:sz w:val="20"/>
                <w:szCs w:val="20"/>
              </w:rPr>
              <w:t>- Trình bày lý thuyết</w:t>
            </w:r>
          </w:p>
          <w:p w:rsidR="00AD3279" w:rsidRPr="009A02CC" w:rsidRDefault="00AD3279" w:rsidP="00AD3279">
            <w:pPr>
              <w:spacing w:line="276" w:lineRule="auto"/>
              <w:rPr>
                <w:color w:val="0033CC"/>
                <w:sz w:val="20"/>
                <w:szCs w:val="20"/>
              </w:rPr>
            </w:pPr>
            <w:r>
              <w:rPr>
                <w:color w:val="0033CC"/>
                <w:sz w:val="20"/>
                <w:szCs w:val="20"/>
              </w:rPr>
              <w:t>- Ra các bài tập</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giải bài tập chuyển đổi giữa các hệ thống số</w:t>
            </w:r>
          </w:p>
        </w:tc>
        <w:tc>
          <w:tcPr>
            <w:tcW w:w="1590" w:type="dxa"/>
          </w:tcPr>
          <w:p w:rsidR="00AD3279" w:rsidRPr="009A02CC" w:rsidRDefault="00AD3279" w:rsidP="00AD3279">
            <w:pPr>
              <w:spacing w:line="276" w:lineRule="auto"/>
              <w:jc w:val="left"/>
              <w:rPr>
                <w:color w:val="0033CC"/>
                <w:sz w:val="20"/>
                <w:szCs w:val="20"/>
              </w:rPr>
            </w:pPr>
            <w:r>
              <w:rPr>
                <w:color w:val="0033CC"/>
                <w:sz w:val="20"/>
                <w:szCs w:val="20"/>
              </w:rPr>
              <w:t>Bài tập trên lớp #2</w:t>
            </w:r>
          </w:p>
          <w:p w:rsidR="00AD3279" w:rsidRPr="009A02CC" w:rsidRDefault="00AD3279" w:rsidP="00AD3279">
            <w:pPr>
              <w:spacing w:line="276" w:lineRule="auto"/>
              <w:jc w:val="left"/>
              <w:rPr>
                <w:color w:val="0033CC"/>
                <w:sz w:val="20"/>
                <w:szCs w:val="20"/>
              </w:rPr>
            </w:pPr>
          </w:p>
        </w:tc>
      </w:tr>
      <w:tr w:rsidR="00AD3279" w:rsidRPr="00F35510" w:rsidTr="00AD3279">
        <w:trPr>
          <w:trHeight w:val="2512"/>
          <w:jc w:val="center"/>
        </w:trPr>
        <w:tc>
          <w:tcPr>
            <w:tcW w:w="889" w:type="dxa"/>
            <w:vMerge/>
          </w:tcPr>
          <w:p w:rsidR="00AD3279" w:rsidRPr="009A02CC" w:rsidRDefault="00AD3279" w:rsidP="00AD3279">
            <w:pPr>
              <w:spacing w:line="276" w:lineRule="auto"/>
              <w:jc w:val="center"/>
              <w:rPr>
                <w:color w:val="0033CC"/>
                <w:sz w:val="20"/>
                <w:szCs w:val="20"/>
              </w:rPr>
            </w:pPr>
          </w:p>
        </w:tc>
        <w:tc>
          <w:tcPr>
            <w:tcW w:w="1848" w:type="dxa"/>
            <w:vMerge/>
          </w:tcPr>
          <w:p w:rsidR="00AD3279" w:rsidRPr="009A02CC" w:rsidRDefault="00AD3279" w:rsidP="00AD3279">
            <w:pPr>
              <w:widowControl/>
              <w:spacing w:line="276" w:lineRule="auto"/>
              <w:jc w:val="left"/>
              <w:rPr>
                <w:b/>
                <w:color w:val="0033CC"/>
                <w:sz w:val="20"/>
                <w:szCs w:val="20"/>
              </w:rPr>
            </w:pPr>
          </w:p>
        </w:tc>
        <w:tc>
          <w:tcPr>
            <w:tcW w:w="2774" w:type="dxa"/>
          </w:tcPr>
          <w:p w:rsidR="00AD3279" w:rsidRDefault="00AD3279" w:rsidP="00AD3279">
            <w:pPr>
              <w:spacing w:line="276" w:lineRule="auto"/>
              <w:jc w:val="left"/>
              <w:rPr>
                <w:color w:val="0033CC"/>
                <w:sz w:val="20"/>
                <w:szCs w:val="20"/>
              </w:rPr>
            </w:pPr>
            <w:r>
              <w:rPr>
                <w:color w:val="0033CC"/>
                <w:sz w:val="20"/>
                <w:szCs w:val="20"/>
              </w:rPr>
              <w:t>L.O.1.3</w:t>
            </w:r>
            <w:r w:rsidRPr="009A02CC">
              <w:rPr>
                <w:color w:val="0033CC"/>
                <w:sz w:val="20"/>
                <w:szCs w:val="20"/>
              </w:rPr>
              <w:t xml:space="preserve"> –</w:t>
            </w:r>
            <w:r>
              <w:rPr>
                <w:color w:val="0033CC"/>
                <w:sz w:val="20"/>
                <w:szCs w:val="20"/>
              </w:rPr>
              <w:t xml:space="preserve"> Chuyển đổi các đơn vị trong tin học (bit, byte, </w:t>
            </w:r>
            <w:r w:rsidRPr="00B7593F">
              <w:rPr>
                <w:color w:val="0033CC"/>
                <w:sz w:val="20"/>
                <w:szCs w:val="20"/>
              </w:rPr>
              <w:t>kilo byte</w:t>
            </w:r>
            <w:r>
              <w:rPr>
                <w:color w:val="0033CC"/>
                <w:sz w:val="20"/>
                <w:szCs w:val="20"/>
              </w:rPr>
              <w:t xml:space="preserve">, </w:t>
            </w:r>
            <w:r w:rsidRPr="00B7593F">
              <w:rPr>
                <w:color w:val="0033CC"/>
                <w:sz w:val="20"/>
                <w:szCs w:val="20"/>
              </w:rPr>
              <w:t>mega byte</w:t>
            </w:r>
            <w:r>
              <w:rPr>
                <w:color w:val="0033CC"/>
                <w:sz w:val="20"/>
                <w:szCs w:val="20"/>
              </w:rPr>
              <w:t xml:space="preserve">, </w:t>
            </w:r>
            <w:r w:rsidRPr="00B7593F">
              <w:rPr>
                <w:color w:val="0033CC"/>
                <w:sz w:val="20"/>
                <w:szCs w:val="20"/>
              </w:rPr>
              <w:t>giga byte</w:t>
            </w:r>
            <w:r>
              <w:rPr>
                <w:color w:val="0033CC"/>
                <w:sz w:val="20"/>
                <w:szCs w:val="20"/>
              </w:rPr>
              <w:t xml:space="preserve">, </w:t>
            </w:r>
            <w:r w:rsidRPr="008E3637">
              <w:rPr>
                <w:color w:val="0033CC"/>
                <w:sz w:val="20"/>
                <w:szCs w:val="20"/>
              </w:rPr>
              <w:t>tera byte</w:t>
            </w:r>
            <w:r>
              <w:rPr>
                <w:color w:val="0033CC"/>
                <w:sz w:val="20"/>
                <w:szCs w:val="20"/>
              </w:rPr>
              <w:t>)</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w:t>
            </w:r>
          </w:p>
          <w:p w:rsidR="00AD3279" w:rsidRDefault="00AD3279" w:rsidP="00AD3279">
            <w:pPr>
              <w:spacing w:line="276" w:lineRule="auto"/>
              <w:rPr>
                <w:color w:val="0033CC"/>
                <w:sz w:val="20"/>
                <w:szCs w:val="20"/>
              </w:rPr>
            </w:pPr>
            <w:r>
              <w:rPr>
                <w:color w:val="0033CC"/>
                <w:sz w:val="20"/>
                <w:szCs w:val="20"/>
              </w:rPr>
              <w:t>- Trình bày lý thuyết</w:t>
            </w:r>
          </w:p>
          <w:p w:rsidR="00AD3279" w:rsidRDefault="00AD3279" w:rsidP="00AD3279">
            <w:pPr>
              <w:spacing w:line="276" w:lineRule="auto"/>
              <w:rPr>
                <w:color w:val="0033CC"/>
                <w:sz w:val="20"/>
                <w:szCs w:val="20"/>
              </w:rPr>
            </w:pPr>
            <w:r>
              <w:rPr>
                <w:color w:val="0033CC"/>
                <w:sz w:val="20"/>
                <w:szCs w:val="20"/>
              </w:rPr>
              <w:t>- Ra các bài tập</w:t>
            </w:r>
          </w:p>
          <w:p w:rsidR="00AD3279"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 xml:space="preserve">Thực hành chuyển đổi bit, byte, </w:t>
            </w:r>
            <w:r w:rsidRPr="00B7593F">
              <w:rPr>
                <w:color w:val="0033CC"/>
                <w:sz w:val="20"/>
                <w:szCs w:val="20"/>
              </w:rPr>
              <w:t>kilo byte</w:t>
            </w:r>
            <w:r>
              <w:rPr>
                <w:color w:val="0033CC"/>
                <w:sz w:val="20"/>
                <w:szCs w:val="20"/>
              </w:rPr>
              <w:t xml:space="preserve">, </w:t>
            </w:r>
            <w:r w:rsidRPr="00B7593F">
              <w:rPr>
                <w:color w:val="0033CC"/>
                <w:sz w:val="20"/>
                <w:szCs w:val="20"/>
              </w:rPr>
              <w:t>mega byte</w:t>
            </w:r>
            <w:r>
              <w:rPr>
                <w:color w:val="0033CC"/>
                <w:sz w:val="20"/>
                <w:szCs w:val="20"/>
              </w:rPr>
              <w:t xml:space="preserve">, </w:t>
            </w:r>
            <w:r w:rsidRPr="00B7593F">
              <w:rPr>
                <w:color w:val="0033CC"/>
                <w:sz w:val="20"/>
                <w:szCs w:val="20"/>
              </w:rPr>
              <w:t>giga byte</w:t>
            </w:r>
            <w:r>
              <w:rPr>
                <w:color w:val="0033CC"/>
                <w:sz w:val="20"/>
                <w:szCs w:val="20"/>
              </w:rPr>
              <w:t xml:space="preserve">, </w:t>
            </w:r>
            <w:r w:rsidRPr="008E3637">
              <w:rPr>
                <w:color w:val="0033CC"/>
                <w:sz w:val="20"/>
                <w:szCs w:val="20"/>
              </w:rPr>
              <w:t>tera byte</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3</w:t>
            </w:r>
          </w:p>
        </w:tc>
      </w:tr>
      <w:tr w:rsidR="00AD3279" w:rsidRPr="00F35510" w:rsidTr="00AD3279">
        <w:trPr>
          <w:trHeight w:val="810"/>
          <w:jc w:val="center"/>
        </w:trPr>
        <w:tc>
          <w:tcPr>
            <w:tcW w:w="889" w:type="dxa"/>
            <w:vMerge w:val="restart"/>
          </w:tcPr>
          <w:p w:rsidR="00AD3279" w:rsidRPr="009A02CC" w:rsidRDefault="00AD3279" w:rsidP="00AD3279">
            <w:pPr>
              <w:spacing w:line="276" w:lineRule="auto"/>
              <w:jc w:val="center"/>
              <w:rPr>
                <w:color w:val="0033CC"/>
                <w:sz w:val="20"/>
                <w:szCs w:val="20"/>
              </w:rPr>
            </w:pPr>
            <w:r w:rsidRPr="009A02CC">
              <w:rPr>
                <w:color w:val="0033CC"/>
                <w:sz w:val="20"/>
                <w:szCs w:val="20"/>
              </w:rPr>
              <w:t>2</w:t>
            </w:r>
          </w:p>
        </w:tc>
        <w:tc>
          <w:tcPr>
            <w:tcW w:w="1848" w:type="dxa"/>
            <w:vMerge w:val="restart"/>
          </w:tcPr>
          <w:p w:rsidR="00AD3279" w:rsidRDefault="00AD3279" w:rsidP="00AD3279">
            <w:pPr>
              <w:widowControl/>
              <w:spacing w:line="276" w:lineRule="auto"/>
              <w:jc w:val="left"/>
              <w:rPr>
                <w:b/>
                <w:color w:val="0033CC"/>
                <w:sz w:val="20"/>
                <w:szCs w:val="20"/>
              </w:rPr>
            </w:pPr>
            <w:r w:rsidRPr="00703876">
              <w:rPr>
                <w:b/>
                <w:color w:val="0033CC"/>
                <w:sz w:val="20"/>
                <w:szCs w:val="20"/>
              </w:rPr>
              <w:t>Các kiểu dữ liệu và thao tác</w:t>
            </w:r>
          </w:p>
          <w:p w:rsidR="00AD3279" w:rsidRPr="00703876" w:rsidRDefault="00AD3279" w:rsidP="00AD3279">
            <w:pPr>
              <w:widowControl/>
              <w:spacing w:line="276" w:lineRule="auto"/>
              <w:jc w:val="left"/>
              <w:rPr>
                <w:b/>
                <w:color w:val="0033CC"/>
                <w:sz w:val="20"/>
                <w:szCs w:val="20"/>
              </w:rPr>
            </w:pPr>
          </w:p>
          <w:p w:rsidR="00AD3279" w:rsidRPr="00703876" w:rsidRDefault="00AD3279" w:rsidP="00AD3279">
            <w:pPr>
              <w:widowControl/>
              <w:spacing w:line="276" w:lineRule="auto"/>
              <w:jc w:val="left"/>
              <w:rPr>
                <w:color w:val="0033CC"/>
                <w:sz w:val="20"/>
                <w:szCs w:val="20"/>
              </w:rPr>
            </w:pPr>
            <w:r w:rsidRPr="00703876">
              <w:rPr>
                <w:color w:val="0033CC"/>
                <w:sz w:val="20"/>
                <w:szCs w:val="20"/>
              </w:rPr>
              <w:t>- Kiểu dữ liệu số nguyên</w:t>
            </w:r>
          </w:p>
          <w:p w:rsidR="00AD3279" w:rsidRPr="00703876" w:rsidRDefault="00AD3279" w:rsidP="00AD3279">
            <w:pPr>
              <w:widowControl/>
              <w:spacing w:line="276" w:lineRule="auto"/>
              <w:jc w:val="left"/>
              <w:rPr>
                <w:color w:val="0033CC"/>
                <w:sz w:val="20"/>
                <w:szCs w:val="20"/>
              </w:rPr>
            </w:pPr>
            <w:r w:rsidRPr="00703876">
              <w:rPr>
                <w:color w:val="0033CC"/>
                <w:sz w:val="20"/>
                <w:szCs w:val="20"/>
              </w:rPr>
              <w:t>- Số nguyên bù 2</w:t>
            </w:r>
          </w:p>
          <w:p w:rsidR="00AD3279" w:rsidRPr="00703876" w:rsidRDefault="00AD3279" w:rsidP="00AD3279">
            <w:pPr>
              <w:widowControl/>
              <w:spacing w:line="276" w:lineRule="auto"/>
              <w:jc w:val="left"/>
              <w:rPr>
                <w:color w:val="0033CC"/>
                <w:sz w:val="20"/>
                <w:szCs w:val="20"/>
              </w:rPr>
            </w:pPr>
            <w:r w:rsidRPr="00703876">
              <w:rPr>
                <w:color w:val="0033CC"/>
                <w:sz w:val="20"/>
                <w:szCs w:val="20"/>
              </w:rPr>
              <w:t>- Phép toán trên bit - Phép toán số học</w:t>
            </w:r>
          </w:p>
          <w:p w:rsidR="00AD3279" w:rsidRPr="00703876" w:rsidRDefault="00AD3279" w:rsidP="00AD3279">
            <w:pPr>
              <w:widowControl/>
              <w:spacing w:line="276" w:lineRule="auto"/>
              <w:jc w:val="left"/>
              <w:rPr>
                <w:color w:val="0033CC"/>
                <w:sz w:val="20"/>
                <w:szCs w:val="20"/>
              </w:rPr>
            </w:pPr>
            <w:r w:rsidRPr="00703876">
              <w:rPr>
                <w:color w:val="0033CC"/>
                <w:sz w:val="20"/>
                <w:szCs w:val="20"/>
              </w:rPr>
              <w:t xml:space="preserve">- Phép toán luận lý </w:t>
            </w:r>
          </w:p>
          <w:p w:rsidR="00AD3279" w:rsidRPr="009A02CC" w:rsidRDefault="00AD3279" w:rsidP="00AD3279">
            <w:pPr>
              <w:widowControl/>
              <w:spacing w:line="276" w:lineRule="auto"/>
              <w:jc w:val="left"/>
              <w:rPr>
                <w:color w:val="0033CC"/>
                <w:sz w:val="20"/>
                <w:szCs w:val="20"/>
              </w:rPr>
            </w:pPr>
            <w:r w:rsidRPr="00703876">
              <w:rPr>
                <w:color w:val="0033CC"/>
                <w:sz w:val="20"/>
                <w:szCs w:val="20"/>
              </w:rPr>
              <w:t>- Kiểu dữ liệu dấu chấm động</w:t>
            </w: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t>L.O.2.1</w:t>
            </w:r>
            <w:r w:rsidRPr="009A02CC">
              <w:rPr>
                <w:color w:val="0033CC"/>
                <w:sz w:val="20"/>
                <w:szCs w:val="20"/>
              </w:rPr>
              <w:t xml:space="preserve"> –</w:t>
            </w:r>
            <w:r>
              <w:rPr>
                <w:color w:val="0033CC"/>
                <w:sz w:val="20"/>
                <w:szCs w:val="20"/>
              </w:rPr>
              <w:t xml:space="preserve"> Sử dụng kiểu số nguyên, số nguyên bù hai, các phép toán trên bit (cộng, trừ, AND, OR, NOT, XOR)</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Thực hành giải bài tập về các phép toán trên bit</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4</w:t>
            </w:r>
          </w:p>
        </w:tc>
      </w:tr>
      <w:tr w:rsidR="00AD3279" w:rsidRPr="00F35510" w:rsidTr="00AD3279">
        <w:trPr>
          <w:trHeight w:val="3174"/>
          <w:jc w:val="center"/>
        </w:trPr>
        <w:tc>
          <w:tcPr>
            <w:tcW w:w="889" w:type="dxa"/>
            <w:vMerge/>
          </w:tcPr>
          <w:p w:rsidR="00AD3279" w:rsidRPr="009A02CC" w:rsidRDefault="00AD3279" w:rsidP="00AD3279">
            <w:pPr>
              <w:spacing w:line="276" w:lineRule="auto"/>
              <w:jc w:val="center"/>
              <w:rPr>
                <w:color w:val="0033CC"/>
                <w:sz w:val="20"/>
                <w:szCs w:val="20"/>
              </w:rPr>
            </w:pPr>
          </w:p>
        </w:tc>
        <w:tc>
          <w:tcPr>
            <w:tcW w:w="1848" w:type="dxa"/>
            <w:vMerge/>
          </w:tcPr>
          <w:p w:rsidR="00AD3279" w:rsidRPr="00703876" w:rsidRDefault="00AD3279" w:rsidP="00AD3279">
            <w:pPr>
              <w:widowControl/>
              <w:spacing w:line="276" w:lineRule="auto"/>
              <w:jc w:val="left"/>
              <w:rPr>
                <w:b/>
                <w:color w:val="0033CC"/>
                <w:sz w:val="20"/>
                <w:szCs w:val="20"/>
              </w:rPr>
            </w:pPr>
          </w:p>
        </w:tc>
        <w:tc>
          <w:tcPr>
            <w:tcW w:w="2774" w:type="dxa"/>
          </w:tcPr>
          <w:p w:rsidR="00AD3279" w:rsidRDefault="00AD3279" w:rsidP="00AD3279">
            <w:pPr>
              <w:spacing w:line="276" w:lineRule="auto"/>
              <w:jc w:val="left"/>
              <w:rPr>
                <w:color w:val="0033CC"/>
                <w:sz w:val="20"/>
                <w:szCs w:val="20"/>
              </w:rPr>
            </w:pPr>
            <w:r>
              <w:rPr>
                <w:color w:val="0033CC"/>
                <w:sz w:val="20"/>
                <w:szCs w:val="20"/>
              </w:rPr>
              <w:t xml:space="preserve">L.O.2.2 </w:t>
            </w:r>
            <w:r w:rsidRPr="009A02CC">
              <w:rPr>
                <w:color w:val="0033CC"/>
                <w:sz w:val="20"/>
                <w:szCs w:val="20"/>
              </w:rPr>
              <w:t>–</w:t>
            </w:r>
            <w:r>
              <w:rPr>
                <w:color w:val="0033CC"/>
                <w:sz w:val="20"/>
                <w:szCs w:val="20"/>
              </w:rPr>
              <w:t xml:space="preserve"> Chuyển đổi số thực theo dạng dấu chấm động và ngược lại</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jc w:val="left"/>
              <w:rPr>
                <w:color w:val="0033CC"/>
                <w:sz w:val="20"/>
                <w:szCs w:val="20"/>
              </w:rPr>
            </w:pPr>
            <w:r w:rsidRPr="009A02CC">
              <w:rPr>
                <w:color w:val="0033CC"/>
                <w:sz w:val="20"/>
                <w:szCs w:val="20"/>
              </w:rPr>
              <w:t>- Nhập điểm bài tập / chuyên cần.</w:t>
            </w:r>
          </w:p>
          <w:p w:rsidR="00AD3279"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chuyển đổi số thực sang dạng dấu chấm động</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jc w:val="left"/>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2F2EE7" w:rsidRDefault="00AD3279" w:rsidP="00AD3279">
            <w:pPr>
              <w:jc w:val="left"/>
              <w:rPr>
                <w:sz w:val="20"/>
                <w:szCs w:val="20"/>
              </w:rPr>
            </w:pPr>
            <w:r w:rsidRPr="009A02CC">
              <w:rPr>
                <w:color w:val="0033CC"/>
                <w:sz w:val="20"/>
                <w:szCs w:val="20"/>
              </w:rPr>
              <w:t xml:space="preserve"> #</w:t>
            </w:r>
            <w:r>
              <w:rPr>
                <w:color w:val="0033CC"/>
                <w:sz w:val="20"/>
                <w:szCs w:val="20"/>
              </w:rPr>
              <w:t>5</w:t>
            </w:r>
          </w:p>
        </w:tc>
      </w:tr>
      <w:tr w:rsidR="00AD3279" w:rsidRPr="00F35510" w:rsidTr="00AD3279">
        <w:trPr>
          <w:trHeight w:val="720"/>
          <w:jc w:val="center"/>
        </w:trPr>
        <w:tc>
          <w:tcPr>
            <w:tcW w:w="889" w:type="dxa"/>
            <w:vMerge w:val="restart"/>
          </w:tcPr>
          <w:p w:rsidR="00AD3279" w:rsidRPr="009A02CC" w:rsidRDefault="00AD3279" w:rsidP="00AD3279">
            <w:pPr>
              <w:spacing w:line="276" w:lineRule="auto"/>
              <w:jc w:val="center"/>
              <w:rPr>
                <w:color w:val="0033CC"/>
                <w:sz w:val="20"/>
                <w:szCs w:val="20"/>
              </w:rPr>
            </w:pPr>
            <w:r w:rsidRPr="009A02CC">
              <w:rPr>
                <w:color w:val="0033CC"/>
                <w:sz w:val="20"/>
                <w:szCs w:val="20"/>
              </w:rPr>
              <w:t>3</w:t>
            </w:r>
            <w:r w:rsidR="00D7281F">
              <w:rPr>
                <w:color w:val="0033CC"/>
                <w:sz w:val="20"/>
                <w:szCs w:val="20"/>
              </w:rPr>
              <w:t>,4</w:t>
            </w:r>
          </w:p>
        </w:tc>
        <w:tc>
          <w:tcPr>
            <w:tcW w:w="1848" w:type="dxa"/>
            <w:vMerge w:val="restart"/>
          </w:tcPr>
          <w:p w:rsidR="00AD3279" w:rsidRDefault="00AD3279" w:rsidP="00AD3279">
            <w:pPr>
              <w:widowControl/>
              <w:spacing w:line="276" w:lineRule="auto"/>
              <w:jc w:val="left"/>
              <w:rPr>
                <w:b/>
                <w:color w:val="0033CC"/>
                <w:sz w:val="20"/>
                <w:szCs w:val="20"/>
              </w:rPr>
            </w:pPr>
            <w:r w:rsidRPr="00C22ADB">
              <w:rPr>
                <w:b/>
                <w:color w:val="0033CC"/>
                <w:sz w:val="20"/>
                <w:szCs w:val="20"/>
              </w:rPr>
              <w:t>Các cấu trúc luận lý số</w:t>
            </w:r>
          </w:p>
          <w:p w:rsidR="00AD3279" w:rsidRPr="00C22ADB" w:rsidRDefault="00AD3279" w:rsidP="00AD3279">
            <w:pPr>
              <w:widowControl/>
              <w:spacing w:line="276" w:lineRule="auto"/>
              <w:jc w:val="left"/>
              <w:rPr>
                <w:b/>
                <w:color w:val="0033CC"/>
                <w:sz w:val="20"/>
                <w:szCs w:val="20"/>
              </w:rPr>
            </w:pPr>
          </w:p>
          <w:p w:rsidR="00AD3279" w:rsidRPr="00C22ADB" w:rsidRDefault="00AD3279" w:rsidP="00AD3279">
            <w:pPr>
              <w:widowControl/>
              <w:spacing w:line="276" w:lineRule="auto"/>
              <w:jc w:val="left"/>
              <w:rPr>
                <w:color w:val="0033CC"/>
                <w:sz w:val="20"/>
                <w:szCs w:val="20"/>
              </w:rPr>
            </w:pPr>
            <w:r w:rsidRPr="00C22ADB">
              <w:rPr>
                <w:b/>
                <w:color w:val="0033CC"/>
                <w:sz w:val="20"/>
                <w:szCs w:val="20"/>
              </w:rPr>
              <w:t xml:space="preserve">- </w:t>
            </w:r>
            <w:r w:rsidRPr="00C22ADB">
              <w:rPr>
                <w:color w:val="0033CC"/>
                <w:sz w:val="20"/>
                <w:szCs w:val="20"/>
              </w:rPr>
              <w:t>Transistor</w:t>
            </w:r>
          </w:p>
          <w:p w:rsidR="00AD3279" w:rsidRPr="00C22ADB" w:rsidRDefault="00AD3279" w:rsidP="00AD3279">
            <w:pPr>
              <w:widowControl/>
              <w:spacing w:line="276" w:lineRule="auto"/>
              <w:jc w:val="left"/>
              <w:rPr>
                <w:color w:val="0033CC"/>
                <w:sz w:val="20"/>
                <w:szCs w:val="20"/>
              </w:rPr>
            </w:pPr>
            <w:r w:rsidRPr="00C22ADB">
              <w:rPr>
                <w:color w:val="0033CC"/>
                <w:sz w:val="20"/>
                <w:szCs w:val="20"/>
              </w:rPr>
              <w:t>- Cổng luận lý</w:t>
            </w:r>
          </w:p>
          <w:p w:rsidR="00AD3279" w:rsidRPr="00C22ADB" w:rsidRDefault="00AD3279" w:rsidP="00AD3279">
            <w:pPr>
              <w:widowControl/>
              <w:spacing w:line="276" w:lineRule="auto"/>
              <w:jc w:val="left"/>
              <w:rPr>
                <w:color w:val="0033CC"/>
                <w:sz w:val="20"/>
                <w:szCs w:val="20"/>
              </w:rPr>
            </w:pPr>
            <w:r w:rsidRPr="00C22ADB">
              <w:rPr>
                <w:color w:val="0033CC"/>
                <w:sz w:val="20"/>
                <w:szCs w:val="20"/>
              </w:rPr>
              <w:t>- Mạch tổ hợp</w:t>
            </w:r>
          </w:p>
          <w:p w:rsidR="00AD3279" w:rsidRPr="00C22ADB" w:rsidRDefault="00AD3279" w:rsidP="00AD3279">
            <w:pPr>
              <w:widowControl/>
              <w:spacing w:line="276" w:lineRule="auto"/>
              <w:jc w:val="left"/>
              <w:rPr>
                <w:color w:val="0033CC"/>
                <w:sz w:val="20"/>
                <w:szCs w:val="20"/>
              </w:rPr>
            </w:pPr>
            <w:r w:rsidRPr="00C22ADB">
              <w:rPr>
                <w:color w:val="0033CC"/>
                <w:sz w:val="20"/>
                <w:szCs w:val="20"/>
              </w:rPr>
              <w:lastRenderedPageBreak/>
              <w:t>- Phần tử nhớ cơ bản</w:t>
            </w:r>
          </w:p>
          <w:p w:rsidR="00AD3279" w:rsidRPr="00C22ADB" w:rsidRDefault="00AD3279" w:rsidP="00AD3279">
            <w:pPr>
              <w:widowControl/>
              <w:spacing w:line="276" w:lineRule="auto"/>
              <w:jc w:val="left"/>
              <w:rPr>
                <w:color w:val="0033CC"/>
                <w:sz w:val="20"/>
                <w:szCs w:val="20"/>
              </w:rPr>
            </w:pPr>
            <w:r w:rsidRPr="00C22ADB">
              <w:rPr>
                <w:color w:val="0033CC"/>
                <w:sz w:val="20"/>
                <w:szCs w:val="20"/>
              </w:rPr>
              <w:t>- Bộ nhớ</w:t>
            </w:r>
          </w:p>
          <w:p w:rsidR="00AD3279" w:rsidRPr="00C22ADB" w:rsidRDefault="00AD3279" w:rsidP="00AD3279">
            <w:pPr>
              <w:widowControl/>
              <w:spacing w:line="276" w:lineRule="auto"/>
              <w:jc w:val="left"/>
              <w:rPr>
                <w:color w:val="0033CC"/>
                <w:sz w:val="20"/>
                <w:szCs w:val="20"/>
              </w:rPr>
            </w:pPr>
            <w:r w:rsidRPr="00C22ADB">
              <w:rPr>
                <w:color w:val="0033CC"/>
                <w:sz w:val="20"/>
                <w:szCs w:val="20"/>
              </w:rPr>
              <w:t>- Mạch tổ hợp</w:t>
            </w:r>
          </w:p>
          <w:p w:rsidR="00AD3279" w:rsidRPr="009A02CC" w:rsidRDefault="00AD3279" w:rsidP="00AD3279">
            <w:pPr>
              <w:widowControl/>
              <w:spacing w:line="276" w:lineRule="auto"/>
              <w:jc w:val="left"/>
              <w:rPr>
                <w:b/>
                <w:color w:val="0033CC"/>
                <w:sz w:val="20"/>
                <w:szCs w:val="20"/>
              </w:rPr>
            </w:pPr>
            <w:r w:rsidRPr="00C22ADB">
              <w:rPr>
                <w:color w:val="0033CC"/>
                <w:sz w:val="20"/>
                <w:szCs w:val="20"/>
              </w:rPr>
              <w:t>- Đường truyền dữ liệu LC3</w:t>
            </w:r>
          </w:p>
        </w:tc>
        <w:tc>
          <w:tcPr>
            <w:tcW w:w="2774" w:type="dxa"/>
          </w:tcPr>
          <w:p w:rsidR="00AD3279" w:rsidRDefault="00AD3279" w:rsidP="00AD3279">
            <w:pPr>
              <w:spacing w:line="276" w:lineRule="auto"/>
              <w:jc w:val="left"/>
              <w:rPr>
                <w:color w:val="0033CC"/>
                <w:sz w:val="20"/>
                <w:szCs w:val="20"/>
              </w:rPr>
            </w:pPr>
            <w:r>
              <w:rPr>
                <w:color w:val="0033CC"/>
                <w:sz w:val="20"/>
                <w:szCs w:val="20"/>
              </w:rPr>
              <w:lastRenderedPageBreak/>
              <w:t xml:space="preserve">L.O.3.1 </w:t>
            </w:r>
            <w:r w:rsidRPr="009A02CC">
              <w:rPr>
                <w:color w:val="0033CC"/>
                <w:sz w:val="20"/>
                <w:szCs w:val="20"/>
              </w:rPr>
              <w:t>–</w:t>
            </w:r>
            <w:r w:rsidRPr="00006B2C">
              <w:rPr>
                <w:color w:val="0033CC"/>
                <w:sz w:val="20"/>
                <w:szCs w:val="20"/>
              </w:rPr>
              <w:t>Giải thích</w:t>
            </w:r>
            <w:r>
              <w:rPr>
                <w:color w:val="0033CC"/>
                <w:sz w:val="20"/>
                <w:szCs w:val="20"/>
              </w:rPr>
              <w:t xml:space="preserve"> mạch tổ hợp, mạch tuần tự</w:t>
            </w: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Thực hành giải thích mạch tổ hợp, mạch tuần tự</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6</w:t>
            </w:r>
          </w:p>
        </w:tc>
      </w:tr>
      <w:tr w:rsidR="00AD3279" w:rsidRPr="00F35510" w:rsidTr="00AD3279">
        <w:trPr>
          <w:trHeight w:val="3174"/>
          <w:jc w:val="center"/>
        </w:trPr>
        <w:tc>
          <w:tcPr>
            <w:tcW w:w="889" w:type="dxa"/>
            <w:vMerge/>
          </w:tcPr>
          <w:p w:rsidR="00AD3279" w:rsidRPr="009A02CC" w:rsidRDefault="00AD3279" w:rsidP="00AD3279">
            <w:pPr>
              <w:spacing w:line="276" w:lineRule="auto"/>
              <w:jc w:val="center"/>
              <w:rPr>
                <w:color w:val="0033CC"/>
                <w:sz w:val="20"/>
                <w:szCs w:val="20"/>
              </w:rPr>
            </w:pPr>
          </w:p>
        </w:tc>
        <w:tc>
          <w:tcPr>
            <w:tcW w:w="1848" w:type="dxa"/>
            <w:vMerge/>
          </w:tcPr>
          <w:p w:rsidR="00AD3279" w:rsidRPr="00C22ADB" w:rsidRDefault="00AD3279" w:rsidP="00AD3279">
            <w:pPr>
              <w:widowControl/>
              <w:spacing w:line="276" w:lineRule="auto"/>
              <w:jc w:val="left"/>
              <w:rPr>
                <w:b/>
                <w:color w:val="0033CC"/>
                <w:sz w:val="20"/>
                <w:szCs w:val="20"/>
              </w:rPr>
            </w:pPr>
          </w:p>
        </w:tc>
        <w:tc>
          <w:tcPr>
            <w:tcW w:w="2774" w:type="dxa"/>
          </w:tcPr>
          <w:p w:rsidR="00AD3279" w:rsidRDefault="00AD3279" w:rsidP="00AD3279">
            <w:pPr>
              <w:spacing w:line="276" w:lineRule="auto"/>
              <w:jc w:val="left"/>
              <w:rPr>
                <w:color w:val="0033CC"/>
                <w:sz w:val="20"/>
                <w:szCs w:val="20"/>
              </w:rPr>
            </w:pPr>
            <w:r>
              <w:rPr>
                <w:color w:val="0033CC"/>
                <w:sz w:val="20"/>
                <w:szCs w:val="20"/>
              </w:rPr>
              <w:t xml:space="preserve">L.O.3.2 </w:t>
            </w:r>
            <w:r w:rsidRPr="009A02CC">
              <w:rPr>
                <w:color w:val="0033CC"/>
                <w:sz w:val="20"/>
                <w:szCs w:val="20"/>
              </w:rPr>
              <w:t>–</w:t>
            </w:r>
            <w:r>
              <w:rPr>
                <w:color w:val="0033CC"/>
                <w:sz w:val="20"/>
                <w:szCs w:val="20"/>
              </w:rPr>
              <w:t xml:space="preserve"> Thiết kế mạch tổ hợp hợp, mạch tuần tự</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 Nhập điểm bài tập / chuyên cần.</w:t>
            </w:r>
          </w:p>
          <w:p w:rsidR="00AD3279"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thiết kế mạch tổ hợp, mạch tuần tự</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jc w:val="left"/>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7</w:t>
            </w:r>
          </w:p>
        </w:tc>
      </w:tr>
      <w:tr w:rsidR="00AD3279" w:rsidRPr="00F35510" w:rsidTr="00AD3279">
        <w:trPr>
          <w:jc w:val="center"/>
        </w:trPr>
        <w:tc>
          <w:tcPr>
            <w:tcW w:w="889" w:type="dxa"/>
          </w:tcPr>
          <w:p w:rsidR="00AD3279" w:rsidRPr="009A02CC" w:rsidRDefault="00A56FEF" w:rsidP="00A56FEF">
            <w:pPr>
              <w:spacing w:line="276" w:lineRule="auto"/>
              <w:jc w:val="center"/>
              <w:rPr>
                <w:color w:val="0033CC"/>
                <w:sz w:val="20"/>
                <w:szCs w:val="20"/>
              </w:rPr>
            </w:pPr>
            <w:r>
              <w:rPr>
                <w:color w:val="0033CC"/>
                <w:sz w:val="20"/>
                <w:szCs w:val="20"/>
              </w:rPr>
              <w:lastRenderedPageBreak/>
              <w:t>5</w:t>
            </w:r>
            <w:r w:rsidR="00AD3279">
              <w:rPr>
                <w:color w:val="0033CC"/>
                <w:sz w:val="20"/>
                <w:szCs w:val="20"/>
              </w:rPr>
              <w:t xml:space="preserve">, </w:t>
            </w:r>
            <w:r>
              <w:rPr>
                <w:color w:val="0033CC"/>
                <w:sz w:val="20"/>
                <w:szCs w:val="20"/>
              </w:rPr>
              <w:t>6</w:t>
            </w:r>
          </w:p>
        </w:tc>
        <w:tc>
          <w:tcPr>
            <w:tcW w:w="1848" w:type="dxa"/>
          </w:tcPr>
          <w:p w:rsidR="00AD3279" w:rsidRDefault="00AD3279" w:rsidP="00AD3279">
            <w:pPr>
              <w:widowControl/>
              <w:spacing w:line="276" w:lineRule="auto"/>
              <w:jc w:val="left"/>
              <w:rPr>
                <w:b/>
                <w:color w:val="0033CC"/>
                <w:sz w:val="20"/>
                <w:szCs w:val="20"/>
              </w:rPr>
            </w:pPr>
            <w:r w:rsidRPr="00806260">
              <w:rPr>
                <w:b/>
                <w:color w:val="0033CC"/>
                <w:sz w:val="20"/>
                <w:szCs w:val="20"/>
              </w:rPr>
              <w:t>Mô hình von Neumann và kiến trúc ISA LC-3</w:t>
            </w:r>
          </w:p>
          <w:p w:rsidR="00AD3279" w:rsidRPr="00806260" w:rsidRDefault="00AD3279" w:rsidP="00AD3279">
            <w:pPr>
              <w:widowControl/>
              <w:spacing w:line="276" w:lineRule="auto"/>
              <w:jc w:val="left"/>
              <w:rPr>
                <w:b/>
                <w:color w:val="0033CC"/>
                <w:sz w:val="20"/>
                <w:szCs w:val="20"/>
              </w:rPr>
            </w:pPr>
          </w:p>
          <w:p w:rsidR="00AD3279" w:rsidRPr="00806260" w:rsidRDefault="00AD3279" w:rsidP="00AD3279">
            <w:pPr>
              <w:widowControl/>
              <w:spacing w:line="276" w:lineRule="auto"/>
              <w:jc w:val="left"/>
              <w:rPr>
                <w:color w:val="0033CC"/>
                <w:sz w:val="20"/>
                <w:szCs w:val="20"/>
              </w:rPr>
            </w:pPr>
            <w:r w:rsidRPr="00806260">
              <w:rPr>
                <w:b/>
                <w:color w:val="0033CC"/>
                <w:sz w:val="20"/>
                <w:szCs w:val="20"/>
              </w:rPr>
              <w:t xml:space="preserve">- </w:t>
            </w:r>
            <w:r w:rsidRPr="00806260">
              <w:rPr>
                <w:color w:val="0033CC"/>
                <w:sz w:val="20"/>
                <w:szCs w:val="20"/>
              </w:rPr>
              <w:t>Các thành phần cơ bản</w:t>
            </w:r>
          </w:p>
          <w:p w:rsidR="00AD3279" w:rsidRPr="00806260" w:rsidRDefault="00AD3279" w:rsidP="00AD3279">
            <w:pPr>
              <w:widowControl/>
              <w:spacing w:line="276" w:lineRule="auto"/>
              <w:jc w:val="left"/>
              <w:rPr>
                <w:color w:val="0033CC"/>
                <w:sz w:val="20"/>
                <w:szCs w:val="20"/>
              </w:rPr>
            </w:pPr>
            <w:r w:rsidRPr="00806260">
              <w:rPr>
                <w:color w:val="0033CC"/>
                <w:sz w:val="20"/>
                <w:szCs w:val="20"/>
              </w:rPr>
              <w:t xml:space="preserve">- Mô hình LC3 </w:t>
            </w:r>
          </w:p>
          <w:p w:rsidR="00AD3279" w:rsidRPr="00806260" w:rsidRDefault="00AD3279" w:rsidP="00AD3279">
            <w:pPr>
              <w:widowControl/>
              <w:spacing w:line="276" w:lineRule="auto"/>
              <w:jc w:val="left"/>
              <w:rPr>
                <w:color w:val="0033CC"/>
                <w:sz w:val="20"/>
                <w:szCs w:val="20"/>
              </w:rPr>
            </w:pPr>
            <w:r w:rsidRPr="00806260">
              <w:rPr>
                <w:color w:val="0033CC"/>
                <w:sz w:val="20"/>
                <w:szCs w:val="20"/>
              </w:rPr>
              <w:t>- Quá trình xử lý lệnh</w:t>
            </w:r>
          </w:p>
          <w:p w:rsidR="00AD3279" w:rsidRPr="00806260" w:rsidRDefault="00AD3279" w:rsidP="00AD3279">
            <w:pPr>
              <w:widowControl/>
              <w:spacing w:line="276" w:lineRule="auto"/>
              <w:jc w:val="left"/>
              <w:rPr>
                <w:color w:val="0033CC"/>
                <w:sz w:val="20"/>
                <w:szCs w:val="20"/>
              </w:rPr>
            </w:pPr>
            <w:r w:rsidRPr="00806260">
              <w:rPr>
                <w:color w:val="0033CC"/>
                <w:sz w:val="20"/>
                <w:szCs w:val="20"/>
              </w:rPr>
              <w:t>- Thay đổi quá trình xử lý lệnh</w:t>
            </w:r>
          </w:p>
          <w:p w:rsidR="00AD3279" w:rsidRPr="00806260" w:rsidRDefault="00AD3279" w:rsidP="00AD3279">
            <w:pPr>
              <w:widowControl/>
              <w:spacing w:line="276" w:lineRule="auto"/>
              <w:jc w:val="left"/>
              <w:rPr>
                <w:color w:val="0033CC"/>
                <w:sz w:val="20"/>
                <w:szCs w:val="20"/>
              </w:rPr>
            </w:pPr>
            <w:r w:rsidRPr="00806260">
              <w:rPr>
                <w:color w:val="0033CC"/>
                <w:sz w:val="20"/>
                <w:szCs w:val="20"/>
              </w:rPr>
              <w:t>- Khái niệm ISA LC3</w:t>
            </w:r>
          </w:p>
          <w:p w:rsidR="00AD3279" w:rsidRPr="00806260" w:rsidRDefault="00AD3279" w:rsidP="00AD3279">
            <w:pPr>
              <w:widowControl/>
              <w:spacing w:line="276" w:lineRule="auto"/>
              <w:jc w:val="left"/>
              <w:rPr>
                <w:color w:val="0033CC"/>
                <w:sz w:val="20"/>
                <w:szCs w:val="20"/>
              </w:rPr>
            </w:pPr>
            <w:r w:rsidRPr="00806260">
              <w:rPr>
                <w:color w:val="0033CC"/>
                <w:sz w:val="20"/>
                <w:szCs w:val="20"/>
              </w:rPr>
              <w:t>- Nhóm lệnh thao tác</w:t>
            </w:r>
          </w:p>
          <w:p w:rsidR="00AD3279" w:rsidRPr="00806260" w:rsidRDefault="00AD3279" w:rsidP="00AD3279">
            <w:pPr>
              <w:widowControl/>
              <w:spacing w:line="276" w:lineRule="auto"/>
              <w:jc w:val="left"/>
              <w:rPr>
                <w:color w:val="0033CC"/>
                <w:sz w:val="20"/>
                <w:szCs w:val="20"/>
              </w:rPr>
            </w:pPr>
            <w:r w:rsidRPr="00806260">
              <w:rPr>
                <w:color w:val="0033CC"/>
                <w:sz w:val="20"/>
                <w:szCs w:val="20"/>
              </w:rPr>
              <w:t>- Nhóm lệnh di chuyển dữ liệu</w:t>
            </w:r>
          </w:p>
          <w:p w:rsidR="00AD3279" w:rsidRPr="009A02CC" w:rsidRDefault="00AD3279" w:rsidP="00AD3279">
            <w:pPr>
              <w:widowControl/>
              <w:spacing w:line="276" w:lineRule="auto"/>
              <w:jc w:val="left"/>
              <w:rPr>
                <w:b/>
                <w:color w:val="0033CC"/>
                <w:sz w:val="20"/>
                <w:szCs w:val="20"/>
              </w:rPr>
            </w:pPr>
            <w:r w:rsidRPr="00806260">
              <w:rPr>
                <w:color w:val="0033CC"/>
                <w:sz w:val="20"/>
                <w:szCs w:val="20"/>
              </w:rPr>
              <w:t>- Nhóm lệnh điều khiển</w:t>
            </w:r>
          </w:p>
        </w:tc>
        <w:tc>
          <w:tcPr>
            <w:tcW w:w="2774" w:type="dxa"/>
          </w:tcPr>
          <w:p w:rsidR="00AD3279" w:rsidRDefault="00AD3279" w:rsidP="00AD3279">
            <w:pPr>
              <w:widowControl/>
              <w:spacing w:line="276" w:lineRule="auto"/>
              <w:jc w:val="left"/>
              <w:rPr>
                <w:b/>
                <w:color w:val="0033CC"/>
                <w:sz w:val="20"/>
                <w:szCs w:val="20"/>
              </w:rPr>
            </w:pPr>
            <w:r>
              <w:rPr>
                <w:color w:val="0033CC"/>
                <w:sz w:val="20"/>
                <w:szCs w:val="20"/>
              </w:rPr>
              <w:t xml:space="preserve">L.O.4.1 </w:t>
            </w:r>
            <w:r w:rsidRPr="009A02CC">
              <w:rPr>
                <w:color w:val="0033CC"/>
                <w:sz w:val="20"/>
                <w:szCs w:val="20"/>
              </w:rPr>
              <w:t>–</w:t>
            </w:r>
            <w:r>
              <w:rPr>
                <w:color w:val="0033CC"/>
                <w:sz w:val="20"/>
                <w:szCs w:val="20"/>
              </w:rPr>
              <w:t xml:space="preserve"> Sử dụng tập lệnh </w:t>
            </w:r>
            <w:r w:rsidRPr="005708C0">
              <w:rPr>
                <w:color w:val="0033CC"/>
                <w:sz w:val="20"/>
                <w:szCs w:val="20"/>
              </w:rPr>
              <w:t>ISA LC-3</w:t>
            </w: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widowControl/>
              <w:spacing w:line="276" w:lineRule="auto"/>
              <w:jc w:val="left"/>
              <w:rPr>
                <w:b/>
                <w:color w:val="0033CC"/>
                <w:sz w:val="20"/>
                <w:szCs w:val="20"/>
              </w:rPr>
            </w:pPr>
            <w:r w:rsidRPr="009A02CC">
              <w:rPr>
                <w:color w:val="0033CC"/>
                <w:sz w:val="20"/>
                <w:szCs w:val="20"/>
              </w:rPr>
              <w:t xml:space="preserve">- </w:t>
            </w:r>
            <w:r>
              <w:rPr>
                <w:color w:val="0033CC"/>
                <w:sz w:val="20"/>
                <w:szCs w:val="20"/>
              </w:rPr>
              <w:t xml:space="preserve">Thực hành giải bài tập sử dụng tập lệnh </w:t>
            </w:r>
            <w:r w:rsidRPr="005708C0">
              <w:rPr>
                <w:color w:val="0033CC"/>
                <w:sz w:val="20"/>
                <w:szCs w:val="20"/>
              </w:rPr>
              <w:t>ISA LC-3</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8</w:t>
            </w:r>
          </w:p>
        </w:tc>
      </w:tr>
      <w:tr w:rsidR="00AD3279" w:rsidRPr="00F35510" w:rsidTr="00AD3279">
        <w:trPr>
          <w:jc w:val="center"/>
        </w:trPr>
        <w:tc>
          <w:tcPr>
            <w:tcW w:w="889" w:type="dxa"/>
          </w:tcPr>
          <w:p w:rsidR="00AD3279" w:rsidRPr="009A02CC" w:rsidRDefault="00A56FEF" w:rsidP="00A56FEF">
            <w:pPr>
              <w:spacing w:line="276" w:lineRule="auto"/>
              <w:jc w:val="center"/>
              <w:rPr>
                <w:color w:val="0033CC"/>
                <w:sz w:val="20"/>
                <w:szCs w:val="20"/>
              </w:rPr>
            </w:pPr>
            <w:r>
              <w:rPr>
                <w:color w:val="0033CC"/>
                <w:sz w:val="20"/>
                <w:szCs w:val="20"/>
              </w:rPr>
              <w:t>6</w:t>
            </w:r>
            <w:r w:rsidR="00AD3279">
              <w:rPr>
                <w:color w:val="0033CC"/>
                <w:sz w:val="20"/>
                <w:szCs w:val="20"/>
              </w:rPr>
              <w:t xml:space="preserve">, </w:t>
            </w:r>
            <w:r>
              <w:rPr>
                <w:color w:val="0033CC"/>
                <w:sz w:val="20"/>
                <w:szCs w:val="20"/>
              </w:rPr>
              <w:t>7</w:t>
            </w:r>
          </w:p>
        </w:tc>
        <w:tc>
          <w:tcPr>
            <w:tcW w:w="1848" w:type="dxa"/>
          </w:tcPr>
          <w:p w:rsidR="00AD3279" w:rsidRDefault="00AD3279" w:rsidP="00AD3279">
            <w:pPr>
              <w:widowControl/>
              <w:spacing w:line="276" w:lineRule="auto"/>
              <w:jc w:val="left"/>
              <w:rPr>
                <w:b/>
                <w:color w:val="0033CC"/>
                <w:sz w:val="20"/>
                <w:szCs w:val="20"/>
              </w:rPr>
            </w:pPr>
            <w:r>
              <w:rPr>
                <w:b/>
                <w:color w:val="0033CC"/>
                <w:sz w:val="20"/>
                <w:szCs w:val="20"/>
              </w:rPr>
              <w:t>Lập trình hợp ngữ ISA LC-3</w:t>
            </w:r>
          </w:p>
          <w:p w:rsidR="00AD3279" w:rsidRPr="00806260" w:rsidRDefault="00AD3279" w:rsidP="00AD3279">
            <w:pPr>
              <w:widowControl/>
              <w:spacing w:line="276" w:lineRule="auto"/>
              <w:jc w:val="left"/>
              <w:rPr>
                <w:b/>
                <w:color w:val="0033CC"/>
                <w:sz w:val="20"/>
                <w:szCs w:val="20"/>
              </w:rPr>
            </w:pPr>
          </w:p>
          <w:p w:rsidR="00AD3279" w:rsidRPr="00806260" w:rsidRDefault="00AD3279" w:rsidP="00AD3279">
            <w:pPr>
              <w:widowControl/>
              <w:spacing w:line="276" w:lineRule="auto"/>
              <w:jc w:val="left"/>
              <w:rPr>
                <w:color w:val="0033CC"/>
                <w:sz w:val="20"/>
                <w:szCs w:val="20"/>
              </w:rPr>
            </w:pPr>
            <w:r w:rsidRPr="00806260">
              <w:rPr>
                <w:b/>
                <w:color w:val="0033CC"/>
                <w:sz w:val="20"/>
                <w:szCs w:val="20"/>
              </w:rPr>
              <w:t xml:space="preserve">- </w:t>
            </w:r>
            <w:r w:rsidRPr="00806260">
              <w:rPr>
                <w:color w:val="0033CC"/>
                <w:sz w:val="20"/>
                <w:szCs w:val="20"/>
              </w:rPr>
              <w:t>Phân tích vấn đề</w:t>
            </w:r>
          </w:p>
          <w:p w:rsidR="00AD3279" w:rsidRPr="00806260" w:rsidRDefault="00AD3279" w:rsidP="00AD3279">
            <w:pPr>
              <w:widowControl/>
              <w:spacing w:line="276" w:lineRule="auto"/>
              <w:jc w:val="left"/>
              <w:rPr>
                <w:color w:val="0033CC"/>
                <w:sz w:val="20"/>
                <w:szCs w:val="20"/>
              </w:rPr>
            </w:pPr>
            <w:r w:rsidRPr="00806260">
              <w:rPr>
                <w:color w:val="0033CC"/>
                <w:sz w:val="20"/>
                <w:szCs w:val="20"/>
              </w:rPr>
              <w:t>- Debug</w:t>
            </w:r>
          </w:p>
          <w:p w:rsidR="00AD3279" w:rsidRPr="00806260" w:rsidRDefault="00AD3279" w:rsidP="00AD3279">
            <w:pPr>
              <w:widowControl/>
              <w:spacing w:line="276" w:lineRule="auto"/>
              <w:jc w:val="left"/>
              <w:rPr>
                <w:color w:val="0033CC"/>
                <w:sz w:val="20"/>
                <w:szCs w:val="20"/>
              </w:rPr>
            </w:pPr>
            <w:r w:rsidRPr="00806260">
              <w:rPr>
                <w:color w:val="0033CC"/>
                <w:sz w:val="20"/>
                <w:szCs w:val="20"/>
              </w:rPr>
              <w:t xml:space="preserve">- Quá trình hợp dịch </w:t>
            </w:r>
          </w:p>
          <w:p w:rsidR="00AD3279" w:rsidRPr="00806260" w:rsidRDefault="00AD3279" w:rsidP="00AD3279">
            <w:pPr>
              <w:widowControl/>
              <w:spacing w:line="276" w:lineRule="auto"/>
              <w:jc w:val="left"/>
              <w:rPr>
                <w:color w:val="0033CC"/>
                <w:sz w:val="20"/>
                <w:szCs w:val="20"/>
              </w:rPr>
            </w:pPr>
            <w:r w:rsidRPr="00806260">
              <w:rPr>
                <w:color w:val="0033CC"/>
                <w:sz w:val="20"/>
                <w:szCs w:val="20"/>
              </w:rPr>
              <w:t xml:space="preserve">- Một chương trình hợp ngữ LC3 </w:t>
            </w:r>
          </w:p>
          <w:p w:rsidR="00AD3279" w:rsidRPr="009A02CC" w:rsidRDefault="00AD3279" w:rsidP="00AD3279">
            <w:pPr>
              <w:widowControl/>
              <w:spacing w:line="276" w:lineRule="auto"/>
              <w:jc w:val="left"/>
              <w:rPr>
                <w:b/>
                <w:color w:val="0033CC"/>
                <w:sz w:val="20"/>
                <w:szCs w:val="20"/>
              </w:rPr>
            </w:pPr>
            <w:r w:rsidRPr="00806260">
              <w:rPr>
                <w:color w:val="0033CC"/>
                <w:sz w:val="20"/>
                <w:szCs w:val="20"/>
              </w:rPr>
              <w:t>- I/O, TRAP và stack</w:t>
            </w:r>
          </w:p>
        </w:tc>
        <w:tc>
          <w:tcPr>
            <w:tcW w:w="2774" w:type="dxa"/>
          </w:tcPr>
          <w:p w:rsidR="00AD3279" w:rsidRPr="009A02CC" w:rsidRDefault="00AD3279" w:rsidP="00AD3279">
            <w:pPr>
              <w:spacing w:line="276" w:lineRule="auto"/>
              <w:jc w:val="left"/>
              <w:rPr>
                <w:color w:val="0033CC"/>
                <w:sz w:val="20"/>
                <w:szCs w:val="20"/>
              </w:rPr>
            </w:pPr>
            <w:r w:rsidRPr="00B83047">
              <w:rPr>
                <w:color w:val="0033CC"/>
                <w:sz w:val="20"/>
                <w:szCs w:val="20"/>
              </w:rPr>
              <w:t>L.O.4.2 –</w:t>
            </w:r>
            <w:r>
              <w:rPr>
                <w:color w:val="0033CC"/>
                <w:sz w:val="20"/>
                <w:szCs w:val="20"/>
              </w:rPr>
              <w:t xml:space="preserve"> Diễn giải các thành phần của một chương trình hợp ngữ LC-3</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Default="00AD3279" w:rsidP="00AD3279">
            <w:pPr>
              <w:spacing w:line="276" w:lineRule="auto"/>
              <w:jc w:val="left"/>
              <w:rPr>
                <w:color w:val="0033CC"/>
                <w:sz w:val="20"/>
                <w:szCs w:val="20"/>
              </w:rPr>
            </w:pP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widowControl/>
              <w:spacing w:line="276" w:lineRule="auto"/>
              <w:jc w:val="left"/>
              <w:rPr>
                <w:b/>
                <w:color w:val="0033CC"/>
                <w:sz w:val="20"/>
                <w:szCs w:val="20"/>
              </w:rPr>
            </w:pPr>
            <w:r w:rsidRPr="00673A67">
              <w:rPr>
                <w:color w:val="0033CC"/>
                <w:sz w:val="20"/>
                <w:szCs w:val="20"/>
              </w:rPr>
              <w:t>- Thực hành giải bài tập sử dụng tập lệnh ISA LC-3</w:t>
            </w:r>
            <w:r>
              <w:rPr>
                <w:color w:val="0033CC"/>
                <w:sz w:val="20"/>
                <w:szCs w:val="20"/>
              </w:rPr>
              <w:t xml:space="preserve"> ở dạng hợp ngữ</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9</w:t>
            </w:r>
          </w:p>
        </w:tc>
      </w:tr>
      <w:tr w:rsidR="00AD3279" w:rsidRPr="00F35510" w:rsidTr="00AD3279">
        <w:trPr>
          <w:jc w:val="center"/>
        </w:trPr>
        <w:tc>
          <w:tcPr>
            <w:tcW w:w="889" w:type="dxa"/>
          </w:tcPr>
          <w:p w:rsidR="00AD3279" w:rsidRPr="009A02CC" w:rsidRDefault="00A56FEF" w:rsidP="00AD3279">
            <w:pPr>
              <w:spacing w:line="276" w:lineRule="auto"/>
              <w:jc w:val="center"/>
              <w:rPr>
                <w:color w:val="0033CC"/>
                <w:sz w:val="20"/>
                <w:szCs w:val="20"/>
              </w:rPr>
            </w:pPr>
            <w:r>
              <w:rPr>
                <w:color w:val="0033CC"/>
                <w:sz w:val="20"/>
                <w:szCs w:val="20"/>
              </w:rPr>
              <w:t>8</w:t>
            </w:r>
          </w:p>
        </w:tc>
        <w:tc>
          <w:tcPr>
            <w:tcW w:w="1848" w:type="dxa"/>
          </w:tcPr>
          <w:p w:rsidR="00AD3279" w:rsidRDefault="00AD3279" w:rsidP="00AD3279">
            <w:pPr>
              <w:widowControl/>
              <w:spacing w:line="276" w:lineRule="auto"/>
              <w:jc w:val="left"/>
              <w:rPr>
                <w:b/>
                <w:color w:val="0033CC"/>
                <w:sz w:val="20"/>
                <w:szCs w:val="20"/>
              </w:rPr>
            </w:pPr>
            <w:r w:rsidRPr="00A96D7C">
              <w:rPr>
                <w:b/>
                <w:color w:val="0033CC"/>
                <w:sz w:val="20"/>
                <w:szCs w:val="20"/>
              </w:rPr>
              <w:t>Giới thiệu ngôn ngữ lập trình C</w:t>
            </w:r>
          </w:p>
          <w:p w:rsidR="00AD3279" w:rsidRDefault="00AD3279" w:rsidP="00AD3279">
            <w:pPr>
              <w:widowControl/>
              <w:spacing w:line="276" w:lineRule="auto"/>
              <w:jc w:val="left"/>
              <w:rPr>
                <w:b/>
                <w:color w:val="0033CC"/>
                <w:sz w:val="20"/>
                <w:szCs w:val="20"/>
              </w:rPr>
            </w:pPr>
          </w:p>
          <w:p w:rsidR="00AD3279" w:rsidRPr="00A96D7C" w:rsidRDefault="00AD3279" w:rsidP="00AD3279">
            <w:pPr>
              <w:widowControl/>
              <w:spacing w:line="276" w:lineRule="auto"/>
              <w:jc w:val="left"/>
              <w:rPr>
                <w:color w:val="0033CC"/>
                <w:sz w:val="20"/>
                <w:szCs w:val="20"/>
              </w:rPr>
            </w:pPr>
            <w:r w:rsidRPr="00A96D7C">
              <w:rPr>
                <w:color w:val="0033CC"/>
                <w:sz w:val="20"/>
                <w:szCs w:val="20"/>
              </w:rPr>
              <w:t xml:space="preserve">- Giới thiệu </w:t>
            </w:r>
          </w:p>
          <w:p w:rsidR="00AD3279" w:rsidRPr="009A02CC" w:rsidRDefault="00AD3279" w:rsidP="00AD3279">
            <w:pPr>
              <w:widowControl/>
              <w:spacing w:line="276" w:lineRule="auto"/>
              <w:jc w:val="left"/>
              <w:rPr>
                <w:b/>
                <w:color w:val="0033CC"/>
                <w:sz w:val="20"/>
                <w:szCs w:val="20"/>
              </w:rPr>
            </w:pPr>
            <w:r w:rsidRPr="00A96D7C">
              <w:rPr>
                <w:color w:val="0033CC"/>
                <w:sz w:val="20"/>
                <w:szCs w:val="20"/>
              </w:rPr>
              <w:t>- Các ví dụ</w:t>
            </w: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t xml:space="preserve">L.O.5.1 </w:t>
            </w:r>
            <w:r w:rsidRPr="009A02CC">
              <w:rPr>
                <w:color w:val="0033CC"/>
                <w:sz w:val="20"/>
                <w:szCs w:val="20"/>
              </w:rPr>
              <w:t>–</w:t>
            </w:r>
            <w:r w:rsidRPr="00673A67">
              <w:rPr>
                <w:color w:val="0033CC"/>
                <w:sz w:val="20"/>
                <w:szCs w:val="20"/>
              </w:rPr>
              <w:t>Khái quát hóa ngôn ngữ lập trình C</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Pr="009A02CC" w:rsidRDefault="00AD3279" w:rsidP="00AD3279">
            <w:pPr>
              <w:spacing w:line="276" w:lineRule="auto"/>
              <w:rPr>
                <w:color w:val="0033CC"/>
                <w:sz w:val="20"/>
                <w:szCs w:val="20"/>
              </w:rPr>
            </w:pPr>
            <w:r w:rsidRPr="009A02CC">
              <w:rPr>
                <w:color w:val="0033CC"/>
                <w:sz w:val="20"/>
                <w:szCs w:val="20"/>
              </w:rPr>
              <w:t xml:space="preserve">- </w:t>
            </w:r>
            <w:r w:rsidRPr="00673A67">
              <w:rPr>
                <w:color w:val="0033CC"/>
                <w:sz w:val="20"/>
                <w:szCs w:val="20"/>
              </w:rPr>
              <w:t xml:space="preserve">Thực hành giải </w:t>
            </w:r>
            <w:r>
              <w:rPr>
                <w:color w:val="0033CC"/>
                <w:sz w:val="20"/>
                <w:szCs w:val="20"/>
              </w:rPr>
              <w:t xml:space="preserve">các </w:t>
            </w:r>
            <w:r w:rsidRPr="00673A67">
              <w:rPr>
                <w:color w:val="0033CC"/>
                <w:sz w:val="20"/>
                <w:szCs w:val="20"/>
              </w:rPr>
              <w:t xml:space="preserve">bài tập </w:t>
            </w:r>
            <w:r>
              <w:rPr>
                <w:color w:val="0033CC"/>
                <w:sz w:val="20"/>
                <w:szCs w:val="20"/>
              </w:rPr>
              <w:t xml:space="preserve">đơn giản </w:t>
            </w:r>
            <w:r w:rsidRPr="00673A67">
              <w:rPr>
                <w:color w:val="0033CC"/>
                <w:sz w:val="20"/>
                <w:szCs w:val="20"/>
              </w:rPr>
              <w:t>sử dụng ngôn ngữ lập trình C</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10</w:t>
            </w:r>
          </w:p>
        </w:tc>
      </w:tr>
      <w:tr w:rsidR="00AD3279" w:rsidRPr="00F35510" w:rsidTr="00AD3279">
        <w:trPr>
          <w:trHeight w:val="3975"/>
          <w:jc w:val="center"/>
        </w:trPr>
        <w:tc>
          <w:tcPr>
            <w:tcW w:w="889" w:type="dxa"/>
          </w:tcPr>
          <w:p w:rsidR="00AD3279" w:rsidRPr="009A02CC" w:rsidRDefault="00A56FEF" w:rsidP="00AD3279">
            <w:pPr>
              <w:spacing w:line="276" w:lineRule="auto"/>
              <w:jc w:val="center"/>
              <w:rPr>
                <w:color w:val="0033CC"/>
                <w:sz w:val="20"/>
                <w:szCs w:val="20"/>
              </w:rPr>
            </w:pPr>
            <w:r>
              <w:rPr>
                <w:color w:val="0033CC"/>
                <w:sz w:val="20"/>
                <w:szCs w:val="20"/>
              </w:rPr>
              <w:lastRenderedPageBreak/>
              <w:t>8</w:t>
            </w:r>
          </w:p>
        </w:tc>
        <w:tc>
          <w:tcPr>
            <w:tcW w:w="1848" w:type="dxa"/>
          </w:tcPr>
          <w:p w:rsidR="00AD3279" w:rsidRDefault="00AD3279" w:rsidP="00AD3279">
            <w:pPr>
              <w:widowControl/>
              <w:spacing w:line="276" w:lineRule="auto"/>
              <w:jc w:val="left"/>
              <w:rPr>
                <w:b/>
                <w:color w:val="0033CC"/>
                <w:sz w:val="20"/>
                <w:szCs w:val="20"/>
              </w:rPr>
            </w:pPr>
            <w:r w:rsidRPr="005C2811">
              <w:rPr>
                <w:b/>
                <w:color w:val="0033CC"/>
                <w:sz w:val="20"/>
                <w:szCs w:val="20"/>
              </w:rPr>
              <w:t>Các thành phần cơ bản và các kiểu dữ liệu của C</w:t>
            </w:r>
          </w:p>
          <w:p w:rsidR="00AD3279" w:rsidRDefault="00AD3279" w:rsidP="00AD3279">
            <w:pPr>
              <w:widowControl/>
              <w:spacing w:line="276" w:lineRule="auto"/>
              <w:jc w:val="left"/>
              <w:rPr>
                <w:b/>
                <w:color w:val="0033CC"/>
                <w:sz w:val="20"/>
                <w:szCs w:val="20"/>
              </w:rPr>
            </w:pPr>
          </w:p>
          <w:p w:rsidR="00AD3279" w:rsidRPr="005C2811" w:rsidRDefault="00AD3279" w:rsidP="00AD3279">
            <w:pPr>
              <w:widowControl/>
              <w:spacing w:line="276" w:lineRule="auto"/>
              <w:jc w:val="left"/>
              <w:rPr>
                <w:color w:val="0033CC"/>
                <w:sz w:val="20"/>
                <w:szCs w:val="20"/>
              </w:rPr>
            </w:pPr>
            <w:r w:rsidRPr="005C2811">
              <w:rPr>
                <w:b/>
                <w:color w:val="0033CC"/>
                <w:sz w:val="20"/>
                <w:szCs w:val="20"/>
              </w:rPr>
              <w:t xml:space="preserve">- </w:t>
            </w:r>
            <w:r w:rsidRPr="005C2811">
              <w:rPr>
                <w:color w:val="0033CC"/>
                <w:sz w:val="20"/>
                <w:szCs w:val="20"/>
              </w:rPr>
              <w:t>Danh hiệu</w:t>
            </w:r>
          </w:p>
          <w:p w:rsidR="00AD3279" w:rsidRPr="005C2811" w:rsidRDefault="00AD3279" w:rsidP="00AD3279">
            <w:pPr>
              <w:widowControl/>
              <w:spacing w:line="276" w:lineRule="auto"/>
              <w:jc w:val="left"/>
              <w:rPr>
                <w:color w:val="0033CC"/>
                <w:sz w:val="20"/>
                <w:szCs w:val="20"/>
              </w:rPr>
            </w:pPr>
            <w:r w:rsidRPr="005C2811">
              <w:rPr>
                <w:color w:val="0033CC"/>
                <w:sz w:val="20"/>
                <w:szCs w:val="20"/>
              </w:rPr>
              <w:t xml:space="preserve">- Các kiểu dữ liệu chuẩn của C </w:t>
            </w:r>
          </w:p>
          <w:p w:rsidR="00AD3279" w:rsidRPr="005C2811" w:rsidRDefault="00AD3279" w:rsidP="00AD3279">
            <w:pPr>
              <w:widowControl/>
              <w:spacing w:line="276" w:lineRule="auto"/>
              <w:jc w:val="left"/>
              <w:rPr>
                <w:color w:val="0033CC"/>
                <w:sz w:val="20"/>
                <w:szCs w:val="20"/>
              </w:rPr>
            </w:pPr>
            <w:r w:rsidRPr="005C2811">
              <w:rPr>
                <w:color w:val="0033CC"/>
                <w:sz w:val="20"/>
                <w:szCs w:val="20"/>
              </w:rPr>
              <w:t>- Hằng</w:t>
            </w:r>
          </w:p>
          <w:p w:rsidR="00AD3279" w:rsidRPr="005C2811" w:rsidRDefault="00AD3279" w:rsidP="00AD3279">
            <w:pPr>
              <w:widowControl/>
              <w:spacing w:line="276" w:lineRule="auto"/>
              <w:jc w:val="left"/>
              <w:rPr>
                <w:color w:val="0033CC"/>
                <w:sz w:val="20"/>
                <w:szCs w:val="20"/>
              </w:rPr>
            </w:pPr>
            <w:r w:rsidRPr="005C2811">
              <w:rPr>
                <w:color w:val="0033CC"/>
                <w:sz w:val="20"/>
                <w:szCs w:val="20"/>
              </w:rPr>
              <w:t>- Biến</w:t>
            </w:r>
          </w:p>
          <w:p w:rsidR="00AD3279" w:rsidRPr="005C2811" w:rsidRDefault="00AD3279" w:rsidP="00AD3279">
            <w:pPr>
              <w:widowControl/>
              <w:spacing w:line="276" w:lineRule="auto"/>
              <w:jc w:val="left"/>
              <w:rPr>
                <w:color w:val="0033CC"/>
                <w:sz w:val="20"/>
                <w:szCs w:val="20"/>
              </w:rPr>
            </w:pPr>
            <w:r w:rsidRPr="005C2811">
              <w:rPr>
                <w:color w:val="0033CC"/>
                <w:sz w:val="20"/>
                <w:szCs w:val="20"/>
              </w:rPr>
              <w:t>- Biểu thức</w:t>
            </w:r>
          </w:p>
          <w:p w:rsidR="00AD3279" w:rsidRPr="005C2811" w:rsidRDefault="00AD3279" w:rsidP="00AD3279">
            <w:pPr>
              <w:widowControl/>
              <w:spacing w:line="276" w:lineRule="auto"/>
              <w:jc w:val="left"/>
              <w:rPr>
                <w:color w:val="0033CC"/>
                <w:sz w:val="20"/>
                <w:szCs w:val="20"/>
              </w:rPr>
            </w:pPr>
            <w:r w:rsidRPr="005C2811">
              <w:rPr>
                <w:color w:val="0033CC"/>
                <w:sz w:val="20"/>
                <w:szCs w:val="20"/>
              </w:rPr>
              <w:t>- Các phép toán của C</w:t>
            </w:r>
          </w:p>
          <w:p w:rsidR="00AD3279" w:rsidRPr="009A02CC" w:rsidRDefault="00AD3279" w:rsidP="00AD3279">
            <w:pPr>
              <w:widowControl/>
              <w:spacing w:line="276" w:lineRule="auto"/>
              <w:jc w:val="left"/>
              <w:rPr>
                <w:b/>
                <w:color w:val="0033CC"/>
                <w:sz w:val="20"/>
                <w:szCs w:val="20"/>
              </w:rPr>
            </w:pPr>
            <w:r w:rsidRPr="005C2811">
              <w:rPr>
                <w:color w:val="0033CC"/>
                <w:sz w:val="20"/>
                <w:szCs w:val="20"/>
              </w:rPr>
              <w:t>- Cấu trúc tổng quát của một chương trình C</w:t>
            </w:r>
          </w:p>
        </w:tc>
        <w:tc>
          <w:tcPr>
            <w:tcW w:w="2774" w:type="dxa"/>
          </w:tcPr>
          <w:p w:rsidR="00AD3279" w:rsidRDefault="00AD3279" w:rsidP="00AD3279">
            <w:pPr>
              <w:spacing w:line="276" w:lineRule="auto"/>
              <w:jc w:val="left"/>
              <w:rPr>
                <w:color w:val="0033CC"/>
                <w:sz w:val="20"/>
                <w:szCs w:val="20"/>
              </w:rPr>
            </w:pPr>
            <w:r>
              <w:rPr>
                <w:color w:val="0033CC"/>
                <w:sz w:val="20"/>
                <w:szCs w:val="20"/>
              </w:rPr>
              <w:t xml:space="preserve">L.O.5.2 </w:t>
            </w:r>
            <w:r w:rsidRPr="009A02CC">
              <w:rPr>
                <w:color w:val="0033CC"/>
                <w:sz w:val="20"/>
                <w:szCs w:val="20"/>
              </w:rPr>
              <w:t>–</w:t>
            </w:r>
            <w:r>
              <w:rPr>
                <w:color w:val="0033CC"/>
                <w:sz w:val="20"/>
                <w:szCs w:val="20"/>
              </w:rPr>
              <w:t xml:space="preserve"> Sử dụng các kiểu dữ liệu chuẩn của C, sử dụng các hằng, biến, biểu thức và các phép toán của C</w:t>
            </w: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 xml:space="preserve"> Sinh viên:</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Thực hành sử dụng các kiểu dữ liệu chuẩn của C, các hằng, biến, biểu thức và các phép toán của C</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11</w:t>
            </w:r>
          </w:p>
        </w:tc>
      </w:tr>
      <w:tr w:rsidR="00AD3279" w:rsidRPr="00F35510" w:rsidTr="00AD3279">
        <w:trPr>
          <w:jc w:val="center"/>
        </w:trPr>
        <w:tc>
          <w:tcPr>
            <w:tcW w:w="889" w:type="dxa"/>
          </w:tcPr>
          <w:p w:rsidR="00AD3279" w:rsidRDefault="00A56FEF" w:rsidP="00AD3279">
            <w:pPr>
              <w:spacing w:line="276" w:lineRule="auto"/>
              <w:jc w:val="center"/>
              <w:rPr>
                <w:color w:val="0033CC"/>
                <w:sz w:val="20"/>
                <w:szCs w:val="20"/>
              </w:rPr>
            </w:pPr>
            <w:r>
              <w:rPr>
                <w:color w:val="0033CC"/>
                <w:sz w:val="20"/>
                <w:szCs w:val="20"/>
              </w:rPr>
              <w:t>9</w:t>
            </w:r>
          </w:p>
        </w:tc>
        <w:tc>
          <w:tcPr>
            <w:tcW w:w="1848" w:type="dxa"/>
          </w:tcPr>
          <w:p w:rsidR="00AD3279" w:rsidRDefault="00AD3279" w:rsidP="00AD3279">
            <w:pPr>
              <w:widowControl/>
              <w:spacing w:line="276" w:lineRule="auto"/>
              <w:jc w:val="left"/>
              <w:rPr>
                <w:b/>
                <w:color w:val="0033CC"/>
                <w:sz w:val="20"/>
                <w:szCs w:val="20"/>
              </w:rPr>
            </w:pPr>
            <w:r w:rsidRPr="000970D0">
              <w:rPr>
                <w:b/>
                <w:color w:val="0033CC"/>
                <w:sz w:val="20"/>
                <w:szCs w:val="20"/>
              </w:rPr>
              <w:t>C</w:t>
            </w:r>
            <w:r>
              <w:rPr>
                <w:b/>
                <w:color w:val="0033CC"/>
                <w:sz w:val="20"/>
                <w:szCs w:val="20"/>
              </w:rPr>
              <w:t>ác lệnh điều khiển và vòng lặp</w:t>
            </w:r>
          </w:p>
          <w:p w:rsidR="00AD3279" w:rsidRDefault="00AD3279" w:rsidP="00AD3279">
            <w:pPr>
              <w:widowControl/>
              <w:spacing w:line="276" w:lineRule="auto"/>
              <w:jc w:val="left"/>
              <w:rPr>
                <w:b/>
                <w:color w:val="0033CC"/>
                <w:sz w:val="20"/>
                <w:szCs w:val="20"/>
              </w:rPr>
            </w:pPr>
          </w:p>
          <w:p w:rsidR="00AD3279" w:rsidRPr="000970D0" w:rsidRDefault="00AD3279" w:rsidP="00AD3279">
            <w:pPr>
              <w:widowControl/>
              <w:spacing w:line="276" w:lineRule="auto"/>
              <w:jc w:val="left"/>
              <w:rPr>
                <w:color w:val="0033CC"/>
                <w:sz w:val="20"/>
                <w:szCs w:val="20"/>
              </w:rPr>
            </w:pPr>
            <w:r w:rsidRPr="000970D0">
              <w:rPr>
                <w:color w:val="0033CC"/>
                <w:sz w:val="20"/>
                <w:szCs w:val="20"/>
              </w:rPr>
              <w:t>- Lệnh đơn và lệnh phức</w:t>
            </w:r>
          </w:p>
          <w:p w:rsidR="00AD3279" w:rsidRPr="000970D0" w:rsidRDefault="00AD3279" w:rsidP="00AD3279">
            <w:pPr>
              <w:widowControl/>
              <w:spacing w:line="276" w:lineRule="auto"/>
              <w:jc w:val="left"/>
              <w:rPr>
                <w:color w:val="0033CC"/>
                <w:sz w:val="20"/>
                <w:szCs w:val="20"/>
              </w:rPr>
            </w:pPr>
            <w:r>
              <w:rPr>
                <w:color w:val="0033CC"/>
                <w:sz w:val="20"/>
                <w:szCs w:val="20"/>
              </w:rPr>
              <w:t>- Lệnh i</w:t>
            </w:r>
            <w:r w:rsidRPr="000970D0">
              <w:rPr>
                <w:color w:val="0033CC"/>
                <w:sz w:val="20"/>
                <w:szCs w:val="20"/>
              </w:rPr>
              <w:t>f</w:t>
            </w:r>
          </w:p>
          <w:p w:rsidR="00AD3279" w:rsidRPr="000970D0" w:rsidRDefault="00AD3279" w:rsidP="00AD3279">
            <w:pPr>
              <w:widowControl/>
              <w:spacing w:line="276" w:lineRule="auto"/>
              <w:jc w:val="left"/>
              <w:rPr>
                <w:color w:val="0033CC"/>
                <w:sz w:val="20"/>
                <w:szCs w:val="20"/>
              </w:rPr>
            </w:pPr>
            <w:r w:rsidRPr="000970D0">
              <w:rPr>
                <w:color w:val="0033CC"/>
                <w:sz w:val="20"/>
                <w:szCs w:val="20"/>
              </w:rPr>
              <w:t>- Lệnh switch case</w:t>
            </w:r>
          </w:p>
          <w:p w:rsidR="00AD3279" w:rsidRPr="000970D0" w:rsidRDefault="00AD3279" w:rsidP="00AD3279">
            <w:pPr>
              <w:widowControl/>
              <w:spacing w:line="276" w:lineRule="auto"/>
              <w:jc w:val="left"/>
              <w:rPr>
                <w:color w:val="0033CC"/>
                <w:sz w:val="20"/>
                <w:szCs w:val="20"/>
              </w:rPr>
            </w:pPr>
            <w:r w:rsidRPr="000970D0">
              <w:rPr>
                <w:color w:val="0033CC"/>
                <w:sz w:val="20"/>
                <w:szCs w:val="20"/>
              </w:rPr>
              <w:t xml:space="preserve">- Lệnh while </w:t>
            </w:r>
          </w:p>
          <w:p w:rsidR="00AD3279" w:rsidRPr="000970D0" w:rsidRDefault="00AD3279" w:rsidP="00AD3279">
            <w:pPr>
              <w:widowControl/>
              <w:spacing w:line="276" w:lineRule="auto"/>
              <w:jc w:val="left"/>
              <w:rPr>
                <w:color w:val="0033CC"/>
                <w:sz w:val="20"/>
                <w:szCs w:val="20"/>
              </w:rPr>
            </w:pPr>
            <w:r w:rsidRPr="000970D0">
              <w:rPr>
                <w:color w:val="0033CC"/>
                <w:sz w:val="20"/>
                <w:szCs w:val="20"/>
              </w:rPr>
              <w:t xml:space="preserve">- Lệnh do-while </w:t>
            </w:r>
          </w:p>
          <w:p w:rsidR="00AD3279" w:rsidRPr="000970D0" w:rsidRDefault="00AD3279" w:rsidP="00AD3279">
            <w:pPr>
              <w:widowControl/>
              <w:spacing w:line="276" w:lineRule="auto"/>
              <w:jc w:val="left"/>
              <w:rPr>
                <w:color w:val="0033CC"/>
                <w:sz w:val="20"/>
                <w:szCs w:val="20"/>
              </w:rPr>
            </w:pPr>
            <w:r w:rsidRPr="000970D0">
              <w:rPr>
                <w:color w:val="0033CC"/>
                <w:sz w:val="20"/>
                <w:szCs w:val="20"/>
              </w:rPr>
              <w:t xml:space="preserve">- Lệnh for </w:t>
            </w:r>
          </w:p>
          <w:p w:rsidR="00AD3279" w:rsidRPr="000970D0" w:rsidRDefault="00AD3279" w:rsidP="00AD3279">
            <w:pPr>
              <w:widowControl/>
              <w:spacing w:line="276" w:lineRule="auto"/>
              <w:jc w:val="left"/>
              <w:rPr>
                <w:color w:val="0033CC"/>
                <w:sz w:val="20"/>
                <w:szCs w:val="20"/>
              </w:rPr>
            </w:pPr>
            <w:r w:rsidRPr="000970D0">
              <w:rPr>
                <w:color w:val="0033CC"/>
                <w:sz w:val="20"/>
                <w:szCs w:val="20"/>
              </w:rPr>
              <w:t>- Lệnh break và lệnh continue</w:t>
            </w:r>
          </w:p>
          <w:p w:rsidR="00AD3279" w:rsidRPr="000970D0" w:rsidRDefault="00AD3279" w:rsidP="00AD3279">
            <w:pPr>
              <w:widowControl/>
              <w:spacing w:line="276" w:lineRule="auto"/>
              <w:jc w:val="left"/>
              <w:rPr>
                <w:color w:val="0033CC"/>
                <w:sz w:val="20"/>
                <w:szCs w:val="20"/>
              </w:rPr>
            </w:pPr>
            <w:r w:rsidRPr="000970D0">
              <w:rPr>
                <w:color w:val="0033CC"/>
                <w:sz w:val="20"/>
                <w:szCs w:val="20"/>
              </w:rPr>
              <w:t>- Lệnh return</w:t>
            </w:r>
          </w:p>
          <w:p w:rsidR="00AD3279" w:rsidRPr="000970D0" w:rsidRDefault="00AD3279" w:rsidP="00AD3279">
            <w:pPr>
              <w:widowControl/>
              <w:spacing w:line="276" w:lineRule="auto"/>
              <w:jc w:val="left"/>
              <w:rPr>
                <w:color w:val="0033CC"/>
                <w:sz w:val="20"/>
                <w:szCs w:val="20"/>
              </w:rPr>
            </w:pPr>
            <w:r w:rsidRPr="000970D0">
              <w:rPr>
                <w:color w:val="0033CC"/>
                <w:sz w:val="20"/>
                <w:szCs w:val="20"/>
              </w:rPr>
              <w:t>- Lệnh goto</w:t>
            </w:r>
          </w:p>
          <w:p w:rsidR="00AD3279" w:rsidRPr="009A02CC" w:rsidRDefault="00AD3279" w:rsidP="00AD3279">
            <w:pPr>
              <w:widowControl/>
              <w:spacing w:line="276" w:lineRule="auto"/>
              <w:jc w:val="left"/>
              <w:rPr>
                <w:b/>
                <w:color w:val="0033CC"/>
                <w:sz w:val="20"/>
                <w:szCs w:val="20"/>
              </w:rPr>
            </w:pPr>
            <w:r w:rsidRPr="000970D0">
              <w:rPr>
                <w:color w:val="0033CC"/>
                <w:sz w:val="20"/>
                <w:szCs w:val="20"/>
              </w:rPr>
              <w:t>- Lệnh rỗng</w:t>
            </w: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t xml:space="preserve">L.O.5.3 </w:t>
            </w:r>
            <w:r w:rsidRPr="009A02CC">
              <w:rPr>
                <w:color w:val="0033CC"/>
                <w:sz w:val="20"/>
                <w:szCs w:val="20"/>
              </w:rPr>
              <w:t>–</w:t>
            </w:r>
            <w:r>
              <w:rPr>
                <w:color w:val="0033CC"/>
                <w:sz w:val="20"/>
                <w:szCs w:val="20"/>
              </w:rPr>
              <w:t xml:space="preserve"> Sử dụng các lệnh điều khiển và vòng lặp, lệnh break, continue, return, goto và lệnh rỗng</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sử dụng các lệnh điều khiển và vòng lặp, lệnh break, continue, return, goto và lệnh rỗng trong C</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12</w:t>
            </w:r>
          </w:p>
        </w:tc>
      </w:tr>
      <w:tr w:rsidR="00AD3279" w:rsidRPr="00F35510" w:rsidTr="00AD3279">
        <w:trPr>
          <w:jc w:val="center"/>
        </w:trPr>
        <w:tc>
          <w:tcPr>
            <w:tcW w:w="889" w:type="dxa"/>
          </w:tcPr>
          <w:p w:rsidR="00AD3279" w:rsidRDefault="006A3DED" w:rsidP="00AD3279">
            <w:pPr>
              <w:spacing w:line="276" w:lineRule="auto"/>
              <w:jc w:val="center"/>
              <w:rPr>
                <w:color w:val="0033CC"/>
                <w:sz w:val="20"/>
                <w:szCs w:val="20"/>
              </w:rPr>
            </w:pPr>
            <w:r>
              <w:rPr>
                <w:color w:val="0033CC"/>
                <w:sz w:val="20"/>
                <w:szCs w:val="20"/>
              </w:rPr>
              <w:t>10</w:t>
            </w:r>
          </w:p>
        </w:tc>
        <w:tc>
          <w:tcPr>
            <w:tcW w:w="1848" w:type="dxa"/>
          </w:tcPr>
          <w:p w:rsidR="00AD3279" w:rsidRDefault="00AD3279" w:rsidP="00AD3279">
            <w:pPr>
              <w:widowControl/>
              <w:spacing w:line="276" w:lineRule="auto"/>
              <w:jc w:val="left"/>
              <w:rPr>
                <w:b/>
                <w:color w:val="0033CC"/>
                <w:sz w:val="20"/>
                <w:szCs w:val="20"/>
              </w:rPr>
            </w:pPr>
            <w:r w:rsidRPr="00A2195F">
              <w:rPr>
                <w:b/>
                <w:color w:val="0033CC"/>
                <w:sz w:val="20"/>
                <w:szCs w:val="20"/>
              </w:rPr>
              <w:t>Hàm</w:t>
            </w:r>
          </w:p>
          <w:p w:rsidR="00AD3279" w:rsidRDefault="00AD3279" w:rsidP="00AD3279">
            <w:pPr>
              <w:widowControl/>
              <w:spacing w:line="276" w:lineRule="auto"/>
              <w:jc w:val="left"/>
              <w:rPr>
                <w:b/>
                <w:color w:val="0033CC"/>
                <w:sz w:val="20"/>
                <w:szCs w:val="20"/>
              </w:rPr>
            </w:pPr>
          </w:p>
          <w:p w:rsidR="00AD3279" w:rsidRPr="005D4993" w:rsidRDefault="00AD3279" w:rsidP="00AD3279">
            <w:pPr>
              <w:widowControl/>
              <w:spacing w:line="276" w:lineRule="auto"/>
              <w:jc w:val="left"/>
              <w:rPr>
                <w:color w:val="0033CC"/>
                <w:sz w:val="20"/>
                <w:szCs w:val="20"/>
              </w:rPr>
            </w:pPr>
            <w:r w:rsidRPr="005D4993">
              <w:rPr>
                <w:color w:val="0033CC"/>
                <w:sz w:val="20"/>
                <w:szCs w:val="20"/>
              </w:rPr>
              <w:t>- Khái niệm</w:t>
            </w:r>
          </w:p>
          <w:p w:rsidR="00AD3279" w:rsidRPr="005D4993" w:rsidRDefault="00AD3279" w:rsidP="00AD3279">
            <w:pPr>
              <w:widowControl/>
              <w:spacing w:line="276" w:lineRule="auto"/>
              <w:jc w:val="left"/>
              <w:rPr>
                <w:color w:val="0033CC"/>
                <w:sz w:val="20"/>
                <w:szCs w:val="20"/>
              </w:rPr>
            </w:pPr>
            <w:r w:rsidRPr="005D4993">
              <w:rPr>
                <w:color w:val="0033CC"/>
                <w:sz w:val="20"/>
                <w:szCs w:val="20"/>
              </w:rPr>
              <w:t>- Khai báo</w:t>
            </w:r>
          </w:p>
          <w:p w:rsidR="00AD3279" w:rsidRPr="005D4993" w:rsidRDefault="00AD3279" w:rsidP="00AD3279">
            <w:pPr>
              <w:widowControl/>
              <w:spacing w:line="276" w:lineRule="auto"/>
              <w:jc w:val="left"/>
              <w:rPr>
                <w:color w:val="0033CC"/>
                <w:sz w:val="20"/>
                <w:szCs w:val="20"/>
              </w:rPr>
            </w:pPr>
            <w:r w:rsidRPr="005D4993">
              <w:rPr>
                <w:color w:val="0033CC"/>
                <w:sz w:val="20"/>
                <w:szCs w:val="20"/>
              </w:rPr>
              <w:t>- Đối số của hàm – Đối số là tham trị</w:t>
            </w:r>
          </w:p>
          <w:p w:rsidR="00AD3279" w:rsidRPr="005D4993" w:rsidRDefault="00AD3279" w:rsidP="00AD3279">
            <w:pPr>
              <w:widowControl/>
              <w:spacing w:line="276" w:lineRule="auto"/>
              <w:jc w:val="left"/>
              <w:rPr>
                <w:color w:val="0033CC"/>
                <w:sz w:val="20"/>
                <w:szCs w:val="20"/>
              </w:rPr>
            </w:pPr>
            <w:r w:rsidRPr="005D4993">
              <w:rPr>
                <w:color w:val="0033CC"/>
                <w:sz w:val="20"/>
                <w:szCs w:val="20"/>
              </w:rPr>
              <w:t>- Kết quả trả về của hàm – Lệnh return</w:t>
            </w:r>
          </w:p>
          <w:p w:rsidR="00AD3279" w:rsidRPr="005D4993" w:rsidRDefault="00AD3279" w:rsidP="00AD3279">
            <w:pPr>
              <w:widowControl/>
              <w:spacing w:line="276" w:lineRule="auto"/>
              <w:jc w:val="left"/>
              <w:rPr>
                <w:color w:val="0033CC"/>
                <w:sz w:val="20"/>
                <w:szCs w:val="20"/>
              </w:rPr>
            </w:pPr>
            <w:r w:rsidRPr="005D4993">
              <w:rPr>
                <w:color w:val="0033CC"/>
                <w:sz w:val="20"/>
                <w:szCs w:val="20"/>
              </w:rPr>
              <w:t>- Prototype của một hàm</w:t>
            </w:r>
          </w:p>
          <w:p w:rsidR="00AD3279" w:rsidRPr="005D4993" w:rsidRDefault="00AD3279" w:rsidP="00AD3279">
            <w:pPr>
              <w:widowControl/>
              <w:spacing w:line="276" w:lineRule="auto"/>
              <w:jc w:val="left"/>
              <w:rPr>
                <w:color w:val="0033CC"/>
                <w:sz w:val="20"/>
                <w:szCs w:val="20"/>
              </w:rPr>
            </w:pPr>
            <w:r w:rsidRPr="005D4993">
              <w:rPr>
                <w:color w:val="0033CC"/>
                <w:sz w:val="20"/>
                <w:szCs w:val="20"/>
              </w:rPr>
              <w:t>- Hàm đệ quy</w:t>
            </w:r>
          </w:p>
          <w:p w:rsidR="00AD3279" w:rsidRPr="009A02CC" w:rsidRDefault="00AD3279" w:rsidP="00AD3279">
            <w:pPr>
              <w:widowControl/>
              <w:spacing w:line="276" w:lineRule="auto"/>
              <w:jc w:val="left"/>
              <w:rPr>
                <w:b/>
                <w:color w:val="0033CC"/>
                <w:sz w:val="20"/>
                <w:szCs w:val="20"/>
              </w:rPr>
            </w:pPr>
            <w:r w:rsidRPr="005D4993">
              <w:rPr>
                <w:color w:val="0033CC"/>
                <w:sz w:val="20"/>
                <w:szCs w:val="20"/>
              </w:rPr>
              <w:t xml:space="preserve"> Thêm: Truyền tham số theo địa chỉ</w:t>
            </w:r>
          </w:p>
        </w:tc>
        <w:tc>
          <w:tcPr>
            <w:tcW w:w="2774" w:type="dxa"/>
          </w:tcPr>
          <w:p w:rsidR="00AD3279" w:rsidRDefault="00AD3279" w:rsidP="00AD3279">
            <w:pPr>
              <w:spacing w:line="276" w:lineRule="auto"/>
              <w:jc w:val="left"/>
              <w:rPr>
                <w:color w:val="0033CC"/>
                <w:sz w:val="20"/>
                <w:szCs w:val="20"/>
              </w:rPr>
            </w:pPr>
            <w:r>
              <w:rPr>
                <w:color w:val="0033CC"/>
                <w:sz w:val="20"/>
                <w:szCs w:val="20"/>
              </w:rPr>
              <w:t xml:space="preserve">L.O.5.4 </w:t>
            </w:r>
            <w:r w:rsidRPr="009A02CC">
              <w:rPr>
                <w:color w:val="0033CC"/>
                <w:sz w:val="20"/>
                <w:szCs w:val="20"/>
              </w:rPr>
              <w:t>–</w:t>
            </w:r>
            <w:r>
              <w:rPr>
                <w:color w:val="0033CC"/>
                <w:sz w:val="20"/>
                <w:szCs w:val="20"/>
              </w:rPr>
              <w:t xml:space="preserve"> Sử dụng hàm, hàm đệ quy</w:t>
            </w: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Thực hành sử dụng hàm, hàm đệ quy trong C</w:t>
            </w:r>
          </w:p>
          <w:p w:rsidR="00AD3279" w:rsidRPr="009A02CC" w:rsidRDefault="00AD3279" w:rsidP="00AD3279">
            <w:pPr>
              <w:spacing w:line="276" w:lineRule="auto"/>
              <w:rPr>
                <w:color w:val="0033CC"/>
                <w:sz w:val="20"/>
                <w:szCs w:val="20"/>
              </w:rPr>
            </w:pP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13</w:t>
            </w:r>
          </w:p>
        </w:tc>
      </w:tr>
      <w:tr w:rsidR="00AD3279" w:rsidRPr="00F35510" w:rsidTr="00AD3279">
        <w:trPr>
          <w:jc w:val="center"/>
        </w:trPr>
        <w:tc>
          <w:tcPr>
            <w:tcW w:w="889" w:type="dxa"/>
          </w:tcPr>
          <w:p w:rsidR="00AD3279" w:rsidRDefault="003F2821" w:rsidP="00AD3279">
            <w:pPr>
              <w:spacing w:line="276" w:lineRule="auto"/>
              <w:jc w:val="center"/>
              <w:rPr>
                <w:color w:val="0033CC"/>
                <w:sz w:val="20"/>
                <w:szCs w:val="20"/>
              </w:rPr>
            </w:pPr>
            <w:r>
              <w:rPr>
                <w:color w:val="0033CC"/>
                <w:sz w:val="20"/>
                <w:szCs w:val="20"/>
              </w:rPr>
              <w:t>10</w:t>
            </w:r>
          </w:p>
        </w:tc>
        <w:tc>
          <w:tcPr>
            <w:tcW w:w="1848" w:type="dxa"/>
          </w:tcPr>
          <w:p w:rsidR="00AD3279" w:rsidRDefault="00AD3279" w:rsidP="00AD3279">
            <w:pPr>
              <w:widowControl/>
              <w:spacing w:line="276" w:lineRule="auto"/>
              <w:jc w:val="left"/>
              <w:rPr>
                <w:b/>
                <w:color w:val="0033CC"/>
                <w:sz w:val="20"/>
                <w:szCs w:val="20"/>
              </w:rPr>
            </w:pPr>
            <w:r w:rsidRPr="00496CBA">
              <w:rPr>
                <w:b/>
                <w:color w:val="0033CC"/>
                <w:sz w:val="20"/>
                <w:szCs w:val="20"/>
              </w:rPr>
              <w:t>Lớp lưu trữ của biến – Sự chuyển kiểu</w:t>
            </w:r>
          </w:p>
          <w:p w:rsidR="00AD3279" w:rsidRPr="00496CBA" w:rsidRDefault="00AD3279" w:rsidP="00AD3279">
            <w:pPr>
              <w:widowControl/>
              <w:spacing w:line="276" w:lineRule="auto"/>
              <w:jc w:val="left"/>
              <w:rPr>
                <w:b/>
                <w:color w:val="0033CC"/>
                <w:sz w:val="20"/>
                <w:szCs w:val="20"/>
              </w:rPr>
            </w:pPr>
          </w:p>
          <w:p w:rsidR="00AD3279" w:rsidRPr="00496CBA" w:rsidRDefault="00AD3279" w:rsidP="00AD3279">
            <w:pPr>
              <w:widowControl/>
              <w:spacing w:line="276" w:lineRule="auto"/>
              <w:jc w:val="left"/>
              <w:rPr>
                <w:color w:val="0033CC"/>
                <w:sz w:val="20"/>
                <w:szCs w:val="20"/>
              </w:rPr>
            </w:pPr>
            <w:r w:rsidRPr="00496CBA">
              <w:rPr>
                <w:b/>
                <w:color w:val="0033CC"/>
                <w:sz w:val="20"/>
                <w:szCs w:val="20"/>
              </w:rPr>
              <w:t xml:space="preserve">- </w:t>
            </w:r>
            <w:r w:rsidRPr="00496CBA">
              <w:rPr>
                <w:color w:val="0033CC"/>
                <w:sz w:val="20"/>
                <w:szCs w:val="20"/>
              </w:rPr>
              <w:t>Khái niệm</w:t>
            </w:r>
          </w:p>
          <w:p w:rsidR="00AD3279" w:rsidRPr="00496CBA" w:rsidRDefault="00AD3279" w:rsidP="00AD3279">
            <w:pPr>
              <w:widowControl/>
              <w:spacing w:line="276" w:lineRule="auto"/>
              <w:jc w:val="left"/>
              <w:rPr>
                <w:color w:val="0033CC"/>
                <w:sz w:val="20"/>
                <w:szCs w:val="20"/>
              </w:rPr>
            </w:pPr>
            <w:r w:rsidRPr="00496CBA">
              <w:rPr>
                <w:color w:val="0033CC"/>
                <w:sz w:val="20"/>
                <w:szCs w:val="20"/>
              </w:rPr>
              <w:t>- Biến toàn cục và biến cục bộ</w:t>
            </w:r>
          </w:p>
          <w:p w:rsidR="00AD3279" w:rsidRPr="00496CBA" w:rsidRDefault="00AD3279" w:rsidP="00AD3279">
            <w:pPr>
              <w:widowControl/>
              <w:spacing w:line="276" w:lineRule="auto"/>
              <w:jc w:val="left"/>
              <w:rPr>
                <w:color w:val="0033CC"/>
                <w:sz w:val="20"/>
                <w:szCs w:val="20"/>
              </w:rPr>
            </w:pPr>
            <w:r>
              <w:rPr>
                <w:color w:val="0033CC"/>
                <w:sz w:val="20"/>
                <w:szCs w:val="20"/>
              </w:rPr>
              <w:t>- Biến tĩ</w:t>
            </w:r>
            <w:r w:rsidRPr="00496CBA">
              <w:rPr>
                <w:color w:val="0033CC"/>
                <w:sz w:val="20"/>
                <w:szCs w:val="20"/>
              </w:rPr>
              <w:t xml:space="preserve">nh </w:t>
            </w:r>
          </w:p>
          <w:p w:rsidR="00AD3279" w:rsidRPr="00496CBA" w:rsidRDefault="00AD3279" w:rsidP="00AD3279">
            <w:pPr>
              <w:widowControl/>
              <w:spacing w:line="276" w:lineRule="auto"/>
              <w:jc w:val="left"/>
              <w:rPr>
                <w:color w:val="0033CC"/>
                <w:sz w:val="20"/>
                <w:szCs w:val="20"/>
              </w:rPr>
            </w:pPr>
            <w:r w:rsidRPr="00496CBA">
              <w:rPr>
                <w:color w:val="0033CC"/>
                <w:sz w:val="20"/>
                <w:szCs w:val="20"/>
              </w:rPr>
              <w:t>- Biến thanh ghi</w:t>
            </w:r>
          </w:p>
          <w:p w:rsidR="00AD3279" w:rsidRPr="00496CBA" w:rsidRDefault="00AD3279" w:rsidP="00AD3279">
            <w:pPr>
              <w:widowControl/>
              <w:spacing w:line="276" w:lineRule="auto"/>
              <w:jc w:val="left"/>
              <w:rPr>
                <w:color w:val="0033CC"/>
                <w:sz w:val="20"/>
                <w:szCs w:val="20"/>
              </w:rPr>
            </w:pPr>
            <w:r w:rsidRPr="00496CBA">
              <w:rPr>
                <w:color w:val="0033CC"/>
                <w:sz w:val="20"/>
                <w:szCs w:val="20"/>
              </w:rPr>
              <w:t>- Khởi động trị cho biến ở các lớp</w:t>
            </w:r>
          </w:p>
          <w:p w:rsidR="00AD3279" w:rsidRPr="009A02CC" w:rsidRDefault="00AD3279" w:rsidP="00AD3279">
            <w:pPr>
              <w:widowControl/>
              <w:spacing w:line="276" w:lineRule="auto"/>
              <w:jc w:val="left"/>
              <w:rPr>
                <w:b/>
                <w:color w:val="0033CC"/>
                <w:sz w:val="20"/>
                <w:szCs w:val="20"/>
              </w:rPr>
            </w:pPr>
            <w:r w:rsidRPr="00496CBA">
              <w:rPr>
                <w:color w:val="0033CC"/>
                <w:sz w:val="20"/>
                <w:szCs w:val="20"/>
              </w:rPr>
              <w:lastRenderedPageBreak/>
              <w:t>- Sự chuyển kiểu</w:t>
            </w: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lastRenderedPageBreak/>
              <w:t>L.O.5</w:t>
            </w:r>
            <w:r w:rsidRPr="00A52C83">
              <w:rPr>
                <w:color w:val="0033CC"/>
                <w:sz w:val="20"/>
                <w:szCs w:val="20"/>
              </w:rPr>
              <w:t>.5 – Phân biệt các lớp lưu trữ của biến</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lập trình C sử dụng các lớp lưu trữ biến khác nhau</w:t>
            </w:r>
          </w:p>
          <w:p w:rsidR="00AD3279" w:rsidRDefault="00AD3279" w:rsidP="00AD3279">
            <w:pPr>
              <w:spacing w:line="276" w:lineRule="auto"/>
              <w:rPr>
                <w:color w:val="0033CC"/>
                <w:sz w:val="20"/>
                <w:szCs w:val="20"/>
              </w:rPr>
            </w:pPr>
            <w:r w:rsidRPr="009A02CC">
              <w:rPr>
                <w:color w:val="0033CC"/>
                <w:sz w:val="20"/>
                <w:szCs w:val="20"/>
              </w:rPr>
              <w:lastRenderedPageBreak/>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lastRenderedPageBreak/>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14</w:t>
            </w:r>
          </w:p>
        </w:tc>
      </w:tr>
      <w:tr w:rsidR="00AD3279" w:rsidRPr="00F35510" w:rsidTr="00AD3279">
        <w:trPr>
          <w:jc w:val="center"/>
        </w:trPr>
        <w:tc>
          <w:tcPr>
            <w:tcW w:w="889" w:type="dxa"/>
          </w:tcPr>
          <w:p w:rsidR="00AD3279" w:rsidRPr="00126F12" w:rsidRDefault="00AD3279" w:rsidP="00AD3279">
            <w:pPr>
              <w:spacing w:line="276" w:lineRule="auto"/>
              <w:jc w:val="center"/>
              <w:rPr>
                <w:color w:val="0033CC"/>
                <w:sz w:val="20"/>
                <w:szCs w:val="20"/>
              </w:rPr>
            </w:pPr>
            <w:r w:rsidRPr="00673A67">
              <w:rPr>
                <w:color w:val="0033CC"/>
                <w:sz w:val="20"/>
                <w:szCs w:val="20"/>
              </w:rPr>
              <w:lastRenderedPageBreak/>
              <w:t>1</w:t>
            </w:r>
            <w:r w:rsidR="00343925">
              <w:rPr>
                <w:color w:val="0033CC"/>
                <w:sz w:val="20"/>
                <w:szCs w:val="20"/>
              </w:rPr>
              <w:t>1</w:t>
            </w:r>
          </w:p>
        </w:tc>
        <w:tc>
          <w:tcPr>
            <w:tcW w:w="1848" w:type="dxa"/>
          </w:tcPr>
          <w:p w:rsidR="00AD3279" w:rsidRDefault="00AD3279" w:rsidP="00AD3279">
            <w:pPr>
              <w:widowControl/>
              <w:spacing w:line="276" w:lineRule="auto"/>
              <w:jc w:val="left"/>
              <w:rPr>
                <w:b/>
                <w:color w:val="0033CC"/>
                <w:sz w:val="20"/>
                <w:szCs w:val="20"/>
              </w:rPr>
            </w:pPr>
            <w:r w:rsidRPr="001E49C0">
              <w:rPr>
                <w:b/>
                <w:color w:val="0033CC"/>
                <w:sz w:val="20"/>
                <w:szCs w:val="20"/>
              </w:rPr>
              <w:t>Mảng</w:t>
            </w:r>
          </w:p>
          <w:p w:rsidR="00AD3279" w:rsidRPr="001E49C0" w:rsidRDefault="00AD3279" w:rsidP="00AD3279">
            <w:pPr>
              <w:widowControl/>
              <w:spacing w:line="276" w:lineRule="auto"/>
              <w:jc w:val="left"/>
              <w:rPr>
                <w:b/>
                <w:color w:val="0033CC"/>
                <w:sz w:val="20"/>
                <w:szCs w:val="20"/>
              </w:rPr>
            </w:pPr>
          </w:p>
          <w:p w:rsidR="00AD3279" w:rsidRPr="001E49C0" w:rsidRDefault="00AD3279" w:rsidP="00AD3279">
            <w:pPr>
              <w:widowControl/>
              <w:spacing w:line="276" w:lineRule="auto"/>
              <w:jc w:val="left"/>
              <w:rPr>
                <w:color w:val="0033CC"/>
                <w:sz w:val="20"/>
                <w:szCs w:val="20"/>
              </w:rPr>
            </w:pPr>
            <w:r w:rsidRPr="001E49C0">
              <w:rPr>
                <w:b/>
                <w:color w:val="0033CC"/>
                <w:sz w:val="20"/>
                <w:szCs w:val="20"/>
              </w:rPr>
              <w:t xml:space="preserve">- </w:t>
            </w:r>
            <w:r w:rsidRPr="001E49C0">
              <w:rPr>
                <w:color w:val="0033CC"/>
                <w:sz w:val="20"/>
                <w:szCs w:val="20"/>
              </w:rPr>
              <w:t>Khái niệm</w:t>
            </w:r>
          </w:p>
          <w:p w:rsidR="00AD3279" w:rsidRPr="001E49C0" w:rsidRDefault="00AD3279" w:rsidP="00AD3279">
            <w:pPr>
              <w:widowControl/>
              <w:spacing w:line="276" w:lineRule="auto"/>
              <w:jc w:val="left"/>
              <w:rPr>
                <w:color w:val="0033CC"/>
                <w:sz w:val="20"/>
                <w:szCs w:val="20"/>
              </w:rPr>
            </w:pPr>
            <w:r w:rsidRPr="001E49C0">
              <w:rPr>
                <w:color w:val="0033CC"/>
                <w:sz w:val="20"/>
                <w:szCs w:val="20"/>
              </w:rPr>
              <w:t>- Khai báo</w:t>
            </w:r>
          </w:p>
          <w:p w:rsidR="00AD3279" w:rsidRPr="001E49C0" w:rsidRDefault="00AD3279" w:rsidP="00AD3279">
            <w:pPr>
              <w:widowControl/>
              <w:spacing w:line="276" w:lineRule="auto"/>
              <w:jc w:val="left"/>
              <w:rPr>
                <w:color w:val="0033CC"/>
                <w:sz w:val="20"/>
                <w:szCs w:val="20"/>
              </w:rPr>
            </w:pPr>
            <w:r w:rsidRPr="001E49C0">
              <w:rPr>
                <w:color w:val="0033CC"/>
                <w:sz w:val="20"/>
                <w:szCs w:val="20"/>
              </w:rPr>
              <w:t>- Khởi động trị cho mảng</w:t>
            </w:r>
          </w:p>
          <w:p w:rsidR="00AD3279" w:rsidRPr="001E49C0" w:rsidRDefault="00AD3279" w:rsidP="00AD3279">
            <w:pPr>
              <w:widowControl/>
              <w:spacing w:line="276" w:lineRule="auto"/>
              <w:jc w:val="left"/>
              <w:rPr>
                <w:color w:val="0033CC"/>
                <w:sz w:val="20"/>
                <w:szCs w:val="20"/>
              </w:rPr>
            </w:pPr>
            <w:r w:rsidRPr="001E49C0">
              <w:rPr>
                <w:color w:val="0033CC"/>
                <w:sz w:val="20"/>
                <w:szCs w:val="20"/>
              </w:rPr>
              <w:t>- Mảng là đối số của hàm – Mảng là biến toàn cục</w:t>
            </w:r>
          </w:p>
          <w:p w:rsidR="00AD3279" w:rsidRPr="009A02CC" w:rsidRDefault="00AD3279" w:rsidP="00AD3279">
            <w:pPr>
              <w:widowControl/>
              <w:spacing w:line="276" w:lineRule="auto"/>
              <w:jc w:val="left"/>
              <w:rPr>
                <w:b/>
                <w:color w:val="0033CC"/>
                <w:sz w:val="20"/>
                <w:szCs w:val="20"/>
              </w:rPr>
            </w:pPr>
            <w:r w:rsidRPr="00A52C83">
              <w:rPr>
                <w:color w:val="0033CC"/>
                <w:sz w:val="20"/>
                <w:szCs w:val="20"/>
              </w:rPr>
              <w:t>- Các ứng dụng</w:t>
            </w:r>
          </w:p>
        </w:tc>
        <w:tc>
          <w:tcPr>
            <w:tcW w:w="2774" w:type="dxa"/>
          </w:tcPr>
          <w:p w:rsidR="00AD3279" w:rsidRPr="009A02CC" w:rsidRDefault="00AD3279" w:rsidP="00AD3279">
            <w:pPr>
              <w:spacing w:line="276" w:lineRule="auto"/>
              <w:jc w:val="left"/>
              <w:rPr>
                <w:color w:val="0033CC"/>
                <w:sz w:val="20"/>
                <w:szCs w:val="20"/>
              </w:rPr>
            </w:pPr>
            <w:r w:rsidRPr="00A52C83">
              <w:rPr>
                <w:color w:val="0033CC"/>
                <w:sz w:val="20"/>
                <w:szCs w:val="20"/>
              </w:rPr>
              <w:t>L.O.6.1 – Sử dụng mảng trong C</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jc w:val="left"/>
              <w:rPr>
                <w:color w:val="0033CC"/>
                <w:sz w:val="20"/>
                <w:szCs w:val="20"/>
              </w:rPr>
            </w:pPr>
            <w:r w:rsidRPr="009A02CC">
              <w:rPr>
                <w:color w:val="0033CC"/>
                <w:sz w:val="20"/>
                <w:szCs w:val="20"/>
              </w:rPr>
              <w:t xml:space="preserve">- </w:t>
            </w:r>
            <w:r>
              <w:rPr>
                <w:color w:val="0033CC"/>
                <w:sz w:val="20"/>
                <w:szCs w:val="20"/>
              </w:rPr>
              <w:t>Thực hành sử dụng mảng trong C</w:t>
            </w:r>
          </w:p>
          <w:p w:rsidR="00AD3279" w:rsidRDefault="00AD3279" w:rsidP="00AD3279">
            <w:pPr>
              <w:spacing w:line="276" w:lineRule="auto"/>
              <w:rPr>
                <w:color w:val="0033CC"/>
                <w:sz w:val="20"/>
                <w:szCs w:val="20"/>
              </w:rPr>
            </w:pPr>
            <w:r w:rsidRPr="009A02CC">
              <w:rPr>
                <w:color w:val="0033CC"/>
                <w:sz w:val="20"/>
                <w:szCs w:val="20"/>
              </w:rPr>
              <w:t>Về nhà:</w:t>
            </w:r>
          </w:p>
          <w:p w:rsidR="00AD3279" w:rsidRPr="001D0449" w:rsidRDefault="00AD3279" w:rsidP="00AD3279">
            <w:pPr>
              <w:jc w:val="left"/>
              <w:rPr>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15</w:t>
            </w:r>
          </w:p>
        </w:tc>
      </w:tr>
      <w:tr w:rsidR="00AD3279" w:rsidRPr="00F35510" w:rsidTr="00AD3279">
        <w:trPr>
          <w:jc w:val="center"/>
        </w:trPr>
        <w:tc>
          <w:tcPr>
            <w:tcW w:w="889" w:type="dxa"/>
          </w:tcPr>
          <w:p w:rsidR="00AD3279" w:rsidRDefault="00AD3279" w:rsidP="00703995">
            <w:pPr>
              <w:spacing w:line="276" w:lineRule="auto"/>
              <w:jc w:val="center"/>
              <w:rPr>
                <w:color w:val="0033CC"/>
                <w:sz w:val="20"/>
                <w:szCs w:val="20"/>
              </w:rPr>
            </w:pPr>
            <w:r w:rsidRPr="00673A67">
              <w:rPr>
                <w:color w:val="0033CC"/>
                <w:sz w:val="20"/>
                <w:szCs w:val="20"/>
              </w:rPr>
              <w:t>1</w:t>
            </w:r>
            <w:r w:rsidR="00703995">
              <w:rPr>
                <w:color w:val="0033CC"/>
                <w:sz w:val="20"/>
                <w:szCs w:val="20"/>
              </w:rPr>
              <w:t>2</w:t>
            </w:r>
            <w:r>
              <w:rPr>
                <w:color w:val="0033CC"/>
                <w:sz w:val="20"/>
                <w:szCs w:val="20"/>
              </w:rPr>
              <w:t>, 1</w:t>
            </w:r>
            <w:r w:rsidR="00703995">
              <w:rPr>
                <w:color w:val="0033CC"/>
                <w:sz w:val="20"/>
                <w:szCs w:val="20"/>
              </w:rPr>
              <w:t>3</w:t>
            </w:r>
          </w:p>
        </w:tc>
        <w:tc>
          <w:tcPr>
            <w:tcW w:w="1848" w:type="dxa"/>
          </w:tcPr>
          <w:p w:rsidR="00AD3279" w:rsidRDefault="00AD3279" w:rsidP="00AD3279">
            <w:pPr>
              <w:widowControl/>
              <w:spacing w:line="276" w:lineRule="auto"/>
              <w:jc w:val="left"/>
              <w:rPr>
                <w:b/>
                <w:color w:val="0033CC"/>
                <w:sz w:val="20"/>
                <w:szCs w:val="20"/>
              </w:rPr>
            </w:pPr>
            <w:r>
              <w:rPr>
                <w:b/>
                <w:color w:val="0033CC"/>
                <w:sz w:val="20"/>
                <w:szCs w:val="20"/>
              </w:rPr>
              <w:t>Pointer</w:t>
            </w:r>
          </w:p>
          <w:p w:rsidR="00AD3279" w:rsidRDefault="00AD3279" w:rsidP="00AD3279">
            <w:pPr>
              <w:widowControl/>
              <w:spacing w:line="276" w:lineRule="auto"/>
              <w:jc w:val="left"/>
              <w:rPr>
                <w:b/>
                <w:color w:val="0033CC"/>
                <w:sz w:val="20"/>
                <w:szCs w:val="20"/>
              </w:rPr>
            </w:pPr>
          </w:p>
          <w:p w:rsidR="00AD3279" w:rsidRPr="00F60D19" w:rsidRDefault="00AD3279" w:rsidP="00AD3279">
            <w:pPr>
              <w:widowControl/>
              <w:spacing w:line="276" w:lineRule="auto"/>
              <w:jc w:val="left"/>
              <w:rPr>
                <w:color w:val="0033CC"/>
                <w:sz w:val="20"/>
                <w:szCs w:val="20"/>
              </w:rPr>
            </w:pPr>
            <w:r w:rsidRPr="00F60D19">
              <w:rPr>
                <w:b/>
                <w:color w:val="0033CC"/>
                <w:sz w:val="20"/>
                <w:szCs w:val="20"/>
              </w:rPr>
              <w:t xml:space="preserve">- </w:t>
            </w:r>
            <w:r w:rsidRPr="00F60D19">
              <w:rPr>
                <w:color w:val="0033CC"/>
                <w:sz w:val="20"/>
                <w:szCs w:val="20"/>
              </w:rPr>
              <w:t>Khái niệm</w:t>
            </w:r>
          </w:p>
          <w:p w:rsidR="00AD3279" w:rsidRPr="00F60D19" w:rsidRDefault="00AD3279" w:rsidP="00AD3279">
            <w:pPr>
              <w:widowControl/>
              <w:spacing w:line="276" w:lineRule="auto"/>
              <w:jc w:val="left"/>
              <w:rPr>
                <w:color w:val="0033CC"/>
                <w:sz w:val="20"/>
                <w:szCs w:val="20"/>
              </w:rPr>
            </w:pPr>
            <w:r w:rsidRPr="00F60D19">
              <w:rPr>
                <w:color w:val="0033CC"/>
                <w:sz w:val="20"/>
                <w:szCs w:val="20"/>
              </w:rPr>
              <w:t>- Thao tác trên pointer</w:t>
            </w:r>
          </w:p>
          <w:p w:rsidR="00AD3279" w:rsidRPr="00F60D19" w:rsidRDefault="00AD3279" w:rsidP="00AD3279">
            <w:pPr>
              <w:widowControl/>
              <w:spacing w:line="276" w:lineRule="auto"/>
              <w:jc w:val="left"/>
              <w:rPr>
                <w:color w:val="0033CC"/>
                <w:sz w:val="20"/>
                <w:szCs w:val="20"/>
              </w:rPr>
            </w:pPr>
            <w:r w:rsidRPr="00F60D19">
              <w:rPr>
                <w:color w:val="0033CC"/>
                <w:sz w:val="20"/>
                <w:szCs w:val="20"/>
              </w:rPr>
              <w:t>- Pointer và mảng</w:t>
            </w:r>
          </w:p>
          <w:p w:rsidR="00AD3279" w:rsidRPr="00F60D19" w:rsidRDefault="00AD3279" w:rsidP="00AD3279">
            <w:pPr>
              <w:widowControl/>
              <w:spacing w:line="276" w:lineRule="auto"/>
              <w:jc w:val="left"/>
              <w:rPr>
                <w:color w:val="0033CC"/>
                <w:sz w:val="20"/>
                <w:szCs w:val="20"/>
              </w:rPr>
            </w:pPr>
            <w:r w:rsidRPr="00F60D19">
              <w:rPr>
                <w:color w:val="0033CC"/>
                <w:sz w:val="20"/>
                <w:szCs w:val="20"/>
              </w:rPr>
              <w:t>- Đối số của hàm là pointer – truyền đối số theo dạng tham số biến</w:t>
            </w:r>
          </w:p>
          <w:p w:rsidR="00AD3279" w:rsidRPr="00F60D19" w:rsidRDefault="00AD3279" w:rsidP="00AD3279">
            <w:pPr>
              <w:widowControl/>
              <w:spacing w:line="276" w:lineRule="auto"/>
              <w:jc w:val="left"/>
              <w:rPr>
                <w:color w:val="0033CC"/>
                <w:sz w:val="20"/>
                <w:szCs w:val="20"/>
              </w:rPr>
            </w:pPr>
            <w:r w:rsidRPr="00F60D19">
              <w:rPr>
                <w:color w:val="0033CC"/>
                <w:sz w:val="20"/>
                <w:szCs w:val="20"/>
              </w:rPr>
              <w:t>- Hàm trả về pointer và mảng</w:t>
            </w:r>
          </w:p>
          <w:p w:rsidR="00AD3279" w:rsidRPr="00F60D19" w:rsidRDefault="00AD3279" w:rsidP="00AD3279">
            <w:pPr>
              <w:widowControl/>
              <w:spacing w:line="276" w:lineRule="auto"/>
              <w:jc w:val="left"/>
              <w:rPr>
                <w:color w:val="0033CC"/>
                <w:sz w:val="20"/>
                <w:szCs w:val="20"/>
              </w:rPr>
            </w:pPr>
            <w:r w:rsidRPr="00F60D19">
              <w:rPr>
                <w:color w:val="0033CC"/>
                <w:sz w:val="20"/>
                <w:szCs w:val="20"/>
              </w:rPr>
              <w:t>- Chuỗi ký tự</w:t>
            </w:r>
          </w:p>
          <w:p w:rsidR="00AD3279" w:rsidRPr="00F60D19" w:rsidRDefault="00AD3279" w:rsidP="00AD3279">
            <w:pPr>
              <w:widowControl/>
              <w:spacing w:line="276" w:lineRule="auto"/>
              <w:jc w:val="left"/>
              <w:rPr>
                <w:color w:val="0033CC"/>
                <w:sz w:val="20"/>
                <w:szCs w:val="20"/>
              </w:rPr>
            </w:pPr>
            <w:r w:rsidRPr="00F60D19">
              <w:rPr>
                <w:color w:val="0033CC"/>
                <w:sz w:val="20"/>
                <w:szCs w:val="20"/>
              </w:rPr>
              <w:t>- Pointer và việc định vị bộ nhớ động</w:t>
            </w:r>
          </w:p>
          <w:p w:rsidR="00AD3279" w:rsidRPr="00F60D19" w:rsidRDefault="00AD3279" w:rsidP="00AD3279">
            <w:pPr>
              <w:widowControl/>
              <w:spacing w:line="276" w:lineRule="auto"/>
              <w:jc w:val="left"/>
              <w:rPr>
                <w:color w:val="0033CC"/>
                <w:sz w:val="20"/>
                <w:szCs w:val="20"/>
              </w:rPr>
            </w:pPr>
            <w:r w:rsidRPr="00F60D19">
              <w:rPr>
                <w:color w:val="0033CC"/>
                <w:sz w:val="20"/>
                <w:szCs w:val="20"/>
              </w:rPr>
              <w:t>- Mảng các pointer</w:t>
            </w:r>
          </w:p>
          <w:p w:rsidR="00AD3279" w:rsidRPr="00F60D19" w:rsidRDefault="00AD3279" w:rsidP="00AD3279">
            <w:pPr>
              <w:widowControl/>
              <w:spacing w:line="276" w:lineRule="auto"/>
              <w:jc w:val="left"/>
              <w:rPr>
                <w:color w:val="0033CC"/>
                <w:sz w:val="20"/>
                <w:szCs w:val="20"/>
              </w:rPr>
            </w:pPr>
            <w:r w:rsidRPr="00F60D19">
              <w:rPr>
                <w:color w:val="0033CC"/>
                <w:sz w:val="20"/>
                <w:szCs w:val="20"/>
              </w:rPr>
              <w:t>- Pointer của pointer</w:t>
            </w:r>
          </w:p>
          <w:p w:rsidR="00AD3279" w:rsidRPr="00F60D19" w:rsidRDefault="00AD3279" w:rsidP="00AD3279">
            <w:pPr>
              <w:widowControl/>
              <w:spacing w:line="276" w:lineRule="auto"/>
              <w:jc w:val="left"/>
              <w:rPr>
                <w:color w:val="0033CC"/>
                <w:sz w:val="20"/>
                <w:szCs w:val="20"/>
              </w:rPr>
            </w:pPr>
            <w:r w:rsidRPr="00F60D19">
              <w:rPr>
                <w:color w:val="0033CC"/>
                <w:sz w:val="20"/>
                <w:szCs w:val="20"/>
              </w:rPr>
              <w:t>- Đối số của hàm main ()</w:t>
            </w:r>
          </w:p>
          <w:p w:rsidR="00AD3279" w:rsidRPr="00F60D19" w:rsidRDefault="00AD3279" w:rsidP="00AD3279">
            <w:pPr>
              <w:widowControl/>
              <w:spacing w:line="276" w:lineRule="auto"/>
              <w:jc w:val="left"/>
              <w:rPr>
                <w:color w:val="0033CC"/>
                <w:sz w:val="20"/>
                <w:szCs w:val="20"/>
              </w:rPr>
            </w:pPr>
            <w:r w:rsidRPr="00F60D19">
              <w:rPr>
                <w:color w:val="0033CC"/>
                <w:sz w:val="20"/>
                <w:szCs w:val="20"/>
              </w:rPr>
              <w:t>- Pointer chỉ tới hàm</w:t>
            </w:r>
          </w:p>
          <w:p w:rsidR="00AD3279" w:rsidRPr="009A02CC" w:rsidRDefault="00AD3279" w:rsidP="00AD3279">
            <w:pPr>
              <w:widowControl/>
              <w:spacing w:line="276" w:lineRule="auto"/>
              <w:jc w:val="left"/>
              <w:rPr>
                <w:b/>
                <w:color w:val="0033CC"/>
                <w:sz w:val="20"/>
                <w:szCs w:val="20"/>
              </w:rPr>
            </w:pPr>
            <w:r w:rsidRPr="00F60D19">
              <w:rPr>
                <w:color w:val="0033CC"/>
                <w:sz w:val="20"/>
                <w:szCs w:val="20"/>
              </w:rPr>
              <w:t>- Ứng dụng</w:t>
            </w:r>
          </w:p>
        </w:tc>
        <w:tc>
          <w:tcPr>
            <w:tcW w:w="2774" w:type="dxa"/>
          </w:tcPr>
          <w:p w:rsidR="00AD3279" w:rsidRDefault="00AD3279" w:rsidP="00AD3279">
            <w:pPr>
              <w:spacing w:line="276" w:lineRule="auto"/>
              <w:jc w:val="left"/>
              <w:rPr>
                <w:color w:val="0033CC"/>
                <w:sz w:val="20"/>
                <w:szCs w:val="20"/>
              </w:rPr>
            </w:pPr>
            <w:r>
              <w:rPr>
                <w:color w:val="0033CC"/>
                <w:sz w:val="20"/>
                <w:szCs w:val="20"/>
              </w:rPr>
              <w:t xml:space="preserve">L.O.6.2 </w:t>
            </w:r>
            <w:r w:rsidRPr="009A02CC">
              <w:rPr>
                <w:color w:val="0033CC"/>
                <w:sz w:val="20"/>
                <w:szCs w:val="20"/>
              </w:rPr>
              <w:t>–</w:t>
            </w:r>
            <w:r>
              <w:rPr>
                <w:color w:val="0033CC"/>
                <w:sz w:val="20"/>
                <w:szCs w:val="20"/>
              </w:rPr>
              <w:t xml:space="preserve"> Sử dụng pointer, chuỗi ký tự</w:t>
            </w:r>
          </w:p>
          <w:p w:rsidR="00AD3279" w:rsidRDefault="00AD3279" w:rsidP="00AD3279">
            <w:pPr>
              <w:spacing w:line="276" w:lineRule="auto"/>
              <w:jc w:val="left"/>
              <w:rPr>
                <w:color w:val="0033CC"/>
                <w:sz w:val="20"/>
                <w:szCs w:val="20"/>
              </w:rPr>
            </w:pPr>
          </w:p>
          <w:p w:rsidR="00AD3279" w:rsidRPr="009A02CC" w:rsidRDefault="00AD3279" w:rsidP="00AD3279">
            <w:pPr>
              <w:spacing w:line="276" w:lineRule="auto"/>
              <w:jc w:val="left"/>
              <w:rPr>
                <w:color w:val="0033CC"/>
                <w:sz w:val="20"/>
                <w:szCs w:val="20"/>
              </w:rPr>
            </w:pP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 Nhập điểm bài tập / chuyên cầ</w:t>
            </w:r>
            <w:r>
              <w:rPr>
                <w:color w:val="0033CC"/>
                <w:sz w:val="20"/>
                <w:szCs w:val="20"/>
              </w:rPr>
              <w:t>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sử dụng pointer, chuỗi ký tự</w:t>
            </w:r>
          </w:p>
          <w:p w:rsidR="00AD3279"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16</w:t>
            </w:r>
          </w:p>
        </w:tc>
      </w:tr>
      <w:tr w:rsidR="00AD3279" w:rsidRPr="00F35510" w:rsidTr="00AD3279">
        <w:trPr>
          <w:jc w:val="center"/>
        </w:trPr>
        <w:tc>
          <w:tcPr>
            <w:tcW w:w="889" w:type="dxa"/>
          </w:tcPr>
          <w:p w:rsidR="00AD3279" w:rsidRDefault="00AD3279" w:rsidP="00AD3279">
            <w:pPr>
              <w:spacing w:line="276" w:lineRule="auto"/>
              <w:jc w:val="center"/>
              <w:rPr>
                <w:color w:val="0033CC"/>
                <w:sz w:val="20"/>
                <w:szCs w:val="20"/>
              </w:rPr>
            </w:pPr>
            <w:r>
              <w:rPr>
                <w:color w:val="0033CC"/>
                <w:sz w:val="20"/>
                <w:szCs w:val="20"/>
              </w:rPr>
              <w:t>1</w:t>
            </w:r>
            <w:r w:rsidR="00385C49">
              <w:rPr>
                <w:color w:val="0033CC"/>
                <w:sz w:val="20"/>
                <w:szCs w:val="20"/>
              </w:rPr>
              <w:t>4</w:t>
            </w:r>
          </w:p>
        </w:tc>
        <w:tc>
          <w:tcPr>
            <w:tcW w:w="1848" w:type="dxa"/>
          </w:tcPr>
          <w:p w:rsidR="00AD3279" w:rsidRDefault="00AD3279" w:rsidP="00AD3279">
            <w:pPr>
              <w:widowControl/>
              <w:spacing w:line="276" w:lineRule="auto"/>
              <w:jc w:val="left"/>
              <w:rPr>
                <w:b/>
                <w:color w:val="0033CC"/>
                <w:sz w:val="20"/>
                <w:szCs w:val="20"/>
              </w:rPr>
            </w:pPr>
            <w:r>
              <w:rPr>
                <w:b/>
                <w:color w:val="0033CC"/>
                <w:sz w:val="20"/>
                <w:szCs w:val="20"/>
              </w:rPr>
              <w:t>Các kiể</w:t>
            </w:r>
            <w:r w:rsidRPr="00272525">
              <w:rPr>
                <w:b/>
                <w:color w:val="0033CC"/>
                <w:sz w:val="20"/>
                <w:szCs w:val="20"/>
              </w:rPr>
              <w:t>u dữ liệu có cấu trúc và kiểu dữ liệu tự định nghĩa</w:t>
            </w:r>
          </w:p>
          <w:p w:rsidR="00AD3279" w:rsidRPr="00272525" w:rsidRDefault="00AD3279" w:rsidP="00AD3279">
            <w:pPr>
              <w:widowControl/>
              <w:spacing w:line="276" w:lineRule="auto"/>
              <w:jc w:val="left"/>
              <w:rPr>
                <w:b/>
                <w:color w:val="0033CC"/>
                <w:sz w:val="20"/>
                <w:szCs w:val="20"/>
              </w:rPr>
            </w:pPr>
          </w:p>
          <w:p w:rsidR="00AD3279" w:rsidRPr="00272525" w:rsidRDefault="00AD3279" w:rsidP="00AD3279">
            <w:pPr>
              <w:widowControl/>
              <w:spacing w:line="276" w:lineRule="auto"/>
              <w:jc w:val="left"/>
              <w:rPr>
                <w:color w:val="0033CC"/>
                <w:sz w:val="20"/>
                <w:szCs w:val="20"/>
              </w:rPr>
            </w:pPr>
            <w:r w:rsidRPr="00272525">
              <w:rPr>
                <w:b/>
                <w:color w:val="0033CC"/>
                <w:sz w:val="20"/>
                <w:szCs w:val="20"/>
              </w:rPr>
              <w:t xml:space="preserve">- </w:t>
            </w:r>
            <w:r w:rsidRPr="00272525">
              <w:rPr>
                <w:color w:val="0033CC"/>
                <w:sz w:val="20"/>
                <w:szCs w:val="20"/>
              </w:rPr>
              <w:t>Kiểu struct</w:t>
            </w:r>
          </w:p>
          <w:p w:rsidR="00AD3279" w:rsidRPr="00272525" w:rsidRDefault="00AD3279" w:rsidP="00AD3279">
            <w:pPr>
              <w:widowControl/>
              <w:spacing w:line="276" w:lineRule="auto"/>
              <w:jc w:val="left"/>
              <w:rPr>
                <w:color w:val="0033CC"/>
                <w:sz w:val="20"/>
                <w:szCs w:val="20"/>
              </w:rPr>
            </w:pPr>
            <w:r w:rsidRPr="00272525">
              <w:rPr>
                <w:color w:val="0033CC"/>
                <w:sz w:val="20"/>
                <w:szCs w:val="20"/>
              </w:rPr>
              <w:t>- Kiểu union</w:t>
            </w:r>
          </w:p>
          <w:p w:rsidR="00AD3279" w:rsidRPr="00272525" w:rsidRDefault="00AD3279" w:rsidP="00AD3279">
            <w:pPr>
              <w:widowControl/>
              <w:spacing w:line="276" w:lineRule="auto"/>
              <w:jc w:val="left"/>
              <w:rPr>
                <w:color w:val="0033CC"/>
                <w:sz w:val="20"/>
                <w:szCs w:val="20"/>
              </w:rPr>
            </w:pPr>
            <w:r w:rsidRPr="00272525">
              <w:rPr>
                <w:color w:val="0033CC"/>
                <w:sz w:val="20"/>
                <w:szCs w:val="20"/>
              </w:rPr>
              <w:t>- Kiểu enum</w:t>
            </w:r>
          </w:p>
          <w:p w:rsidR="00AD3279" w:rsidRPr="009A02CC" w:rsidRDefault="00AD3279" w:rsidP="00AD3279">
            <w:pPr>
              <w:widowControl/>
              <w:spacing w:line="276" w:lineRule="auto"/>
              <w:jc w:val="left"/>
              <w:rPr>
                <w:b/>
                <w:color w:val="0033CC"/>
                <w:sz w:val="20"/>
                <w:szCs w:val="20"/>
              </w:rPr>
            </w:pPr>
            <w:r>
              <w:rPr>
                <w:color w:val="0033CC"/>
                <w:sz w:val="20"/>
                <w:szCs w:val="20"/>
              </w:rPr>
              <w:t xml:space="preserve">- </w:t>
            </w:r>
            <w:r w:rsidRPr="00272525">
              <w:rPr>
                <w:color w:val="0033CC"/>
                <w:sz w:val="20"/>
                <w:szCs w:val="20"/>
              </w:rPr>
              <w:t>Định nghĩa kiểu bằng typedef</w:t>
            </w:r>
          </w:p>
        </w:tc>
        <w:tc>
          <w:tcPr>
            <w:tcW w:w="2774" w:type="dxa"/>
          </w:tcPr>
          <w:p w:rsidR="00AD3279" w:rsidRPr="009A02CC" w:rsidRDefault="00AD3279" w:rsidP="00AD3279">
            <w:pPr>
              <w:spacing w:line="276" w:lineRule="auto"/>
              <w:jc w:val="left"/>
              <w:rPr>
                <w:color w:val="0033CC"/>
                <w:sz w:val="20"/>
                <w:szCs w:val="20"/>
              </w:rPr>
            </w:pPr>
            <w:r>
              <w:rPr>
                <w:color w:val="0033CC"/>
                <w:sz w:val="20"/>
                <w:szCs w:val="20"/>
              </w:rPr>
              <w:t xml:space="preserve">L.O.6.3 </w:t>
            </w:r>
            <w:r w:rsidRPr="009A02CC">
              <w:rPr>
                <w:color w:val="0033CC"/>
                <w:sz w:val="20"/>
                <w:szCs w:val="20"/>
              </w:rPr>
              <w:t>–</w:t>
            </w:r>
            <w:r>
              <w:rPr>
                <w:color w:val="0033CC"/>
                <w:sz w:val="20"/>
                <w:szCs w:val="20"/>
              </w:rPr>
              <w:t xml:space="preserve"> Sử dụng các kiểu dữ liệu có cấu trúc struct, union và enum</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t>Sinh viên:</w:t>
            </w:r>
          </w:p>
          <w:p w:rsidR="00AD3279" w:rsidRDefault="00AD3279" w:rsidP="00AD3279">
            <w:pPr>
              <w:spacing w:line="276" w:lineRule="auto"/>
              <w:rPr>
                <w:color w:val="0033CC"/>
                <w:sz w:val="20"/>
                <w:szCs w:val="20"/>
              </w:rPr>
            </w:pPr>
            <w:r w:rsidRPr="009A02CC">
              <w:rPr>
                <w:color w:val="0033CC"/>
                <w:sz w:val="20"/>
                <w:szCs w:val="20"/>
              </w:rPr>
              <w:t xml:space="preserve">- </w:t>
            </w:r>
            <w:r>
              <w:rPr>
                <w:color w:val="0033CC"/>
                <w:sz w:val="20"/>
                <w:szCs w:val="20"/>
              </w:rPr>
              <w:t>Thực hành sử dụng struct, union và enum trong C</w:t>
            </w:r>
          </w:p>
          <w:p w:rsidR="00AD3279"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17</w:t>
            </w:r>
          </w:p>
        </w:tc>
      </w:tr>
      <w:tr w:rsidR="00AD3279" w:rsidRPr="00F35510" w:rsidTr="00AD3279">
        <w:trPr>
          <w:jc w:val="center"/>
        </w:trPr>
        <w:tc>
          <w:tcPr>
            <w:tcW w:w="889" w:type="dxa"/>
          </w:tcPr>
          <w:p w:rsidR="00AD3279" w:rsidRDefault="00AD3279" w:rsidP="00AD3279">
            <w:pPr>
              <w:spacing w:line="276" w:lineRule="auto"/>
              <w:jc w:val="center"/>
              <w:rPr>
                <w:color w:val="0033CC"/>
                <w:sz w:val="20"/>
                <w:szCs w:val="20"/>
              </w:rPr>
            </w:pPr>
            <w:r>
              <w:rPr>
                <w:color w:val="0033CC"/>
                <w:sz w:val="20"/>
                <w:szCs w:val="20"/>
              </w:rPr>
              <w:t>1</w:t>
            </w:r>
            <w:r w:rsidR="00A952F1">
              <w:rPr>
                <w:color w:val="0033CC"/>
                <w:sz w:val="20"/>
                <w:szCs w:val="20"/>
              </w:rPr>
              <w:t>5</w:t>
            </w:r>
          </w:p>
        </w:tc>
        <w:tc>
          <w:tcPr>
            <w:tcW w:w="1848" w:type="dxa"/>
          </w:tcPr>
          <w:p w:rsidR="00AD3279" w:rsidRDefault="00AD3279" w:rsidP="00AD3279">
            <w:pPr>
              <w:widowControl/>
              <w:spacing w:line="276" w:lineRule="auto"/>
              <w:jc w:val="left"/>
              <w:rPr>
                <w:b/>
                <w:color w:val="0033CC"/>
                <w:sz w:val="20"/>
                <w:szCs w:val="20"/>
              </w:rPr>
            </w:pPr>
            <w:r w:rsidRPr="000968CE">
              <w:rPr>
                <w:b/>
                <w:color w:val="0033CC"/>
                <w:sz w:val="20"/>
                <w:szCs w:val="20"/>
              </w:rPr>
              <w:t>Đệ quy và các cấu trúc đệ quy</w:t>
            </w:r>
          </w:p>
          <w:p w:rsidR="00AD3279" w:rsidRPr="000968CE" w:rsidRDefault="00AD3279" w:rsidP="00AD3279">
            <w:pPr>
              <w:widowControl/>
              <w:spacing w:line="276" w:lineRule="auto"/>
              <w:jc w:val="left"/>
              <w:rPr>
                <w:b/>
                <w:color w:val="0033CC"/>
                <w:sz w:val="20"/>
                <w:szCs w:val="20"/>
              </w:rPr>
            </w:pPr>
          </w:p>
          <w:p w:rsidR="00AD3279" w:rsidRPr="000968CE" w:rsidRDefault="00AD3279" w:rsidP="00AD3279">
            <w:pPr>
              <w:widowControl/>
              <w:spacing w:line="276" w:lineRule="auto"/>
              <w:jc w:val="left"/>
              <w:rPr>
                <w:color w:val="0033CC"/>
                <w:sz w:val="20"/>
                <w:szCs w:val="20"/>
              </w:rPr>
            </w:pPr>
            <w:r w:rsidRPr="000968CE">
              <w:rPr>
                <w:b/>
                <w:color w:val="0033CC"/>
                <w:sz w:val="20"/>
                <w:szCs w:val="20"/>
              </w:rPr>
              <w:t xml:space="preserve">- </w:t>
            </w:r>
            <w:r w:rsidRPr="000968CE">
              <w:rPr>
                <w:color w:val="0033CC"/>
                <w:sz w:val="20"/>
                <w:szCs w:val="20"/>
              </w:rPr>
              <w:t>Đệ quy là gì?</w:t>
            </w:r>
          </w:p>
          <w:p w:rsidR="00AD3279" w:rsidRPr="000968CE" w:rsidRDefault="00AD3279" w:rsidP="00AD3279">
            <w:pPr>
              <w:widowControl/>
              <w:spacing w:line="276" w:lineRule="auto"/>
              <w:jc w:val="left"/>
              <w:rPr>
                <w:color w:val="0033CC"/>
                <w:sz w:val="20"/>
                <w:szCs w:val="20"/>
              </w:rPr>
            </w:pPr>
            <w:r w:rsidRPr="000968CE">
              <w:rPr>
                <w:color w:val="0033CC"/>
                <w:sz w:val="20"/>
                <w:szCs w:val="20"/>
              </w:rPr>
              <w:t>- Đệ quy và lặp</w:t>
            </w:r>
          </w:p>
          <w:p w:rsidR="00AD3279" w:rsidRPr="000968CE" w:rsidRDefault="00AD3279" w:rsidP="00AD3279">
            <w:pPr>
              <w:widowControl/>
              <w:spacing w:line="276" w:lineRule="auto"/>
              <w:jc w:val="left"/>
              <w:rPr>
                <w:color w:val="0033CC"/>
                <w:sz w:val="20"/>
                <w:szCs w:val="20"/>
              </w:rPr>
            </w:pPr>
            <w:r w:rsidRPr="000968CE">
              <w:rPr>
                <w:color w:val="0033CC"/>
                <w:sz w:val="20"/>
                <w:szCs w:val="20"/>
              </w:rPr>
              <w:t>- Tháp Hà nội</w:t>
            </w:r>
          </w:p>
          <w:p w:rsidR="00AD3279" w:rsidRPr="000968CE" w:rsidRDefault="00AD3279" w:rsidP="00AD3279">
            <w:pPr>
              <w:widowControl/>
              <w:spacing w:line="276" w:lineRule="auto"/>
              <w:jc w:val="left"/>
              <w:rPr>
                <w:color w:val="0033CC"/>
                <w:sz w:val="20"/>
                <w:szCs w:val="20"/>
              </w:rPr>
            </w:pPr>
            <w:r w:rsidRPr="000968CE">
              <w:rPr>
                <w:color w:val="0033CC"/>
                <w:sz w:val="20"/>
                <w:szCs w:val="20"/>
              </w:rPr>
              <w:t>- Dãy số Fibonacci</w:t>
            </w:r>
          </w:p>
          <w:p w:rsidR="00AD3279" w:rsidRPr="000968CE" w:rsidRDefault="00AD3279" w:rsidP="00AD3279">
            <w:pPr>
              <w:widowControl/>
              <w:spacing w:line="276" w:lineRule="auto"/>
              <w:jc w:val="left"/>
              <w:rPr>
                <w:color w:val="0033CC"/>
                <w:sz w:val="20"/>
                <w:szCs w:val="20"/>
              </w:rPr>
            </w:pPr>
            <w:r w:rsidRPr="000968CE">
              <w:rPr>
                <w:color w:val="0033CC"/>
                <w:sz w:val="20"/>
                <w:szCs w:val="20"/>
              </w:rPr>
              <w:lastRenderedPageBreak/>
              <w:t>- Tìm kiến nhị phân</w:t>
            </w:r>
          </w:p>
          <w:p w:rsidR="00AD3279" w:rsidRPr="000968CE" w:rsidRDefault="00AD3279" w:rsidP="00AD3279">
            <w:pPr>
              <w:widowControl/>
              <w:spacing w:line="276" w:lineRule="auto"/>
              <w:jc w:val="left"/>
              <w:rPr>
                <w:color w:val="0033CC"/>
                <w:sz w:val="20"/>
                <w:szCs w:val="20"/>
              </w:rPr>
            </w:pPr>
            <w:r w:rsidRPr="000968CE">
              <w:rPr>
                <w:color w:val="0033CC"/>
                <w:sz w:val="20"/>
                <w:szCs w:val="20"/>
              </w:rPr>
              <w:t>- Chuyển số nguyên sang dãy ký tự ASCII</w:t>
            </w:r>
          </w:p>
          <w:p w:rsidR="00AD3279" w:rsidRPr="009A02CC" w:rsidRDefault="00AD3279" w:rsidP="00AD3279">
            <w:pPr>
              <w:widowControl/>
              <w:spacing w:line="276" w:lineRule="auto"/>
              <w:jc w:val="left"/>
              <w:rPr>
                <w:b/>
                <w:color w:val="0033CC"/>
                <w:sz w:val="20"/>
                <w:szCs w:val="20"/>
              </w:rPr>
            </w:pPr>
            <w:r w:rsidRPr="000968CE">
              <w:rPr>
                <w:color w:val="0033CC"/>
                <w:sz w:val="20"/>
                <w:szCs w:val="20"/>
              </w:rPr>
              <w:t>- Cấu trúc dữ liệu cây-cây nhị phân</w:t>
            </w:r>
          </w:p>
        </w:tc>
        <w:tc>
          <w:tcPr>
            <w:tcW w:w="2774" w:type="dxa"/>
          </w:tcPr>
          <w:p w:rsidR="00AD3279" w:rsidRPr="009A02CC" w:rsidRDefault="00AD3279" w:rsidP="0082164E">
            <w:pPr>
              <w:spacing w:line="276" w:lineRule="auto"/>
              <w:jc w:val="left"/>
              <w:rPr>
                <w:color w:val="0033CC"/>
                <w:sz w:val="20"/>
                <w:szCs w:val="20"/>
              </w:rPr>
            </w:pPr>
            <w:r>
              <w:rPr>
                <w:color w:val="0033CC"/>
                <w:sz w:val="20"/>
                <w:szCs w:val="20"/>
              </w:rPr>
              <w:lastRenderedPageBreak/>
              <w:t xml:space="preserve">L.O.6.4 </w:t>
            </w:r>
            <w:r w:rsidRPr="009A02CC">
              <w:rPr>
                <w:color w:val="0033CC"/>
                <w:sz w:val="20"/>
                <w:szCs w:val="20"/>
              </w:rPr>
              <w:t>–</w:t>
            </w:r>
            <w:r>
              <w:rPr>
                <w:color w:val="0033CC"/>
                <w:sz w:val="20"/>
                <w:szCs w:val="20"/>
              </w:rPr>
              <w:t xml:space="preserve"> Sử dụng đệ quy</w:t>
            </w:r>
          </w:p>
        </w:tc>
        <w:tc>
          <w:tcPr>
            <w:tcW w:w="2754" w:type="dxa"/>
          </w:tcPr>
          <w:p w:rsidR="00AD3279" w:rsidRPr="009A02CC" w:rsidRDefault="00AD3279" w:rsidP="00AD3279">
            <w:pPr>
              <w:numPr>
                <w:ilvl w:val="0"/>
                <w:numId w:val="29"/>
              </w:numPr>
              <w:spacing w:line="276" w:lineRule="auto"/>
              <w:ind w:left="360"/>
              <w:rPr>
                <w:color w:val="0033CC"/>
                <w:sz w:val="20"/>
                <w:szCs w:val="20"/>
              </w:rPr>
            </w:pPr>
            <w:r>
              <w:rPr>
                <w:color w:val="0033CC"/>
                <w:sz w:val="20"/>
                <w:szCs w:val="20"/>
              </w:rPr>
              <w:t>Giảng viên</w:t>
            </w:r>
            <w:r w:rsidRPr="009A02CC">
              <w:rPr>
                <w:color w:val="0033CC"/>
                <w:sz w:val="20"/>
                <w:szCs w:val="20"/>
              </w:rPr>
              <w:t xml:space="preserve">:  </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Trình bày lý thuyết</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Ra các bài tập</w:t>
            </w:r>
          </w:p>
          <w:p w:rsidR="00AD3279" w:rsidRPr="009A02CC"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jc w:val="left"/>
              <w:rPr>
                <w:color w:val="0033CC"/>
                <w:sz w:val="20"/>
                <w:szCs w:val="20"/>
              </w:rPr>
            </w:pPr>
            <w:r w:rsidRPr="009A02CC">
              <w:rPr>
                <w:color w:val="0033CC"/>
                <w:sz w:val="20"/>
                <w:szCs w:val="20"/>
              </w:rPr>
              <w:t>-</w:t>
            </w:r>
            <w:r>
              <w:rPr>
                <w:color w:val="0033CC"/>
                <w:sz w:val="20"/>
                <w:szCs w:val="20"/>
              </w:rPr>
              <w:t xml:space="preserve"> Nhập điểm bài tập / chuyên cần</w:t>
            </w:r>
          </w:p>
          <w:p w:rsidR="00AD3279" w:rsidRPr="009A02CC" w:rsidRDefault="00AD3279" w:rsidP="00AD3279">
            <w:pPr>
              <w:spacing w:line="276" w:lineRule="auto"/>
              <w:jc w:val="left"/>
              <w:rPr>
                <w:color w:val="0033CC"/>
                <w:sz w:val="20"/>
                <w:szCs w:val="20"/>
              </w:rPr>
            </w:pPr>
          </w:p>
          <w:p w:rsidR="00AD3279" w:rsidRPr="009A02CC" w:rsidRDefault="00AD3279" w:rsidP="00AD3279">
            <w:pPr>
              <w:numPr>
                <w:ilvl w:val="0"/>
                <w:numId w:val="29"/>
              </w:numPr>
              <w:spacing w:line="276" w:lineRule="auto"/>
              <w:ind w:left="360"/>
              <w:jc w:val="left"/>
              <w:rPr>
                <w:color w:val="0033CC"/>
                <w:sz w:val="20"/>
                <w:szCs w:val="20"/>
              </w:rPr>
            </w:pPr>
            <w:r w:rsidRPr="009A02CC">
              <w:rPr>
                <w:color w:val="0033CC"/>
                <w:sz w:val="20"/>
                <w:szCs w:val="20"/>
              </w:rPr>
              <w:lastRenderedPageBreak/>
              <w:t>Sinh viên:</w:t>
            </w:r>
          </w:p>
          <w:p w:rsidR="00AD3279" w:rsidRDefault="00AD3279" w:rsidP="00AD3279">
            <w:pPr>
              <w:spacing w:line="276" w:lineRule="auto"/>
              <w:rPr>
                <w:color w:val="0033CC"/>
                <w:sz w:val="20"/>
                <w:szCs w:val="20"/>
              </w:rPr>
            </w:pPr>
            <w:r w:rsidRPr="009A02CC">
              <w:rPr>
                <w:color w:val="0033CC"/>
                <w:sz w:val="20"/>
                <w:szCs w:val="20"/>
              </w:rPr>
              <w:t xml:space="preserve">- </w:t>
            </w:r>
            <w:r w:rsidR="00F16E1A" w:rsidRPr="00924F48">
              <w:rPr>
                <w:color w:val="0033CC"/>
                <w:sz w:val="20"/>
                <w:szCs w:val="20"/>
              </w:rPr>
              <w:t>Thực hành sử dụng đệ quy</w:t>
            </w:r>
          </w:p>
          <w:p w:rsidR="00AD3279" w:rsidRDefault="00AD3279" w:rsidP="00AD3279">
            <w:pPr>
              <w:spacing w:line="276" w:lineRule="auto"/>
              <w:rPr>
                <w:color w:val="0033CC"/>
                <w:sz w:val="20"/>
                <w:szCs w:val="20"/>
              </w:rPr>
            </w:pPr>
            <w:r w:rsidRPr="009A02CC">
              <w:rPr>
                <w:color w:val="0033CC"/>
                <w:sz w:val="20"/>
                <w:szCs w:val="20"/>
              </w:rPr>
              <w:t>Về nhà:</w:t>
            </w:r>
          </w:p>
          <w:p w:rsidR="00AD3279" w:rsidRPr="009A02CC" w:rsidRDefault="00AD3279" w:rsidP="00AD3279">
            <w:pPr>
              <w:spacing w:line="276" w:lineRule="auto"/>
              <w:rPr>
                <w:color w:val="0033CC"/>
                <w:sz w:val="20"/>
                <w:szCs w:val="20"/>
              </w:rPr>
            </w:pPr>
            <w:r>
              <w:rPr>
                <w:color w:val="0033CC"/>
                <w:sz w:val="20"/>
                <w:szCs w:val="20"/>
              </w:rPr>
              <w:t>- Làm bài tập về nhà</w:t>
            </w:r>
          </w:p>
        </w:tc>
        <w:tc>
          <w:tcPr>
            <w:tcW w:w="1590" w:type="dxa"/>
          </w:tcPr>
          <w:p w:rsidR="00AD3279" w:rsidRPr="009A02CC" w:rsidRDefault="00AD3279" w:rsidP="00AD3279">
            <w:pPr>
              <w:spacing w:line="276" w:lineRule="auto"/>
              <w:jc w:val="left"/>
              <w:rPr>
                <w:color w:val="0033CC"/>
                <w:sz w:val="20"/>
                <w:szCs w:val="20"/>
              </w:rPr>
            </w:pPr>
            <w:r w:rsidRPr="009A02CC">
              <w:rPr>
                <w:color w:val="0033CC"/>
                <w:sz w:val="20"/>
                <w:szCs w:val="20"/>
              </w:rPr>
              <w:lastRenderedPageBreak/>
              <w:t>Bài tập trên lớp</w:t>
            </w:r>
          </w:p>
          <w:p w:rsidR="00AD3279" w:rsidRPr="009A02CC" w:rsidRDefault="00AD3279" w:rsidP="00AD3279">
            <w:pPr>
              <w:spacing w:line="276" w:lineRule="auto"/>
              <w:jc w:val="left"/>
              <w:rPr>
                <w:color w:val="0033CC"/>
                <w:sz w:val="20"/>
                <w:szCs w:val="20"/>
              </w:rPr>
            </w:pPr>
            <w:r w:rsidRPr="009A02CC">
              <w:rPr>
                <w:color w:val="0033CC"/>
                <w:sz w:val="20"/>
                <w:szCs w:val="20"/>
              </w:rPr>
              <w:t xml:space="preserve"> #</w:t>
            </w:r>
            <w:r>
              <w:rPr>
                <w:color w:val="0033CC"/>
                <w:sz w:val="20"/>
                <w:szCs w:val="20"/>
              </w:rPr>
              <w:t>18</w:t>
            </w:r>
          </w:p>
        </w:tc>
      </w:tr>
      <w:tr w:rsidR="00AD3279" w:rsidRPr="00F35510" w:rsidTr="00AD3279">
        <w:trPr>
          <w:jc w:val="center"/>
        </w:trPr>
        <w:tc>
          <w:tcPr>
            <w:tcW w:w="889" w:type="dxa"/>
          </w:tcPr>
          <w:p w:rsidR="00AD3279" w:rsidRPr="00D57364" w:rsidRDefault="00AD3279" w:rsidP="00AD3279">
            <w:pPr>
              <w:spacing w:line="276" w:lineRule="auto"/>
              <w:jc w:val="center"/>
              <w:rPr>
                <w:color w:val="0033CC"/>
                <w:sz w:val="20"/>
                <w:szCs w:val="20"/>
                <w:highlight w:val="yellow"/>
              </w:rPr>
            </w:pPr>
          </w:p>
        </w:tc>
        <w:tc>
          <w:tcPr>
            <w:tcW w:w="1848" w:type="dxa"/>
          </w:tcPr>
          <w:p w:rsidR="00AD3279" w:rsidRPr="00A52C83" w:rsidRDefault="00AD3279" w:rsidP="00AD3279">
            <w:pPr>
              <w:widowControl/>
              <w:spacing w:line="276" w:lineRule="auto"/>
              <w:jc w:val="left"/>
              <w:rPr>
                <w:b/>
                <w:color w:val="0033CC"/>
                <w:sz w:val="20"/>
                <w:szCs w:val="20"/>
              </w:rPr>
            </w:pPr>
            <w:r w:rsidRPr="00A52C83">
              <w:rPr>
                <w:b/>
                <w:color w:val="0033CC"/>
                <w:sz w:val="20"/>
                <w:szCs w:val="20"/>
              </w:rPr>
              <w:t xml:space="preserve">Nội dung giới hạn cho kiểm tra </w:t>
            </w:r>
            <w:r w:rsidR="00720C73">
              <w:rPr>
                <w:b/>
                <w:color w:val="0033CC"/>
                <w:sz w:val="20"/>
                <w:szCs w:val="20"/>
              </w:rPr>
              <w:t>giữa kỳ</w:t>
            </w:r>
            <w:r w:rsidRPr="00A52C83">
              <w:rPr>
                <w:b/>
                <w:color w:val="0033CC"/>
                <w:sz w:val="20"/>
                <w:szCs w:val="20"/>
              </w:rPr>
              <w:t>:</w:t>
            </w:r>
          </w:p>
          <w:p w:rsidR="00AD3279" w:rsidRPr="00A52C83" w:rsidRDefault="00AD3279" w:rsidP="00AD3279">
            <w:pPr>
              <w:widowControl/>
              <w:spacing w:line="276" w:lineRule="auto"/>
              <w:rPr>
                <w:b/>
                <w:color w:val="0033CC"/>
                <w:sz w:val="20"/>
                <w:szCs w:val="20"/>
              </w:rPr>
            </w:pPr>
          </w:p>
          <w:p w:rsidR="00AD3279" w:rsidRPr="00A52C83" w:rsidRDefault="00AD3279" w:rsidP="00AD3279">
            <w:pPr>
              <w:widowControl/>
              <w:spacing w:line="276" w:lineRule="auto"/>
              <w:jc w:val="left"/>
              <w:rPr>
                <w:color w:val="0033CC"/>
                <w:sz w:val="20"/>
                <w:szCs w:val="20"/>
              </w:rPr>
            </w:pPr>
            <w:r w:rsidRPr="00A52C83">
              <w:rPr>
                <w:color w:val="0033CC"/>
                <w:sz w:val="20"/>
                <w:szCs w:val="20"/>
              </w:rPr>
              <w:t xml:space="preserve">Từ </w:t>
            </w:r>
            <w:r>
              <w:rPr>
                <w:color w:val="0033CC"/>
                <w:sz w:val="20"/>
                <w:szCs w:val="20"/>
              </w:rPr>
              <w:t>Tuần</w:t>
            </w:r>
            <w:r w:rsidRPr="00A52C83">
              <w:rPr>
                <w:color w:val="0033CC"/>
                <w:sz w:val="20"/>
                <w:szCs w:val="20"/>
              </w:rPr>
              <w:t xml:space="preserve"> 1 –</w:t>
            </w:r>
            <w:r>
              <w:rPr>
                <w:color w:val="0033CC"/>
                <w:sz w:val="20"/>
                <w:szCs w:val="20"/>
              </w:rPr>
              <w:t xml:space="preserve"> Tuần</w:t>
            </w:r>
            <w:r w:rsidRPr="00A52C83">
              <w:rPr>
                <w:color w:val="0033CC"/>
                <w:sz w:val="20"/>
                <w:szCs w:val="20"/>
              </w:rPr>
              <w:t xml:space="preserve"> 7</w:t>
            </w:r>
          </w:p>
        </w:tc>
        <w:tc>
          <w:tcPr>
            <w:tcW w:w="2774" w:type="dxa"/>
          </w:tcPr>
          <w:p w:rsidR="00AD3279" w:rsidRPr="00D57364" w:rsidRDefault="00AD3279" w:rsidP="00AD3279">
            <w:pPr>
              <w:spacing w:line="276" w:lineRule="auto"/>
              <w:jc w:val="left"/>
              <w:rPr>
                <w:color w:val="0033CC"/>
                <w:sz w:val="20"/>
                <w:szCs w:val="20"/>
                <w:highlight w:val="yellow"/>
              </w:rPr>
            </w:pPr>
          </w:p>
        </w:tc>
        <w:tc>
          <w:tcPr>
            <w:tcW w:w="2754" w:type="dxa"/>
          </w:tcPr>
          <w:p w:rsidR="00AD3279" w:rsidRPr="00D57364" w:rsidRDefault="00AD3279" w:rsidP="00AD3279">
            <w:pPr>
              <w:spacing w:line="276" w:lineRule="auto"/>
              <w:rPr>
                <w:color w:val="0033CC"/>
                <w:sz w:val="20"/>
                <w:szCs w:val="20"/>
                <w:highlight w:val="yellow"/>
              </w:rPr>
            </w:pPr>
          </w:p>
        </w:tc>
        <w:tc>
          <w:tcPr>
            <w:tcW w:w="1590" w:type="dxa"/>
          </w:tcPr>
          <w:p w:rsidR="00AD3279" w:rsidRPr="009A02CC" w:rsidRDefault="00AD3279" w:rsidP="00AD3279">
            <w:pPr>
              <w:spacing w:line="276" w:lineRule="auto"/>
              <w:jc w:val="left"/>
              <w:rPr>
                <w:color w:val="0033CC"/>
                <w:sz w:val="20"/>
                <w:szCs w:val="20"/>
              </w:rPr>
            </w:pPr>
          </w:p>
        </w:tc>
      </w:tr>
      <w:tr w:rsidR="00AD3279" w:rsidRPr="00F35510" w:rsidTr="00AD3279">
        <w:trPr>
          <w:jc w:val="center"/>
        </w:trPr>
        <w:tc>
          <w:tcPr>
            <w:tcW w:w="889" w:type="dxa"/>
          </w:tcPr>
          <w:p w:rsidR="00AD3279" w:rsidRPr="00D57364" w:rsidRDefault="00AD3279" w:rsidP="00AD3279">
            <w:pPr>
              <w:spacing w:line="276" w:lineRule="auto"/>
              <w:jc w:val="center"/>
              <w:rPr>
                <w:color w:val="0033CC"/>
                <w:sz w:val="20"/>
                <w:szCs w:val="20"/>
                <w:highlight w:val="yellow"/>
              </w:rPr>
            </w:pPr>
          </w:p>
        </w:tc>
        <w:tc>
          <w:tcPr>
            <w:tcW w:w="1848" w:type="dxa"/>
          </w:tcPr>
          <w:p w:rsidR="00AD3279" w:rsidRPr="00A52C83" w:rsidRDefault="00AD3279" w:rsidP="00AD3279">
            <w:pPr>
              <w:widowControl/>
              <w:spacing w:line="276" w:lineRule="auto"/>
              <w:jc w:val="left"/>
              <w:rPr>
                <w:b/>
                <w:color w:val="0033CC"/>
                <w:sz w:val="20"/>
                <w:szCs w:val="20"/>
              </w:rPr>
            </w:pPr>
            <w:r w:rsidRPr="00A52C83">
              <w:rPr>
                <w:b/>
                <w:color w:val="0033CC"/>
                <w:sz w:val="20"/>
                <w:szCs w:val="20"/>
              </w:rPr>
              <w:t>Nội dung thi cuối kỳ:</w:t>
            </w:r>
          </w:p>
          <w:p w:rsidR="00AD3279" w:rsidRPr="00A52C83" w:rsidRDefault="00AD3279" w:rsidP="00AD3279">
            <w:pPr>
              <w:widowControl/>
              <w:spacing w:line="276" w:lineRule="auto"/>
              <w:jc w:val="left"/>
              <w:rPr>
                <w:b/>
                <w:color w:val="0033CC"/>
                <w:sz w:val="20"/>
                <w:szCs w:val="20"/>
              </w:rPr>
            </w:pPr>
          </w:p>
          <w:p w:rsidR="00AD3279" w:rsidRPr="00A52C83" w:rsidRDefault="00AD3279" w:rsidP="00AD3279">
            <w:pPr>
              <w:widowControl/>
              <w:spacing w:line="276" w:lineRule="auto"/>
              <w:jc w:val="left"/>
              <w:rPr>
                <w:color w:val="0033CC"/>
                <w:sz w:val="20"/>
                <w:szCs w:val="20"/>
              </w:rPr>
            </w:pPr>
            <w:r w:rsidRPr="00A52C83">
              <w:rPr>
                <w:color w:val="0033CC"/>
                <w:sz w:val="20"/>
                <w:szCs w:val="20"/>
              </w:rPr>
              <w:t xml:space="preserve">Từ </w:t>
            </w:r>
            <w:r>
              <w:rPr>
                <w:color w:val="0033CC"/>
                <w:sz w:val="20"/>
                <w:szCs w:val="20"/>
              </w:rPr>
              <w:t>Tuần1–Tuần</w:t>
            </w:r>
            <w:r w:rsidRPr="00A52C83">
              <w:rPr>
                <w:color w:val="0033CC"/>
                <w:sz w:val="20"/>
                <w:szCs w:val="20"/>
              </w:rPr>
              <w:t xml:space="preserve"> 1</w:t>
            </w:r>
            <w:r w:rsidR="00D7281F">
              <w:rPr>
                <w:color w:val="0033CC"/>
                <w:sz w:val="20"/>
                <w:szCs w:val="20"/>
              </w:rPr>
              <w:t>5</w:t>
            </w:r>
          </w:p>
        </w:tc>
        <w:tc>
          <w:tcPr>
            <w:tcW w:w="2774" w:type="dxa"/>
          </w:tcPr>
          <w:p w:rsidR="00AD3279" w:rsidRPr="00D57364" w:rsidRDefault="00AD3279" w:rsidP="00AD3279">
            <w:pPr>
              <w:spacing w:line="276" w:lineRule="auto"/>
              <w:jc w:val="left"/>
              <w:rPr>
                <w:color w:val="0033CC"/>
                <w:sz w:val="20"/>
                <w:szCs w:val="20"/>
                <w:highlight w:val="yellow"/>
              </w:rPr>
            </w:pPr>
          </w:p>
        </w:tc>
        <w:tc>
          <w:tcPr>
            <w:tcW w:w="2754" w:type="dxa"/>
          </w:tcPr>
          <w:p w:rsidR="00AD3279" w:rsidRPr="00D57364" w:rsidRDefault="00AD3279" w:rsidP="00AD3279">
            <w:pPr>
              <w:spacing w:line="276" w:lineRule="auto"/>
              <w:rPr>
                <w:color w:val="0033CC"/>
                <w:sz w:val="20"/>
                <w:szCs w:val="20"/>
                <w:highlight w:val="yellow"/>
              </w:rPr>
            </w:pPr>
          </w:p>
        </w:tc>
        <w:tc>
          <w:tcPr>
            <w:tcW w:w="1590" w:type="dxa"/>
          </w:tcPr>
          <w:p w:rsidR="00AD3279" w:rsidRPr="009A02CC" w:rsidRDefault="00AD3279" w:rsidP="00AD3279">
            <w:pPr>
              <w:spacing w:line="276" w:lineRule="auto"/>
              <w:jc w:val="left"/>
              <w:rPr>
                <w:color w:val="0033CC"/>
                <w:sz w:val="20"/>
                <w:szCs w:val="20"/>
              </w:rPr>
            </w:pPr>
          </w:p>
        </w:tc>
      </w:tr>
    </w:tbl>
    <w:p w:rsidR="00AD3279" w:rsidRPr="00F35510" w:rsidRDefault="00AD3279" w:rsidP="006707A5">
      <w:pPr>
        <w:spacing w:line="276" w:lineRule="auto"/>
      </w:pPr>
    </w:p>
    <w:p w:rsidR="005B0AB7" w:rsidRPr="00F35510" w:rsidRDefault="00D447F4" w:rsidP="007D7428">
      <w:pPr>
        <w:pStyle w:val="MHH2"/>
        <w:spacing w:line="276" w:lineRule="auto"/>
        <w:rPr>
          <w:color w:val="auto"/>
        </w:rPr>
      </w:pPr>
      <w:r w:rsidRPr="00F35510">
        <w:rPr>
          <w:color w:val="auto"/>
        </w:rPr>
        <w:t>Thông tin l</w:t>
      </w:r>
      <w:r w:rsidR="005B0AB7" w:rsidRPr="00F35510">
        <w:rPr>
          <w:color w:val="auto"/>
        </w:rPr>
        <w:t>iên hệ</w:t>
      </w:r>
    </w:p>
    <w:p w:rsidR="00DA3200" w:rsidRPr="00F35510" w:rsidRDefault="00DA3200" w:rsidP="00DA3200"/>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7166"/>
      </w:tblGrid>
      <w:tr w:rsidR="00536A60" w:rsidRPr="00536A60" w:rsidTr="0007726C">
        <w:tc>
          <w:tcPr>
            <w:tcW w:w="2628" w:type="dxa"/>
          </w:tcPr>
          <w:p w:rsidR="0007726C" w:rsidRPr="00536A60" w:rsidRDefault="0007726C" w:rsidP="0007726C">
            <w:pPr>
              <w:spacing w:line="360" w:lineRule="auto"/>
            </w:pPr>
            <w:r w:rsidRPr="00536A60">
              <w:t>Bộ môn/Khoa phụ trách</w:t>
            </w:r>
          </w:p>
        </w:tc>
        <w:tc>
          <w:tcPr>
            <w:tcW w:w="7345" w:type="dxa"/>
          </w:tcPr>
          <w:p w:rsidR="0007726C" w:rsidRPr="00536A60" w:rsidRDefault="00AC2011" w:rsidP="0007726C">
            <w:pPr>
              <w:spacing w:line="360" w:lineRule="auto"/>
            </w:pPr>
            <w:r w:rsidRPr="002A3A91">
              <w:rPr>
                <w:color w:val="0000FF"/>
              </w:rPr>
              <w:t>Phòng máy tính/Khoa Điện-Điện Tử</w:t>
            </w:r>
          </w:p>
        </w:tc>
      </w:tr>
      <w:tr w:rsidR="00536A60" w:rsidRPr="00536A60" w:rsidTr="0007726C">
        <w:tc>
          <w:tcPr>
            <w:tcW w:w="2628" w:type="dxa"/>
          </w:tcPr>
          <w:p w:rsidR="0007726C" w:rsidRPr="00536A60" w:rsidRDefault="0007726C" w:rsidP="0007726C">
            <w:pPr>
              <w:spacing w:line="360" w:lineRule="auto"/>
            </w:pPr>
            <w:r w:rsidRPr="00536A60">
              <w:t>Văn phòng</w:t>
            </w:r>
          </w:p>
        </w:tc>
        <w:tc>
          <w:tcPr>
            <w:tcW w:w="7345" w:type="dxa"/>
          </w:tcPr>
          <w:p w:rsidR="0007726C" w:rsidRPr="00536A60" w:rsidRDefault="005A23D2" w:rsidP="0007726C">
            <w:pPr>
              <w:spacing w:line="360" w:lineRule="auto"/>
            </w:pPr>
            <w:r>
              <w:rPr>
                <w:color w:val="0000FF"/>
              </w:rPr>
              <w:t>114</w:t>
            </w:r>
            <w:r w:rsidR="00AC2011" w:rsidRPr="002A3A91">
              <w:rPr>
                <w:color w:val="0000FF"/>
              </w:rPr>
              <w:t xml:space="preserve"> B1</w:t>
            </w:r>
          </w:p>
        </w:tc>
      </w:tr>
      <w:tr w:rsidR="00536A60" w:rsidRPr="00536A60" w:rsidTr="0007726C">
        <w:tc>
          <w:tcPr>
            <w:tcW w:w="2628" w:type="dxa"/>
          </w:tcPr>
          <w:p w:rsidR="0007726C" w:rsidRPr="00536A60" w:rsidRDefault="0007726C" w:rsidP="0007726C">
            <w:pPr>
              <w:spacing w:line="360" w:lineRule="auto"/>
            </w:pPr>
            <w:r w:rsidRPr="00536A60">
              <w:t>Điện thoại</w:t>
            </w:r>
          </w:p>
        </w:tc>
        <w:tc>
          <w:tcPr>
            <w:tcW w:w="7345" w:type="dxa"/>
          </w:tcPr>
          <w:p w:rsidR="0007726C" w:rsidRPr="00536A60" w:rsidRDefault="00AC2011" w:rsidP="0007726C">
            <w:pPr>
              <w:spacing w:line="360" w:lineRule="auto"/>
            </w:pPr>
            <w:r w:rsidRPr="0019108F">
              <w:rPr>
                <w:color w:val="0000FF"/>
              </w:rPr>
              <w:t>5760 (nội bộ)</w:t>
            </w:r>
          </w:p>
        </w:tc>
      </w:tr>
      <w:tr w:rsidR="00536A60" w:rsidRPr="00536A60" w:rsidTr="0007726C">
        <w:tc>
          <w:tcPr>
            <w:tcW w:w="2628" w:type="dxa"/>
            <w:hideMark/>
          </w:tcPr>
          <w:p w:rsidR="008053DD" w:rsidRPr="00536A60" w:rsidRDefault="008053DD" w:rsidP="0007726C">
            <w:pPr>
              <w:spacing w:line="360" w:lineRule="auto"/>
            </w:pPr>
            <w:r w:rsidRPr="00536A60">
              <w:t>Giảng viên</w:t>
            </w:r>
            <w:r w:rsidR="0007726C" w:rsidRPr="00536A60">
              <w:t xml:space="preserve"> phụ trách</w:t>
            </w:r>
          </w:p>
        </w:tc>
        <w:tc>
          <w:tcPr>
            <w:tcW w:w="7345" w:type="dxa"/>
            <w:hideMark/>
          </w:tcPr>
          <w:p w:rsidR="008053DD" w:rsidRPr="00536A60" w:rsidRDefault="00AC2011" w:rsidP="0007726C">
            <w:pPr>
              <w:spacing w:line="360" w:lineRule="auto"/>
            </w:pPr>
            <w:r w:rsidRPr="002A3A91">
              <w:rPr>
                <w:color w:val="0000FF"/>
              </w:rPr>
              <w:t>PGS. TS. Đặng Thành Tín</w:t>
            </w:r>
          </w:p>
        </w:tc>
      </w:tr>
      <w:tr w:rsidR="00536A60" w:rsidRPr="00536A60" w:rsidTr="0007726C">
        <w:tc>
          <w:tcPr>
            <w:tcW w:w="2628" w:type="dxa"/>
            <w:hideMark/>
          </w:tcPr>
          <w:p w:rsidR="008053DD" w:rsidRPr="00536A60" w:rsidRDefault="008053DD" w:rsidP="0007726C">
            <w:pPr>
              <w:spacing w:line="360" w:lineRule="auto"/>
            </w:pPr>
            <w:r w:rsidRPr="00536A60">
              <w:t>Email</w:t>
            </w:r>
          </w:p>
        </w:tc>
        <w:tc>
          <w:tcPr>
            <w:tcW w:w="7345" w:type="dxa"/>
            <w:hideMark/>
          </w:tcPr>
          <w:p w:rsidR="008053DD" w:rsidRPr="00536A60" w:rsidRDefault="00CD53BF" w:rsidP="0007726C">
            <w:pPr>
              <w:spacing w:line="360" w:lineRule="auto"/>
            </w:pPr>
            <w:hyperlink r:id="rId9" w:history="1">
              <w:r w:rsidR="00AC2011" w:rsidRPr="000B68BA">
                <w:rPr>
                  <w:rStyle w:val="Hyperlink"/>
                </w:rPr>
                <w:t>dttin@hcmut.edu.vn</w:t>
              </w:r>
            </w:hyperlink>
            <w:r w:rsidR="00AC2011">
              <w:t xml:space="preserve">, </w:t>
            </w:r>
            <w:hyperlink r:id="rId10" w:history="1">
              <w:r w:rsidR="00AC2011" w:rsidRPr="000B68BA">
                <w:rPr>
                  <w:rStyle w:val="Hyperlink"/>
                </w:rPr>
                <w:t>tindt@yahoo.com</w:t>
              </w:r>
            </w:hyperlink>
          </w:p>
        </w:tc>
      </w:tr>
    </w:tbl>
    <w:p w:rsidR="00D53B12" w:rsidRPr="00F35510" w:rsidRDefault="00D53B12" w:rsidP="008053DD">
      <w:pPr>
        <w:rPr>
          <w:i/>
          <w:iCs/>
        </w:rPr>
      </w:pPr>
    </w:p>
    <w:p w:rsidR="0055738D" w:rsidRPr="00F35510" w:rsidRDefault="0055738D" w:rsidP="00DA59B8">
      <w:pPr>
        <w:jc w:val="right"/>
        <w:rPr>
          <w:iCs/>
        </w:rPr>
      </w:pPr>
      <w:r w:rsidRPr="00F35510">
        <w:rPr>
          <w:i/>
          <w:iCs/>
        </w:rPr>
        <w:t>Tp.Hồ Chí Minh, ngà</w:t>
      </w:r>
      <w:r w:rsidR="00181CB2" w:rsidRPr="00F35510">
        <w:rPr>
          <w:i/>
          <w:iCs/>
        </w:rPr>
        <w:t xml:space="preserve">y </w:t>
      </w:r>
      <w:r w:rsidR="003C036D">
        <w:rPr>
          <w:i/>
          <w:iCs/>
        </w:rPr>
        <w:t>22</w:t>
      </w:r>
      <w:r w:rsidR="00181CB2" w:rsidRPr="00F35510">
        <w:rPr>
          <w:i/>
          <w:iCs/>
        </w:rPr>
        <w:t xml:space="preserve"> tháng</w:t>
      </w:r>
      <w:r w:rsidR="00D93E26">
        <w:rPr>
          <w:i/>
          <w:iCs/>
        </w:rPr>
        <w:t xml:space="preserve"> </w:t>
      </w:r>
      <w:r w:rsidR="003C036D">
        <w:rPr>
          <w:i/>
          <w:iCs/>
        </w:rPr>
        <w:t>7</w:t>
      </w:r>
      <w:r w:rsidR="00181CB2" w:rsidRPr="00F35510">
        <w:rPr>
          <w:i/>
          <w:iCs/>
        </w:rPr>
        <w:t xml:space="preserve"> năm 20</w:t>
      </w:r>
      <w:r w:rsidR="00AE3B6A" w:rsidRPr="00F35510">
        <w:rPr>
          <w:i/>
          <w:iCs/>
        </w:rPr>
        <w:t>1</w:t>
      </w:r>
      <w:r w:rsidR="00B062C8">
        <w:rPr>
          <w:i/>
          <w:iCs/>
        </w:rPr>
        <w:t>9</w:t>
      </w:r>
    </w:p>
    <w:p w:rsidR="008053DD" w:rsidRPr="00F35510" w:rsidRDefault="008053DD" w:rsidP="00B4539E">
      <w:pPr>
        <w:jc w:val="right"/>
        <w:rPr>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18"/>
        <w:gridCol w:w="3959"/>
      </w:tblGrid>
      <w:tr w:rsidR="00F35510" w:rsidRPr="00F35510" w:rsidTr="008053DD">
        <w:tc>
          <w:tcPr>
            <w:tcW w:w="2552" w:type="dxa"/>
          </w:tcPr>
          <w:p w:rsidR="008053DD" w:rsidRPr="00F35510" w:rsidRDefault="008053DD" w:rsidP="008053DD">
            <w:pPr>
              <w:tabs>
                <w:tab w:val="center" w:pos="1560"/>
                <w:tab w:val="center" w:pos="4253"/>
                <w:tab w:val="center" w:pos="7797"/>
              </w:tabs>
              <w:jc w:val="center"/>
              <w:rPr>
                <w:b/>
                <w:bCs/>
              </w:rPr>
            </w:pPr>
            <w:r w:rsidRPr="00F35510">
              <w:rPr>
                <w:b/>
                <w:bCs/>
              </w:rPr>
              <w:t>TRƯỞNG KHOA</w:t>
            </w:r>
          </w:p>
        </w:tc>
        <w:tc>
          <w:tcPr>
            <w:tcW w:w="3118" w:type="dxa"/>
          </w:tcPr>
          <w:p w:rsidR="008053DD" w:rsidRPr="00F35510" w:rsidRDefault="008053DD" w:rsidP="008053DD">
            <w:pPr>
              <w:tabs>
                <w:tab w:val="center" w:pos="1560"/>
                <w:tab w:val="center" w:pos="4253"/>
                <w:tab w:val="center" w:pos="7797"/>
              </w:tabs>
              <w:jc w:val="center"/>
              <w:rPr>
                <w:b/>
                <w:bCs/>
              </w:rPr>
            </w:pPr>
            <w:r w:rsidRPr="00F35510">
              <w:rPr>
                <w:b/>
                <w:bCs/>
              </w:rPr>
              <w:t>CHỦ NHIỆM BỘ MÔN</w:t>
            </w:r>
          </w:p>
        </w:tc>
        <w:tc>
          <w:tcPr>
            <w:tcW w:w="3959" w:type="dxa"/>
          </w:tcPr>
          <w:p w:rsidR="008053DD" w:rsidRPr="00F35510" w:rsidRDefault="008053DD" w:rsidP="008053DD">
            <w:pPr>
              <w:tabs>
                <w:tab w:val="center" w:pos="1560"/>
                <w:tab w:val="center" w:pos="4253"/>
                <w:tab w:val="center" w:pos="7797"/>
              </w:tabs>
              <w:jc w:val="center"/>
              <w:rPr>
                <w:b/>
                <w:bCs/>
              </w:rPr>
            </w:pPr>
            <w:r w:rsidRPr="00F35510">
              <w:rPr>
                <w:b/>
                <w:bCs/>
              </w:rPr>
              <w:t>CB PHỤ TRÁCH LẬP ĐỀ CƯƠNG</w:t>
            </w:r>
          </w:p>
        </w:tc>
      </w:tr>
      <w:tr w:rsidR="00F35510" w:rsidRPr="00F35510" w:rsidTr="008053DD">
        <w:tc>
          <w:tcPr>
            <w:tcW w:w="2552" w:type="dxa"/>
          </w:tcPr>
          <w:p w:rsidR="008053DD" w:rsidRPr="00F35510" w:rsidRDefault="008053DD"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tc>
        <w:tc>
          <w:tcPr>
            <w:tcW w:w="3118" w:type="dxa"/>
          </w:tcPr>
          <w:p w:rsidR="008053DD" w:rsidRPr="00F35510" w:rsidRDefault="008053DD"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423B30" w:rsidP="003D09E0">
            <w:pPr>
              <w:tabs>
                <w:tab w:val="center" w:pos="1560"/>
                <w:tab w:val="center" w:pos="4253"/>
                <w:tab w:val="center" w:pos="7797"/>
              </w:tabs>
              <w:jc w:val="center"/>
              <w:rPr>
                <w:b/>
                <w:bCs/>
              </w:rPr>
            </w:pPr>
            <w:r w:rsidRPr="002A3A91">
              <w:rPr>
                <w:color w:val="0000FF"/>
              </w:rPr>
              <w:t>PGS. TS. Đặng Thành Tín</w:t>
            </w:r>
          </w:p>
        </w:tc>
        <w:tc>
          <w:tcPr>
            <w:tcW w:w="3959" w:type="dxa"/>
          </w:tcPr>
          <w:p w:rsidR="008053DD" w:rsidRPr="00F35510" w:rsidRDefault="008053DD"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3D09E0" w:rsidP="003D09E0">
            <w:pPr>
              <w:tabs>
                <w:tab w:val="center" w:pos="1560"/>
                <w:tab w:val="center" w:pos="4253"/>
                <w:tab w:val="center" w:pos="7797"/>
              </w:tabs>
              <w:jc w:val="center"/>
              <w:rPr>
                <w:b/>
                <w:bCs/>
              </w:rPr>
            </w:pPr>
          </w:p>
          <w:p w:rsidR="003D09E0" w:rsidRPr="00F35510" w:rsidRDefault="00423B30" w:rsidP="003D09E0">
            <w:pPr>
              <w:tabs>
                <w:tab w:val="center" w:pos="1560"/>
                <w:tab w:val="center" w:pos="4253"/>
                <w:tab w:val="center" w:pos="7797"/>
              </w:tabs>
              <w:jc w:val="center"/>
              <w:rPr>
                <w:b/>
                <w:bCs/>
              </w:rPr>
            </w:pPr>
            <w:r w:rsidRPr="002A3A91">
              <w:rPr>
                <w:color w:val="0000FF"/>
              </w:rPr>
              <w:t>PGS. TS. Đặng Thành Tín</w:t>
            </w:r>
          </w:p>
        </w:tc>
      </w:tr>
    </w:tbl>
    <w:p w:rsidR="00094E1A" w:rsidRDefault="00094E1A" w:rsidP="003D09E0">
      <w:pPr>
        <w:tabs>
          <w:tab w:val="center" w:pos="1560"/>
          <w:tab w:val="center" w:pos="4253"/>
          <w:tab w:val="center" w:pos="7797"/>
        </w:tabs>
        <w:jc w:val="left"/>
        <w:rPr>
          <w:b/>
          <w:bCs/>
        </w:rPr>
      </w:pPr>
    </w:p>
    <w:p w:rsidR="00BE2348" w:rsidRDefault="00BE2348" w:rsidP="003D09E0">
      <w:pPr>
        <w:tabs>
          <w:tab w:val="center" w:pos="1560"/>
          <w:tab w:val="center" w:pos="4253"/>
          <w:tab w:val="center" w:pos="7797"/>
        </w:tabs>
        <w:jc w:val="left"/>
        <w:rPr>
          <w:b/>
          <w:bCs/>
        </w:rPr>
      </w:pPr>
    </w:p>
    <w:p w:rsidR="00BE2348" w:rsidRDefault="00BE2348" w:rsidP="003D09E0">
      <w:pPr>
        <w:tabs>
          <w:tab w:val="center" w:pos="1560"/>
          <w:tab w:val="center" w:pos="4253"/>
          <w:tab w:val="center" w:pos="7797"/>
        </w:tabs>
        <w:jc w:val="left"/>
        <w:rPr>
          <w:b/>
          <w:bCs/>
        </w:rPr>
      </w:pPr>
    </w:p>
    <w:p w:rsidR="00BE2348" w:rsidRDefault="00BE2348" w:rsidP="003D09E0">
      <w:pPr>
        <w:tabs>
          <w:tab w:val="center" w:pos="1560"/>
          <w:tab w:val="center" w:pos="4253"/>
          <w:tab w:val="center" w:pos="7797"/>
        </w:tabs>
        <w:jc w:val="left"/>
        <w:rPr>
          <w:b/>
          <w:bCs/>
        </w:rPr>
      </w:pPr>
    </w:p>
    <w:p w:rsidR="00BE2348" w:rsidRDefault="00BE2348" w:rsidP="003D09E0">
      <w:pPr>
        <w:tabs>
          <w:tab w:val="center" w:pos="1560"/>
          <w:tab w:val="center" w:pos="4253"/>
          <w:tab w:val="center" w:pos="7797"/>
        </w:tabs>
        <w:jc w:val="left"/>
        <w:rPr>
          <w:b/>
          <w:bCs/>
        </w:rPr>
      </w:pPr>
    </w:p>
    <w:sectPr w:rsidR="00BE2348" w:rsidSect="00EC2979">
      <w:footerReference w:type="even" r:id="rId11"/>
      <w:footerReference w:type="default" r:id="rId12"/>
      <w:headerReference w:type="first" r:id="rId13"/>
      <w:footerReference w:type="first" r:id="rId14"/>
      <w:pgSz w:w="11907" w:h="16840" w:code="9"/>
      <w:pgMar w:top="709" w:right="1021" w:bottom="567" w:left="1247"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3BF" w:rsidRDefault="00CD53BF">
      <w:r>
        <w:separator/>
      </w:r>
    </w:p>
  </w:endnote>
  <w:endnote w:type="continuationSeparator" w:id="0">
    <w:p w:rsidR="00CD53BF" w:rsidRDefault="00CD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1A" w:rsidRDefault="008B1F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1F1A" w:rsidRDefault="008B1F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1A" w:rsidRPr="00141AA8" w:rsidRDefault="008B1F1A" w:rsidP="00141AA8">
    <w:pPr>
      <w:pStyle w:val="Footer"/>
      <w:tabs>
        <w:tab w:val="clear" w:pos="4320"/>
        <w:tab w:val="clear" w:pos="8640"/>
        <w:tab w:val="center" w:pos="5040"/>
        <w:tab w:val="right" w:pos="9639"/>
      </w:tabs>
      <w:jc w:val="left"/>
    </w:pPr>
    <w:r>
      <w:rPr>
        <w:sz w:val="22"/>
        <w:szCs w:val="22"/>
      </w:rPr>
      <w:tab/>
    </w:r>
    <w:r>
      <w:rPr>
        <w:sz w:val="22"/>
        <w:szCs w:val="22"/>
      </w:rPr>
      <w:tab/>
    </w:r>
    <w:r w:rsidRPr="00141AA8">
      <w:rPr>
        <w:rStyle w:val="PageNumber"/>
      </w:rPr>
      <w:fldChar w:fldCharType="begin"/>
    </w:r>
    <w:r w:rsidRPr="00141AA8">
      <w:rPr>
        <w:rStyle w:val="PageNumber"/>
      </w:rPr>
      <w:instrText xml:space="preserve"> PAGE </w:instrText>
    </w:r>
    <w:r w:rsidRPr="00141AA8">
      <w:rPr>
        <w:rStyle w:val="PageNumber"/>
      </w:rPr>
      <w:fldChar w:fldCharType="separate"/>
    </w:r>
    <w:r w:rsidR="0031107E">
      <w:rPr>
        <w:rStyle w:val="PageNumber"/>
        <w:noProof/>
      </w:rPr>
      <w:t>12</w:t>
    </w:r>
    <w:r w:rsidRPr="00141AA8">
      <w:rPr>
        <w:rStyle w:val="PageNumber"/>
      </w:rPr>
      <w:fldChar w:fldCharType="end"/>
    </w:r>
    <w:r w:rsidRPr="00141AA8">
      <w:rPr>
        <w:rStyle w:val="PageNumber"/>
      </w:rPr>
      <w:t>/</w:t>
    </w:r>
    <w:r w:rsidRPr="00141AA8">
      <w:rPr>
        <w:rStyle w:val="PageNumber"/>
      </w:rPr>
      <w:fldChar w:fldCharType="begin"/>
    </w:r>
    <w:r w:rsidRPr="00141AA8">
      <w:rPr>
        <w:rStyle w:val="PageNumber"/>
      </w:rPr>
      <w:instrText xml:space="preserve"> NUMPAGES </w:instrText>
    </w:r>
    <w:r w:rsidRPr="00141AA8">
      <w:rPr>
        <w:rStyle w:val="PageNumber"/>
      </w:rPr>
      <w:fldChar w:fldCharType="separate"/>
    </w:r>
    <w:r w:rsidR="0031107E">
      <w:rPr>
        <w:rStyle w:val="PageNumber"/>
        <w:noProof/>
      </w:rPr>
      <w:t>12</w:t>
    </w:r>
    <w:r w:rsidRPr="00141AA8">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1A" w:rsidRPr="00510845" w:rsidRDefault="008B1F1A" w:rsidP="00510845">
    <w:pPr>
      <w:pStyle w:val="Footer"/>
      <w:tabs>
        <w:tab w:val="clear" w:pos="4320"/>
        <w:tab w:val="clear" w:pos="8640"/>
        <w:tab w:val="center" w:pos="5040"/>
        <w:tab w:val="right" w:pos="9639"/>
      </w:tabs>
      <w:jc w:val="left"/>
    </w:pPr>
    <w:r>
      <w:rPr>
        <w:sz w:val="22"/>
      </w:rPr>
      <w:tab/>
    </w:r>
    <w:r>
      <w:rPr>
        <w:sz w:val="22"/>
      </w:rPr>
      <w:tab/>
    </w:r>
    <w:r w:rsidRPr="00510845">
      <w:rPr>
        <w:rStyle w:val="PageNumber"/>
      </w:rPr>
      <w:fldChar w:fldCharType="begin"/>
    </w:r>
    <w:r w:rsidRPr="00510845">
      <w:rPr>
        <w:rStyle w:val="PageNumber"/>
      </w:rPr>
      <w:instrText xml:space="preserve"> PAGE </w:instrText>
    </w:r>
    <w:r w:rsidRPr="00510845">
      <w:rPr>
        <w:rStyle w:val="PageNumber"/>
      </w:rPr>
      <w:fldChar w:fldCharType="separate"/>
    </w:r>
    <w:r w:rsidR="0031107E">
      <w:rPr>
        <w:rStyle w:val="PageNumber"/>
        <w:noProof/>
      </w:rPr>
      <w:t>1</w:t>
    </w:r>
    <w:r w:rsidRPr="00510845">
      <w:rPr>
        <w:rStyle w:val="PageNumber"/>
      </w:rPr>
      <w:fldChar w:fldCharType="end"/>
    </w:r>
    <w:r w:rsidRPr="00510845">
      <w:rPr>
        <w:rStyle w:val="PageNumber"/>
      </w:rPr>
      <w:t>/</w:t>
    </w:r>
    <w:r w:rsidRPr="00510845">
      <w:rPr>
        <w:rStyle w:val="PageNumber"/>
      </w:rPr>
      <w:fldChar w:fldCharType="begin"/>
    </w:r>
    <w:r w:rsidRPr="00510845">
      <w:rPr>
        <w:rStyle w:val="PageNumber"/>
      </w:rPr>
      <w:instrText xml:space="preserve"> NUMPAGES </w:instrText>
    </w:r>
    <w:r w:rsidRPr="00510845">
      <w:rPr>
        <w:rStyle w:val="PageNumber"/>
      </w:rPr>
      <w:fldChar w:fldCharType="separate"/>
    </w:r>
    <w:r w:rsidR="0031107E">
      <w:rPr>
        <w:rStyle w:val="PageNumber"/>
        <w:noProof/>
      </w:rPr>
      <w:t>12</w:t>
    </w:r>
    <w:r w:rsidRPr="0051084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3BF" w:rsidRDefault="00CD53BF">
      <w:r>
        <w:separator/>
      </w:r>
    </w:p>
  </w:footnote>
  <w:footnote w:type="continuationSeparator" w:id="0">
    <w:p w:rsidR="00CD53BF" w:rsidRDefault="00CD5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F1A" w:rsidRDefault="008B1F1A" w:rsidP="00C21CAC">
    <w:pPr>
      <w:pStyle w:val="Header"/>
      <w:tabs>
        <w:tab w:val="clear" w:pos="4320"/>
        <w:tab w:val="clear" w:pos="864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EE4793"/>
    <w:multiLevelType w:val="multilevel"/>
    <w:tmpl w:val="E21A7D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473549"/>
    <w:multiLevelType w:val="singleLevel"/>
    <w:tmpl w:val="0409000F"/>
    <w:lvl w:ilvl="0">
      <w:start w:val="1"/>
      <w:numFmt w:val="decimal"/>
      <w:lvlText w:val="%1."/>
      <w:lvlJc w:val="left"/>
      <w:pPr>
        <w:tabs>
          <w:tab w:val="num" w:pos="360"/>
        </w:tabs>
        <w:ind w:left="360" w:hanging="360"/>
      </w:pPr>
    </w:lvl>
  </w:abstractNum>
  <w:abstractNum w:abstractNumId="3">
    <w:nsid w:val="0882169D"/>
    <w:multiLevelType w:val="hybridMultilevel"/>
    <w:tmpl w:val="4ECC56E2"/>
    <w:lvl w:ilvl="0" w:tplc="64966B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B2F47"/>
    <w:multiLevelType w:val="multilevel"/>
    <w:tmpl w:val="D160D68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9F704BF"/>
    <w:multiLevelType w:val="multilevel"/>
    <w:tmpl w:val="939A041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0774E53"/>
    <w:multiLevelType w:val="hybridMultilevel"/>
    <w:tmpl w:val="6FA4400A"/>
    <w:lvl w:ilvl="0" w:tplc="ED8A4A28">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12FE2"/>
    <w:multiLevelType w:val="multilevel"/>
    <w:tmpl w:val="7160E87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7E67B44"/>
    <w:multiLevelType w:val="hybridMultilevel"/>
    <w:tmpl w:val="773E199C"/>
    <w:lvl w:ilvl="0" w:tplc="8954E89E">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013C6"/>
    <w:multiLevelType w:val="multilevel"/>
    <w:tmpl w:val="B958D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DD230C"/>
    <w:multiLevelType w:val="multilevel"/>
    <w:tmpl w:val="5376616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2F3A59"/>
    <w:multiLevelType w:val="multilevel"/>
    <w:tmpl w:val="6276A55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FA30B5"/>
    <w:multiLevelType w:val="multilevel"/>
    <w:tmpl w:val="FA8A475C"/>
    <w:lvl w:ilvl="0">
      <w:start w:val="1"/>
      <w:numFmt w:val="upperRoman"/>
      <w:lvlText w:val="%1."/>
      <w:lvlJc w:val="left"/>
      <w:pPr>
        <w:ind w:left="1080" w:hanging="720"/>
      </w:pPr>
      <w:rPr>
        <w:rFonts w:hint="default"/>
      </w:rPr>
    </w:lvl>
    <w:lvl w:ilvl="1">
      <w:start w:val="1"/>
      <w:numFmt w:val="decimal"/>
      <w:isLgl/>
      <w:lvlText w:val="%1.%2"/>
      <w:lvlJc w:val="left"/>
      <w:pPr>
        <w:ind w:left="1346" w:hanging="49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3">
    <w:nsid w:val="2FAB6A13"/>
    <w:multiLevelType w:val="hybridMultilevel"/>
    <w:tmpl w:val="DD9678FE"/>
    <w:lvl w:ilvl="0" w:tplc="8D8E073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870B4"/>
    <w:multiLevelType w:val="hybridMultilevel"/>
    <w:tmpl w:val="45368DD4"/>
    <w:lvl w:ilvl="0" w:tplc="F3886C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50DBC"/>
    <w:multiLevelType w:val="hybridMultilevel"/>
    <w:tmpl w:val="93CA47A8"/>
    <w:lvl w:ilvl="0" w:tplc="2A6CEE40">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473C1E93"/>
    <w:multiLevelType w:val="multilevel"/>
    <w:tmpl w:val="665AED1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85A5E12"/>
    <w:multiLevelType w:val="multilevel"/>
    <w:tmpl w:val="5D6438F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02138C2"/>
    <w:multiLevelType w:val="multilevel"/>
    <w:tmpl w:val="5F86018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583A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535523EB"/>
    <w:multiLevelType w:val="hybridMultilevel"/>
    <w:tmpl w:val="46E41B0E"/>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56861E1E"/>
    <w:multiLevelType w:val="multilevel"/>
    <w:tmpl w:val="7160E87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A886026"/>
    <w:multiLevelType w:val="hybridMultilevel"/>
    <w:tmpl w:val="A1106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1084A3F"/>
    <w:multiLevelType w:val="hybridMultilevel"/>
    <w:tmpl w:val="4A70242C"/>
    <w:lvl w:ilvl="0" w:tplc="5D1A2B9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693D0E94"/>
    <w:multiLevelType w:val="hybridMultilevel"/>
    <w:tmpl w:val="DA9EA0C8"/>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6CB11781"/>
    <w:multiLevelType w:val="hybridMultilevel"/>
    <w:tmpl w:val="AC524BA4"/>
    <w:lvl w:ilvl="0" w:tplc="23E6A148">
      <w:start w:val="1"/>
      <w:numFmt w:val="decimal"/>
      <w:pStyle w:val="MHH2"/>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D3B51E3"/>
    <w:multiLevelType w:val="hybridMultilevel"/>
    <w:tmpl w:val="65F4BC5A"/>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72F7333E"/>
    <w:multiLevelType w:val="multilevel"/>
    <w:tmpl w:val="04CA3D4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153919"/>
    <w:multiLevelType w:val="multilevel"/>
    <w:tmpl w:val="FA8A475C"/>
    <w:lvl w:ilvl="0">
      <w:start w:val="1"/>
      <w:numFmt w:val="upperRoman"/>
      <w:lvlText w:val="%1."/>
      <w:lvlJc w:val="left"/>
      <w:pPr>
        <w:ind w:left="1080" w:hanging="720"/>
      </w:pPr>
      <w:rPr>
        <w:rFonts w:hint="default"/>
      </w:rPr>
    </w:lvl>
    <w:lvl w:ilvl="1">
      <w:start w:val="1"/>
      <w:numFmt w:val="decimal"/>
      <w:isLgl/>
      <w:lvlText w:val="%1.%2"/>
      <w:lvlJc w:val="left"/>
      <w:pPr>
        <w:ind w:left="1346" w:hanging="49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0">
    <w:nsid w:val="7AF54FD1"/>
    <w:multiLevelType w:val="multilevel"/>
    <w:tmpl w:val="4B3E094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CC864CE"/>
    <w:multiLevelType w:val="hybridMultilevel"/>
    <w:tmpl w:val="E1342152"/>
    <w:lvl w:ilvl="0" w:tplc="5008A56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7CDF4925"/>
    <w:multiLevelType w:val="multilevel"/>
    <w:tmpl w:val="B958D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F790BF0"/>
    <w:multiLevelType w:val="hybridMultilevel"/>
    <w:tmpl w:val="F0D01958"/>
    <w:lvl w:ilvl="0" w:tplc="0C94FF7C">
      <w:start w:val="57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644" w:hanging="360"/>
        </w:pPr>
        <w:rPr>
          <w:rFonts w:ascii="Symbol" w:hAnsi="Symbol" w:hint="default"/>
        </w:rPr>
      </w:lvl>
    </w:lvlOverride>
  </w:num>
  <w:num w:numId="2">
    <w:abstractNumId w:val="2"/>
  </w:num>
  <w:num w:numId="3">
    <w:abstractNumId w:val="0"/>
    <w:lvlOverride w:ilvl="0">
      <w:lvl w:ilvl="0">
        <w:start w:val="1"/>
        <w:numFmt w:val="bullet"/>
        <w:lvlText w:val=""/>
        <w:legacy w:legacy="1" w:legacySpace="0" w:legacyIndent="360"/>
        <w:lvlJc w:val="left"/>
        <w:pPr>
          <w:ind w:left="644" w:hanging="360"/>
        </w:pPr>
        <w:rPr>
          <w:rFonts w:ascii="Times New Roman" w:hAnsi="Times New Roman" w:hint="default"/>
        </w:rPr>
      </w:lvl>
    </w:lvlOverride>
  </w:num>
  <w:num w:numId="4">
    <w:abstractNumId w:val="20"/>
  </w:num>
  <w:num w:numId="5">
    <w:abstractNumId w:val="26"/>
  </w:num>
  <w:num w:numId="6">
    <w:abstractNumId w:val="26"/>
  </w:num>
  <w:num w:numId="7">
    <w:abstractNumId w:val="26"/>
  </w:num>
  <w:num w:numId="8">
    <w:abstractNumId w:val="5"/>
  </w:num>
  <w:num w:numId="9">
    <w:abstractNumId w:val="12"/>
  </w:num>
  <w:num w:numId="10">
    <w:abstractNumId w:val="29"/>
  </w:num>
  <w:num w:numId="11">
    <w:abstractNumId w:val="18"/>
  </w:num>
  <w:num w:numId="12">
    <w:abstractNumId w:val="11"/>
  </w:num>
  <w:num w:numId="13">
    <w:abstractNumId w:val="19"/>
  </w:num>
  <w:num w:numId="14">
    <w:abstractNumId w:val="4"/>
  </w:num>
  <w:num w:numId="15">
    <w:abstractNumId w:val="17"/>
  </w:num>
  <w:num w:numId="16">
    <w:abstractNumId w:val="7"/>
  </w:num>
  <w:num w:numId="17">
    <w:abstractNumId w:val="22"/>
  </w:num>
  <w:num w:numId="18">
    <w:abstractNumId w:val="3"/>
  </w:num>
  <w:num w:numId="19">
    <w:abstractNumId w:val="25"/>
  </w:num>
  <w:num w:numId="20">
    <w:abstractNumId w:val="16"/>
  </w:num>
  <w:num w:numId="21">
    <w:abstractNumId w:val="28"/>
  </w:num>
  <w:num w:numId="22">
    <w:abstractNumId w:val="32"/>
  </w:num>
  <w:num w:numId="23">
    <w:abstractNumId w:val="9"/>
  </w:num>
  <w:num w:numId="24">
    <w:abstractNumId w:val="1"/>
  </w:num>
  <w:num w:numId="25">
    <w:abstractNumId w:val="30"/>
  </w:num>
  <w:num w:numId="26">
    <w:abstractNumId w:val="10"/>
  </w:num>
  <w:num w:numId="27">
    <w:abstractNumId w:val="31"/>
  </w:num>
  <w:num w:numId="28">
    <w:abstractNumId w:val="21"/>
  </w:num>
  <w:num w:numId="29">
    <w:abstractNumId w:val="14"/>
  </w:num>
  <w:num w:numId="30">
    <w:abstractNumId w:val="27"/>
  </w:num>
  <w:num w:numId="31">
    <w:abstractNumId w:val="13"/>
  </w:num>
  <w:num w:numId="32">
    <w:abstractNumId w:val="8"/>
  </w:num>
  <w:num w:numId="33">
    <w:abstractNumId w:val="6"/>
  </w:num>
  <w:num w:numId="34">
    <w:abstractNumId w:val="24"/>
  </w:num>
  <w:num w:numId="35">
    <w:abstractNumId w:val="26"/>
  </w:num>
  <w:num w:numId="36">
    <w:abstractNumId w:val="23"/>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82"/>
    <w:rsid w:val="000045DA"/>
    <w:rsid w:val="0000508F"/>
    <w:rsid w:val="00005D0E"/>
    <w:rsid w:val="00010800"/>
    <w:rsid w:val="000123E8"/>
    <w:rsid w:val="000145FB"/>
    <w:rsid w:val="00017B48"/>
    <w:rsid w:val="00020178"/>
    <w:rsid w:val="0002105D"/>
    <w:rsid w:val="0002149C"/>
    <w:rsid w:val="00021D41"/>
    <w:rsid w:val="000261E1"/>
    <w:rsid w:val="00027BE8"/>
    <w:rsid w:val="0003131D"/>
    <w:rsid w:val="0003230E"/>
    <w:rsid w:val="000330D7"/>
    <w:rsid w:val="00035D6F"/>
    <w:rsid w:val="00040461"/>
    <w:rsid w:val="00043EB5"/>
    <w:rsid w:val="00044706"/>
    <w:rsid w:val="00044914"/>
    <w:rsid w:val="00044A6E"/>
    <w:rsid w:val="00044EAA"/>
    <w:rsid w:val="00045E6F"/>
    <w:rsid w:val="00060A36"/>
    <w:rsid w:val="0006174B"/>
    <w:rsid w:val="00064360"/>
    <w:rsid w:val="00066478"/>
    <w:rsid w:val="0007053C"/>
    <w:rsid w:val="00073665"/>
    <w:rsid w:val="0007695D"/>
    <w:rsid w:val="0007726C"/>
    <w:rsid w:val="00077D0F"/>
    <w:rsid w:val="000801AE"/>
    <w:rsid w:val="000826DB"/>
    <w:rsid w:val="0008429C"/>
    <w:rsid w:val="000856DF"/>
    <w:rsid w:val="00090866"/>
    <w:rsid w:val="00094E1A"/>
    <w:rsid w:val="00097FB8"/>
    <w:rsid w:val="000A3382"/>
    <w:rsid w:val="000A77D1"/>
    <w:rsid w:val="000B0F12"/>
    <w:rsid w:val="000B18E0"/>
    <w:rsid w:val="000B5035"/>
    <w:rsid w:val="000B7933"/>
    <w:rsid w:val="000C1A2B"/>
    <w:rsid w:val="000C3B60"/>
    <w:rsid w:val="000C77FF"/>
    <w:rsid w:val="000D0E4C"/>
    <w:rsid w:val="000D7141"/>
    <w:rsid w:val="000D72B2"/>
    <w:rsid w:val="000D73D9"/>
    <w:rsid w:val="000E255F"/>
    <w:rsid w:val="000E53C4"/>
    <w:rsid w:val="000E54CA"/>
    <w:rsid w:val="000E5DBE"/>
    <w:rsid w:val="000F241C"/>
    <w:rsid w:val="000F2525"/>
    <w:rsid w:val="001002C3"/>
    <w:rsid w:val="00102965"/>
    <w:rsid w:val="0010466D"/>
    <w:rsid w:val="0011261C"/>
    <w:rsid w:val="00112A91"/>
    <w:rsid w:val="00114587"/>
    <w:rsid w:val="00122100"/>
    <w:rsid w:val="00122344"/>
    <w:rsid w:val="00123F47"/>
    <w:rsid w:val="00124DF3"/>
    <w:rsid w:val="001308E2"/>
    <w:rsid w:val="00130D13"/>
    <w:rsid w:val="0013145D"/>
    <w:rsid w:val="001355D3"/>
    <w:rsid w:val="0014021B"/>
    <w:rsid w:val="00140D94"/>
    <w:rsid w:val="00141AA8"/>
    <w:rsid w:val="00143772"/>
    <w:rsid w:val="00143789"/>
    <w:rsid w:val="00147CA6"/>
    <w:rsid w:val="001538CA"/>
    <w:rsid w:val="00153F3A"/>
    <w:rsid w:val="001558DE"/>
    <w:rsid w:val="00162FAF"/>
    <w:rsid w:val="00163CF9"/>
    <w:rsid w:val="00164B31"/>
    <w:rsid w:val="001654A4"/>
    <w:rsid w:val="00166C31"/>
    <w:rsid w:val="00167A63"/>
    <w:rsid w:val="0017014F"/>
    <w:rsid w:val="00170313"/>
    <w:rsid w:val="00175AC8"/>
    <w:rsid w:val="0017718C"/>
    <w:rsid w:val="00181CB2"/>
    <w:rsid w:val="0018209D"/>
    <w:rsid w:val="001840A0"/>
    <w:rsid w:val="00186B47"/>
    <w:rsid w:val="00187D31"/>
    <w:rsid w:val="00191907"/>
    <w:rsid w:val="00192331"/>
    <w:rsid w:val="001A0BCE"/>
    <w:rsid w:val="001A25CE"/>
    <w:rsid w:val="001A32C7"/>
    <w:rsid w:val="001B0355"/>
    <w:rsid w:val="001C1DC4"/>
    <w:rsid w:val="001C25F6"/>
    <w:rsid w:val="001C2AA3"/>
    <w:rsid w:val="001C6540"/>
    <w:rsid w:val="001D020F"/>
    <w:rsid w:val="001D3106"/>
    <w:rsid w:val="001D5F40"/>
    <w:rsid w:val="001E15DA"/>
    <w:rsid w:val="001E7399"/>
    <w:rsid w:val="001F2416"/>
    <w:rsid w:val="001F549D"/>
    <w:rsid w:val="001F6683"/>
    <w:rsid w:val="001F7EC2"/>
    <w:rsid w:val="001F7FF0"/>
    <w:rsid w:val="00200E2C"/>
    <w:rsid w:val="00211F2C"/>
    <w:rsid w:val="00221A77"/>
    <w:rsid w:val="002233BF"/>
    <w:rsid w:val="00224982"/>
    <w:rsid w:val="0022705B"/>
    <w:rsid w:val="00231C13"/>
    <w:rsid w:val="00233A11"/>
    <w:rsid w:val="00236D55"/>
    <w:rsid w:val="0023744F"/>
    <w:rsid w:val="0024375B"/>
    <w:rsid w:val="00246752"/>
    <w:rsid w:val="00251B2B"/>
    <w:rsid w:val="002561A5"/>
    <w:rsid w:val="002630C0"/>
    <w:rsid w:val="00263E19"/>
    <w:rsid w:val="002642EB"/>
    <w:rsid w:val="00273B95"/>
    <w:rsid w:val="00275EE3"/>
    <w:rsid w:val="00282BF7"/>
    <w:rsid w:val="00286A87"/>
    <w:rsid w:val="00286B8D"/>
    <w:rsid w:val="002B63EB"/>
    <w:rsid w:val="002C0715"/>
    <w:rsid w:val="002C14BD"/>
    <w:rsid w:val="002C1A14"/>
    <w:rsid w:val="002C3A94"/>
    <w:rsid w:val="002C7FC3"/>
    <w:rsid w:val="002D2B70"/>
    <w:rsid w:val="002E0EA5"/>
    <w:rsid w:val="002E3C61"/>
    <w:rsid w:val="002E3EFD"/>
    <w:rsid w:val="002E4AF5"/>
    <w:rsid w:val="002F0112"/>
    <w:rsid w:val="002F6160"/>
    <w:rsid w:val="002F62FC"/>
    <w:rsid w:val="00301D28"/>
    <w:rsid w:val="00305F3B"/>
    <w:rsid w:val="0031107E"/>
    <w:rsid w:val="00311C1A"/>
    <w:rsid w:val="00314B2E"/>
    <w:rsid w:val="00316296"/>
    <w:rsid w:val="00316A0F"/>
    <w:rsid w:val="003179BD"/>
    <w:rsid w:val="0032080B"/>
    <w:rsid w:val="0032146A"/>
    <w:rsid w:val="00324BBA"/>
    <w:rsid w:val="00326FD5"/>
    <w:rsid w:val="003278BD"/>
    <w:rsid w:val="00343070"/>
    <w:rsid w:val="0034333D"/>
    <w:rsid w:val="00343925"/>
    <w:rsid w:val="00343A85"/>
    <w:rsid w:val="00346F97"/>
    <w:rsid w:val="003500DE"/>
    <w:rsid w:val="00353E97"/>
    <w:rsid w:val="003548CE"/>
    <w:rsid w:val="00373F0D"/>
    <w:rsid w:val="00382608"/>
    <w:rsid w:val="003839CD"/>
    <w:rsid w:val="00385C49"/>
    <w:rsid w:val="0038770E"/>
    <w:rsid w:val="003907AF"/>
    <w:rsid w:val="00391670"/>
    <w:rsid w:val="00395324"/>
    <w:rsid w:val="00397FF6"/>
    <w:rsid w:val="003A6A5B"/>
    <w:rsid w:val="003A74BF"/>
    <w:rsid w:val="003A7E3F"/>
    <w:rsid w:val="003B1A22"/>
    <w:rsid w:val="003B3543"/>
    <w:rsid w:val="003B68B6"/>
    <w:rsid w:val="003B732D"/>
    <w:rsid w:val="003B7E9E"/>
    <w:rsid w:val="003C036D"/>
    <w:rsid w:val="003C09C0"/>
    <w:rsid w:val="003C23AA"/>
    <w:rsid w:val="003C4A30"/>
    <w:rsid w:val="003C674A"/>
    <w:rsid w:val="003C67FB"/>
    <w:rsid w:val="003D09E0"/>
    <w:rsid w:val="003D2C3F"/>
    <w:rsid w:val="003D42BC"/>
    <w:rsid w:val="003E1DE8"/>
    <w:rsid w:val="003E1E8E"/>
    <w:rsid w:val="003E298D"/>
    <w:rsid w:val="003E33AB"/>
    <w:rsid w:val="003E591D"/>
    <w:rsid w:val="003E684E"/>
    <w:rsid w:val="003F0F69"/>
    <w:rsid w:val="003F2821"/>
    <w:rsid w:val="003F6703"/>
    <w:rsid w:val="003F7F7E"/>
    <w:rsid w:val="00410A74"/>
    <w:rsid w:val="004124B2"/>
    <w:rsid w:val="00413513"/>
    <w:rsid w:val="0042028D"/>
    <w:rsid w:val="004219D1"/>
    <w:rsid w:val="00422567"/>
    <w:rsid w:val="00422F74"/>
    <w:rsid w:val="00423B30"/>
    <w:rsid w:val="004306E4"/>
    <w:rsid w:val="0043353F"/>
    <w:rsid w:val="00435322"/>
    <w:rsid w:val="004353A4"/>
    <w:rsid w:val="00442220"/>
    <w:rsid w:val="00442411"/>
    <w:rsid w:val="00447CCC"/>
    <w:rsid w:val="004663C7"/>
    <w:rsid w:val="004718D8"/>
    <w:rsid w:val="0047485D"/>
    <w:rsid w:val="00475B80"/>
    <w:rsid w:val="004769FF"/>
    <w:rsid w:val="00481D3C"/>
    <w:rsid w:val="00481DC2"/>
    <w:rsid w:val="004845CA"/>
    <w:rsid w:val="00485146"/>
    <w:rsid w:val="0049391A"/>
    <w:rsid w:val="004A0F33"/>
    <w:rsid w:val="004A1EAD"/>
    <w:rsid w:val="004A54ED"/>
    <w:rsid w:val="004A6428"/>
    <w:rsid w:val="004A7FE0"/>
    <w:rsid w:val="004B0BE4"/>
    <w:rsid w:val="004B2FC3"/>
    <w:rsid w:val="004B5819"/>
    <w:rsid w:val="004C421E"/>
    <w:rsid w:val="004C442D"/>
    <w:rsid w:val="004C6773"/>
    <w:rsid w:val="004D716C"/>
    <w:rsid w:val="004E1F7C"/>
    <w:rsid w:val="004E3BF1"/>
    <w:rsid w:val="004E47D1"/>
    <w:rsid w:val="004E6805"/>
    <w:rsid w:val="004F03A4"/>
    <w:rsid w:val="004F5924"/>
    <w:rsid w:val="0050087D"/>
    <w:rsid w:val="00501A16"/>
    <w:rsid w:val="00505264"/>
    <w:rsid w:val="00506F2F"/>
    <w:rsid w:val="00510845"/>
    <w:rsid w:val="005125F9"/>
    <w:rsid w:val="00521162"/>
    <w:rsid w:val="00522113"/>
    <w:rsid w:val="005243B6"/>
    <w:rsid w:val="00532AC3"/>
    <w:rsid w:val="005364D5"/>
    <w:rsid w:val="00536A60"/>
    <w:rsid w:val="00540D48"/>
    <w:rsid w:val="0054375C"/>
    <w:rsid w:val="00544C01"/>
    <w:rsid w:val="00544C3B"/>
    <w:rsid w:val="00545D93"/>
    <w:rsid w:val="00553A52"/>
    <w:rsid w:val="0055738D"/>
    <w:rsid w:val="00561A64"/>
    <w:rsid w:val="00563136"/>
    <w:rsid w:val="005711C8"/>
    <w:rsid w:val="00574B39"/>
    <w:rsid w:val="00577444"/>
    <w:rsid w:val="00584A47"/>
    <w:rsid w:val="00584E6F"/>
    <w:rsid w:val="00585CAE"/>
    <w:rsid w:val="00587357"/>
    <w:rsid w:val="00587757"/>
    <w:rsid w:val="005A0EC0"/>
    <w:rsid w:val="005A1D9A"/>
    <w:rsid w:val="005A23D2"/>
    <w:rsid w:val="005A6320"/>
    <w:rsid w:val="005A64B3"/>
    <w:rsid w:val="005A6658"/>
    <w:rsid w:val="005B0AB7"/>
    <w:rsid w:val="005B3105"/>
    <w:rsid w:val="005B57C5"/>
    <w:rsid w:val="005B628A"/>
    <w:rsid w:val="005B694B"/>
    <w:rsid w:val="005C16EB"/>
    <w:rsid w:val="005C7467"/>
    <w:rsid w:val="005D163B"/>
    <w:rsid w:val="005D52F8"/>
    <w:rsid w:val="005D5DD9"/>
    <w:rsid w:val="005D6DF7"/>
    <w:rsid w:val="005E0A92"/>
    <w:rsid w:val="005E11F9"/>
    <w:rsid w:val="005E228E"/>
    <w:rsid w:val="005E2C1A"/>
    <w:rsid w:val="005E5441"/>
    <w:rsid w:val="005E5BF3"/>
    <w:rsid w:val="005F7320"/>
    <w:rsid w:val="005F7F84"/>
    <w:rsid w:val="006079A1"/>
    <w:rsid w:val="00610D3B"/>
    <w:rsid w:val="00612043"/>
    <w:rsid w:val="00612076"/>
    <w:rsid w:val="00613106"/>
    <w:rsid w:val="0062140E"/>
    <w:rsid w:val="006223C2"/>
    <w:rsid w:val="006301F5"/>
    <w:rsid w:val="00631365"/>
    <w:rsid w:val="0063406E"/>
    <w:rsid w:val="006346FE"/>
    <w:rsid w:val="006347CB"/>
    <w:rsid w:val="006375CB"/>
    <w:rsid w:val="00641CF0"/>
    <w:rsid w:val="00643C76"/>
    <w:rsid w:val="00645DD6"/>
    <w:rsid w:val="006547AB"/>
    <w:rsid w:val="00654FE2"/>
    <w:rsid w:val="00657C81"/>
    <w:rsid w:val="00665B97"/>
    <w:rsid w:val="006707A5"/>
    <w:rsid w:val="00677072"/>
    <w:rsid w:val="006771B3"/>
    <w:rsid w:val="00683BEB"/>
    <w:rsid w:val="00687338"/>
    <w:rsid w:val="00687DCB"/>
    <w:rsid w:val="00687F3E"/>
    <w:rsid w:val="00692511"/>
    <w:rsid w:val="0069401E"/>
    <w:rsid w:val="00694AC5"/>
    <w:rsid w:val="006A1670"/>
    <w:rsid w:val="006A29F8"/>
    <w:rsid w:val="006A3B80"/>
    <w:rsid w:val="006A3D8C"/>
    <w:rsid w:val="006A3DED"/>
    <w:rsid w:val="006A5248"/>
    <w:rsid w:val="006A712F"/>
    <w:rsid w:val="006B3C5B"/>
    <w:rsid w:val="006B4DCB"/>
    <w:rsid w:val="006B7A36"/>
    <w:rsid w:val="006D3098"/>
    <w:rsid w:val="006D4D3E"/>
    <w:rsid w:val="006D6C26"/>
    <w:rsid w:val="006D72B5"/>
    <w:rsid w:val="006E7E70"/>
    <w:rsid w:val="00700051"/>
    <w:rsid w:val="00703995"/>
    <w:rsid w:val="0071369A"/>
    <w:rsid w:val="00720C73"/>
    <w:rsid w:val="00721628"/>
    <w:rsid w:val="00721C1B"/>
    <w:rsid w:val="00724C49"/>
    <w:rsid w:val="00726806"/>
    <w:rsid w:val="00726D81"/>
    <w:rsid w:val="0073376E"/>
    <w:rsid w:val="00736735"/>
    <w:rsid w:val="00737211"/>
    <w:rsid w:val="007458D8"/>
    <w:rsid w:val="0074706B"/>
    <w:rsid w:val="00752D59"/>
    <w:rsid w:val="00752E4F"/>
    <w:rsid w:val="0076037D"/>
    <w:rsid w:val="00761B18"/>
    <w:rsid w:val="00765692"/>
    <w:rsid w:val="00771842"/>
    <w:rsid w:val="00772E19"/>
    <w:rsid w:val="007737C5"/>
    <w:rsid w:val="00775181"/>
    <w:rsid w:val="0077758C"/>
    <w:rsid w:val="007777C8"/>
    <w:rsid w:val="00777B9C"/>
    <w:rsid w:val="007808E0"/>
    <w:rsid w:val="007827ED"/>
    <w:rsid w:val="007870D4"/>
    <w:rsid w:val="00787E86"/>
    <w:rsid w:val="0079146A"/>
    <w:rsid w:val="00791E84"/>
    <w:rsid w:val="007956E3"/>
    <w:rsid w:val="007A0568"/>
    <w:rsid w:val="007A31DA"/>
    <w:rsid w:val="007A7AC3"/>
    <w:rsid w:val="007B0646"/>
    <w:rsid w:val="007B664D"/>
    <w:rsid w:val="007B7E87"/>
    <w:rsid w:val="007C0192"/>
    <w:rsid w:val="007C02B1"/>
    <w:rsid w:val="007C1AC5"/>
    <w:rsid w:val="007D3C46"/>
    <w:rsid w:val="007D7428"/>
    <w:rsid w:val="007F3774"/>
    <w:rsid w:val="007F43CF"/>
    <w:rsid w:val="007F547A"/>
    <w:rsid w:val="00801AF4"/>
    <w:rsid w:val="008053DD"/>
    <w:rsid w:val="00805FC1"/>
    <w:rsid w:val="0080626C"/>
    <w:rsid w:val="00810FD4"/>
    <w:rsid w:val="00820089"/>
    <w:rsid w:val="00820C86"/>
    <w:rsid w:val="0082164E"/>
    <w:rsid w:val="00822081"/>
    <w:rsid w:val="00832335"/>
    <w:rsid w:val="0085075A"/>
    <w:rsid w:val="00850CDC"/>
    <w:rsid w:val="00852584"/>
    <w:rsid w:val="00861104"/>
    <w:rsid w:val="00861252"/>
    <w:rsid w:val="0086135B"/>
    <w:rsid w:val="00862DA4"/>
    <w:rsid w:val="00863EB9"/>
    <w:rsid w:val="0087173E"/>
    <w:rsid w:val="0087379B"/>
    <w:rsid w:val="008739D9"/>
    <w:rsid w:val="00876DD4"/>
    <w:rsid w:val="008777DB"/>
    <w:rsid w:val="00877C31"/>
    <w:rsid w:val="00881506"/>
    <w:rsid w:val="00896E36"/>
    <w:rsid w:val="008A41A0"/>
    <w:rsid w:val="008A481C"/>
    <w:rsid w:val="008A566E"/>
    <w:rsid w:val="008A5BE2"/>
    <w:rsid w:val="008A6E98"/>
    <w:rsid w:val="008A7673"/>
    <w:rsid w:val="008B1F1A"/>
    <w:rsid w:val="008B224E"/>
    <w:rsid w:val="008B2CF0"/>
    <w:rsid w:val="008B32AC"/>
    <w:rsid w:val="008B4ECB"/>
    <w:rsid w:val="008C3CFB"/>
    <w:rsid w:val="008C6490"/>
    <w:rsid w:val="008D49A4"/>
    <w:rsid w:val="008E02FE"/>
    <w:rsid w:val="008E7A5F"/>
    <w:rsid w:val="008F48D9"/>
    <w:rsid w:val="008F6A7A"/>
    <w:rsid w:val="008F6B38"/>
    <w:rsid w:val="0090247C"/>
    <w:rsid w:val="00904A91"/>
    <w:rsid w:val="00911763"/>
    <w:rsid w:val="009120A3"/>
    <w:rsid w:val="00913F3C"/>
    <w:rsid w:val="0092269E"/>
    <w:rsid w:val="00922CD4"/>
    <w:rsid w:val="00924F48"/>
    <w:rsid w:val="0092524C"/>
    <w:rsid w:val="00940A34"/>
    <w:rsid w:val="00943EED"/>
    <w:rsid w:val="00944A99"/>
    <w:rsid w:val="00945A42"/>
    <w:rsid w:val="00945DE8"/>
    <w:rsid w:val="00946F14"/>
    <w:rsid w:val="00947BDD"/>
    <w:rsid w:val="00951C89"/>
    <w:rsid w:val="00954DA0"/>
    <w:rsid w:val="0095599B"/>
    <w:rsid w:val="00962CFA"/>
    <w:rsid w:val="00970B8E"/>
    <w:rsid w:val="009712F5"/>
    <w:rsid w:val="009736AD"/>
    <w:rsid w:val="009757C9"/>
    <w:rsid w:val="00975D59"/>
    <w:rsid w:val="009763DB"/>
    <w:rsid w:val="00983DB9"/>
    <w:rsid w:val="00985D6C"/>
    <w:rsid w:val="009917A2"/>
    <w:rsid w:val="009A02CC"/>
    <w:rsid w:val="009A48F2"/>
    <w:rsid w:val="009C0FA5"/>
    <w:rsid w:val="009C4065"/>
    <w:rsid w:val="009C4D42"/>
    <w:rsid w:val="009D24C0"/>
    <w:rsid w:val="009D2AAB"/>
    <w:rsid w:val="009D5364"/>
    <w:rsid w:val="009D6109"/>
    <w:rsid w:val="009E0E97"/>
    <w:rsid w:val="009E2278"/>
    <w:rsid w:val="009E2605"/>
    <w:rsid w:val="009E6921"/>
    <w:rsid w:val="009F02F3"/>
    <w:rsid w:val="009F2125"/>
    <w:rsid w:val="009F28D6"/>
    <w:rsid w:val="00A04E61"/>
    <w:rsid w:val="00A13F18"/>
    <w:rsid w:val="00A14007"/>
    <w:rsid w:val="00A223E6"/>
    <w:rsid w:val="00A23127"/>
    <w:rsid w:val="00A3668C"/>
    <w:rsid w:val="00A46444"/>
    <w:rsid w:val="00A47CD0"/>
    <w:rsid w:val="00A52BAA"/>
    <w:rsid w:val="00A56FEF"/>
    <w:rsid w:val="00A62545"/>
    <w:rsid w:val="00A64DAA"/>
    <w:rsid w:val="00A67B38"/>
    <w:rsid w:val="00A748E2"/>
    <w:rsid w:val="00A94C18"/>
    <w:rsid w:val="00A952F1"/>
    <w:rsid w:val="00A97B36"/>
    <w:rsid w:val="00AA008B"/>
    <w:rsid w:val="00AA3D0B"/>
    <w:rsid w:val="00AA757C"/>
    <w:rsid w:val="00AB0D78"/>
    <w:rsid w:val="00AC07B3"/>
    <w:rsid w:val="00AC2011"/>
    <w:rsid w:val="00AC5F73"/>
    <w:rsid w:val="00AC7A6E"/>
    <w:rsid w:val="00AD3279"/>
    <w:rsid w:val="00AD67F3"/>
    <w:rsid w:val="00AE0E73"/>
    <w:rsid w:val="00AE1D93"/>
    <w:rsid w:val="00AE3B6A"/>
    <w:rsid w:val="00AE4B1E"/>
    <w:rsid w:val="00AF04EA"/>
    <w:rsid w:val="00AF21BC"/>
    <w:rsid w:val="00AF2348"/>
    <w:rsid w:val="00AF404E"/>
    <w:rsid w:val="00AF5C82"/>
    <w:rsid w:val="00B01F4C"/>
    <w:rsid w:val="00B038F9"/>
    <w:rsid w:val="00B0395F"/>
    <w:rsid w:val="00B062C8"/>
    <w:rsid w:val="00B11B9D"/>
    <w:rsid w:val="00B168D9"/>
    <w:rsid w:val="00B20CB1"/>
    <w:rsid w:val="00B20DDF"/>
    <w:rsid w:val="00B24F58"/>
    <w:rsid w:val="00B32A29"/>
    <w:rsid w:val="00B35218"/>
    <w:rsid w:val="00B35B83"/>
    <w:rsid w:val="00B37217"/>
    <w:rsid w:val="00B4539E"/>
    <w:rsid w:val="00B46E24"/>
    <w:rsid w:val="00B47CF0"/>
    <w:rsid w:val="00B503EF"/>
    <w:rsid w:val="00B54F42"/>
    <w:rsid w:val="00B6385A"/>
    <w:rsid w:val="00B67795"/>
    <w:rsid w:val="00B67B82"/>
    <w:rsid w:val="00B716DF"/>
    <w:rsid w:val="00B723C0"/>
    <w:rsid w:val="00B76ED6"/>
    <w:rsid w:val="00B81A5A"/>
    <w:rsid w:val="00B84396"/>
    <w:rsid w:val="00B87E6E"/>
    <w:rsid w:val="00B91E7D"/>
    <w:rsid w:val="00B935B8"/>
    <w:rsid w:val="00B93C60"/>
    <w:rsid w:val="00B94559"/>
    <w:rsid w:val="00B95EA3"/>
    <w:rsid w:val="00BA4E25"/>
    <w:rsid w:val="00BA7BEA"/>
    <w:rsid w:val="00BB239E"/>
    <w:rsid w:val="00BB5CBA"/>
    <w:rsid w:val="00BB6690"/>
    <w:rsid w:val="00BB79BB"/>
    <w:rsid w:val="00BC4FFC"/>
    <w:rsid w:val="00BC5C69"/>
    <w:rsid w:val="00BC7D12"/>
    <w:rsid w:val="00BD14E1"/>
    <w:rsid w:val="00BD3625"/>
    <w:rsid w:val="00BD433A"/>
    <w:rsid w:val="00BD488E"/>
    <w:rsid w:val="00BD5E7F"/>
    <w:rsid w:val="00BD669F"/>
    <w:rsid w:val="00BD6902"/>
    <w:rsid w:val="00BD7A56"/>
    <w:rsid w:val="00BD7B34"/>
    <w:rsid w:val="00BE2348"/>
    <w:rsid w:val="00BE75FB"/>
    <w:rsid w:val="00BF2E58"/>
    <w:rsid w:val="00C004B1"/>
    <w:rsid w:val="00C03FB2"/>
    <w:rsid w:val="00C061B9"/>
    <w:rsid w:val="00C06F29"/>
    <w:rsid w:val="00C12958"/>
    <w:rsid w:val="00C16D41"/>
    <w:rsid w:val="00C21CAC"/>
    <w:rsid w:val="00C24779"/>
    <w:rsid w:val="00C25C1A"/>
    <w:rsid w:val="00C2627B"/>
    <w:rsid w:val="00C32B6F"/>
    <w:rsid w:val="00C337B5"/>
    <w:rsid w:val="00C35DBB"/>
    <w:rsid w:val="00C36BC2"/>
    <w:rsid w:val="00C401B5"/>
    <w:rsid w:val="00C40904"/>
    <w:rsid w:val="00C45E0D"/>
    <w:rsid w:val="00C565FF"/>
    <w:rsid w:val="00C57A4B"/>
    <w:rsid w:val="00C61939"/>
    <w:rsid w:val="00C6237A"/>
    <w:rsid w:val="00C64A7F"/>
    <w:rsid w:val="00C653F1"/>
    <w:rsid w:val="00C675DC"/>
    <w:rsid w:val="00C73A5E"/>
    <w:rsid w:val="00C742B1"/>
    <w:rsid w:val="00C77223"/>
    <w:rsid w:val="00C814A6"/>
    <w:rsid w:val="00C8151A"/>
    <w:rsid w:val="00C85496"/>
    <w:rsid w:val="00C85EB0"/>
    <w:rsid w:val="00C922E8"/>
    <w:rsid w:val="00C92DFF"/>
    <w:rsid w:val="00C939BC"/>
    <w:rsid w:val="00C94548"/>
    <w:rsid w:val="00C957F1"/>
    <w:rsid w:val="00CA541C"/>
    <w:rsid w:val="00CB54B8"/>
    <w:rsid w:val="00CB5680"/>
    <w:rsid w:val="00CB678E"/>
    <w:rsid w:val="00CC41FC"/>
    <w:rsid w:val="00CC52C7"/>
    <w:rsid w:val="00CC6617"/>
    <w:rsid w:val="00CD03EA"/>
    <w:rsid w:val="00CD4B08"/>
    <w:rsid w:val="00CD53BF"/>
    <w:rsid w:val="00CD73A7"/>
    <w:rsid w:val="00CE3C77"/>
    <w:rsid w:val="00CE79DF"/>
    <w:rsid w:val="00CF543A"/>
    <w:rsid w:val="00CF6980"/>
    <w:rsid w:val="00D04BB2"/>
    <w:rsid w:val="00D1009B"/>
    <w:rsid w:val="00D13087"/>
    <w:rsid w:val="00D207C2"/>
    <w:rsid w:val="00D22B97"/>
    <w:rsid w:val="00D22CB3"/>
    <w:rsid w:val="00D2613F"/>
    <w:rsid w:val="00D433F5"/>
    <w:rsid w:val="00D447F4"/>
    <w:rsid w:val="00D45DB4"/>
    <w:rsid w:val="00D4786B"/>
    <w:rsid w:val="00D47B33"/>
    <w:rsid w:val="00D50ED6"/>
    <w:rsid w:val="00D51346"/>
    <w:rsid w:val="00D53B12"/>
    <w:rsid w:val="00D54AD8"/>
    <w:rsid w:val="00D55365"/>
    <w:rsid w:val="00D563E3"/>
    <w:rsid w:val="00D56523"/>
    <w:rsid w:val="00D57B52"/>
    <w:rsid w:val="00D60303"/>
    <w:rsid w:val="00D60928"/>
    <w:rsid w:val="00D675FA"/>
    <w:rsid w:val="00D72775"/>
    <w:rsid w:val="00D7281F"/>
    <w:rsid w:val="00D74787"/>
    <w:rsid w:val="00D749A0"/>
    <w:rsid w:val="00D75D9B"/>
    <w:rsid w:val="00D77085"/>
    <w:rsid w:val="00D77B4C"/>
    <w:rsid w:val="00D84151"/>
    <w:rsid w:val="00D841D5"/>
    <w:rsid w:val="00D84FEB"/>
    <w:rsid w:val="00D8566B"/>
    <w:rsid w:val="00D86545"/>
    <w:rsid w:val="00D90508"/>
    <w:rsid w:val="00D912F8"/>
    <w:rsid w:val="00D934B4"/>
    <w:rsid w:val="00D93E26"/>
    <w:rsid w:val="00D9658F"/>
    <w:rsid w:val="00D973C6"/>
    <w:rsid w:val="00D9761A"/>
    <w:rsid w:val="00DA11FD"/>
    <w:rsid w:val="00DA1ACF"/>
    <w:rsid w:val="00DA3200"/>
    <w:rsid w:val="00DA3D7E"/>
    <w:rsid w:val="00DA472C"/>
    <w:rsid w:val="00DA59B8"/>
    <w:rsid w:val="00DA6EFF"/>
    <w:rsid w:val="00DB1137"/>
    <w:rsid w:val="00DB230C"/>
    <w:rsid w:val="00DB4033"/>
    <w:rsid w:val="00DB59D7"/>
    <w:rsid w:val="00DB5EE3"/>
    <w:rsid w:val="00DB61D0"/>
    <w:rsid w:val="00DC1DBC"/>
    <w:rsid w:val="00DC702D"/>
    <w:rsid w:val="00DD10BB"/>
    <w:rsid w:val="00DD1CAD"/>
    <w:rsid w:val="00DD7222"/>
    <w:rsid w:val="00DE034F"/>
    <w:rsid w:val="00DE0C1B"/>
    <w:rsid w:val="00DE17A3"/>
    <w:rsid w:val="00DE3AB7"/>
    <w:rsid w:val="00DE63D1"/>
    <w:rsid w:val="00DF0B08"/>
    <w:rsid w:val="00DF16E4"/>
    <w:rsid w:val="00DF35CF"/>
    <w:rsid w:val="00DF7052"/>
    <w:rsid w:val="00E04407"/>
    <w:rsid w:val="00E05A67"/>
    <w:rsid w:val="00E06626"/>
    <w:rsid w:val="00E11778"/>
    <w:rsid w:val="00E17C86"/>
    <w:rsid w:val="00E205AD"/>
    <w:rsid w:val="00E20CCC"/>
    <w:rsid w:val="00E2370A"/>
    <w:rsid w:val="00E27A51"/>
    <w:rsid w:val="00E35814"/>
    <w:rsid w:val="00E36C71"/>
    <w:rsid w:val="00E40825"/>
    <w:rsid w:val="00E41DBC"/>
    <w:rsid w:val="00E438D5"/>
    <w:rsid w:val="00E43A0F"/>
    <w:rsid w:val="00E46F01"/>
    <w:rsid w:val="00E525C3"/>
    <w:rsid w:val="00E552A1"/>
    <w:rsid w:val="00E5602D"/>
    <w:rsid w:val="00E56A2A"/>
    <w:rsid w:val="00E57620"/>
    <w:rsid w:val="00E6658E"/>
    <w:rsid w:val="00E67441"/>
    <w:rsid w:val="00E732CB"/>
    <w:rsid w:val="00E7792C"/>
    <w:rsid w:val="00E806E1"/>
    <w:rsid w:val="00E834C3"/>
    <w:rsid w:val="00E87E8F"/>
    <w:rsid w:val="00E91D32"/>
    <w:rsid w:val="00E91EFD"/>
    <w:rsid w:val="00E93FFB"/>
    <w:rsid w:val="00E96040"/>
    <w:rsid w:val="00E9731C"/>
    <w:rsid w:val="00E97788"/>
    <w:rsid w:val="00EA0040"/>
    <w:rsid w:val="00EA2CF1"/>
    <w:rsid w:val="00EA7BD8"/>
    <w:rsid w:val="00EB2C8E"/>
    <w:rsid w:val="00EB3261"/>
    <w:rsid w:val="00EB5252"/>
    <w:rsid w:val="00EC0DB8"/>
    <w:rsid w:val="00EC2979"/>
    <w:rsid w:val="00ED1880"/>
    <w:rsid w:val="00ED3BAA"/>
    <w:rsid w:val="00ED3F42"/>
    <w:rsid w:val="00ED449B"/>
    <w:rsid w:val="00ED52C6"/>
    <w:rsid w:val="00EE3F75"/>
    <w:rsid w:val="00EE4B2F"/>
    <w:rsid w:val="00EE5660"/>
    <w:rsid w:val="00F028C1"/>
    <w:rsid w:val="00F04718"/>
    <w:rsid w:val="00F06D48"/>
    <w:rsid w:val="00F06E38"/>
    <w:rsid w:val="00F076DC"/>
    <w:rsid w:val="00F11191"/>
    <w:rsid w:val="00F12782"/>
    <w:rsid w:val="00F13AAF"/>
    <w:rsid w:val="00F14F80"/>
    <w:rsid w:val="00F16E1A"/>
    <w:rsid w:val="00F16E3B"/>
    <w:rsid w:val="00F207F0"/>
    <w:rsid w:val="00F22B1B"/>
    <w:rsid w:val="00F27529"/>
    <w:rsid w:val="00F3049D"/>
    <w:rsid w:val="00F31E70"/>
    <w:rsid w:val="00F35510"/>
    <w:rsid w:val="00F36B0F"/>
    <w:rsid w:val="00F37B1C"/>
    <w:rsid w:val="00F41A94"/>
    <w:rsid w:val="00F53772"/>
    <w:rsid w:val="00F70A6A"/>
    <w:rsid w:val="00F72F21"/>
    <w:rsid w:val="00F72F6C"/>
    <w:rsid w:val="00F73137"/>
    <w:rsid w:val="00F755CA"/>
    <w:rsid w:val="00F77B5B"/>
    <w:rsid w:val="00F86AFB"/>
    <w:rsid w:val="00F91C08"/>
    <w:rsid w:val="00F92B25"/>
    <w:rsid w:val="00F970D7"/>
    <w:rsid w:val="00F97EB2"/>
    <w:rsid w:val="00FA136B"/>
    <w:rsid w:val="00FA4390"/>
    <w:rsid w:val="00FA4D57"/>
    <w:rsid w:val="00FA4FC0"/>
    <w:rsid w:val="00FA61E8"/>
    <w:rsid w:val="00FA6847"/>
    <w:rsid w:val="00FA6A1B"/>
    <w:rsid w:val="00FB09D5"/>
    <w:rsid w:val="00FB403A"/>
    <w:rsid w:val="00FB4201"/>
    <w:rsid w:val="00FC66EE"/>
    <w:rsid w:val="00FC6DC8"/>
    <w:rsid w:val="00FD136B"/>
    <w:rsid w:val="00FD6273"/>
    <w:rsid w:val="00FE0673"/>
    <w:rsid w:val="00FF26E1"/>
    <w:rsid w:val="00FF389F"/>
    <w:rsid w:val="00FF38A5"/>
    <w:rsid w:val="00FF6D8B"/>
    <w:rsid w:val="00FF7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F705B7-E31F-4450-B298-E6B20100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DA4"/>
    <w:pPr>
      <w:widowControl w:val="0"/>
      <w:jc w:val="both"/>
    </w:pPr>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62DA4"/>
    <w:pPr>
      <w:widowControl/>
    </w:pPr>
    <w:rPr>
      <w:noProof w:val="0"/>
    </w:rPr>
  </w:style>
  <w:style w:type="character" w:styleId="PageNumber">
    <w:name w:val="page number"/>
    <w:basedOn w:val="DefaultParagraphFont"/>
    <w:rsid w:val="00862DA4"/>
  </w:style>
  <w:style w:type="paragraph" w:styleId="Footer">
    <w:name w:val="footer"/>
    <w:basedOn w:val="Normal"/>
    <w:rsid w:val="00862DA4"/>
    <w:pPr>
      <w:tabs>
        <w:tab w:val="center" w:pos="4320"/>
        <w:tab w:val="right" w:pos="8640"/>
      </w:tabs>
    </w:pPr>
    <w:rPr>
      <w:noProof w:val="0"/>
    </w:rPr>
  </w:style>
  <w:style w:type="paragraph" w:customStyle="1" w:styleId="MHH1">
    <w:name w:val="MH_H1"/>
    <w:basedOn w:val="Normal"/>
    <w:next w:val="Normal"/>
    <w:autoRedefine/>
    <w:rsid w:val="0054375C"/>
    <w:pPr>
      <w:spacing w:before="60" w:after="60"/>
      <w:jc w:val="center"/>
    </w:pPr>
    <w:rPr>
      <w:rFonts w:ascii="Arial" w:hAnsi="Arial" w:cs="Arial"/>
      <w:b/>
      <w:bCs/>
      <w:caps/>
      <w:color w:val="0000FF"/>
      <w:spacing w:val="20"/>
      <w:sz w:val="30"/>
      <w:szCs w:val="32"/>
    </w:rPr>
  </w:style>
  <w:style w:type="paragraph" w:customStyle="1" w:styleId="MHmaso">
    <w:name w:val="MH_maso"/>
    <w:basedOn w:val="MHH1"/>
    <w:next w:val="Normal"/>
    <w:autoRedefine/>
    <w:rsid w:val="00E56A2A"/>
    <w:pPr>
      <w:spacing w:before="0"/>
    </w:pPr>
    <w:rPr>
      <w:caps w:val="0"/>
      <w:sz w:val="26"/>
      <w:szCs w:val="26"/>
    </w:rPr>
  </w:style>
  <w:style w:type="paragraph" w:customStyle="1" w:styleId="MHNum">
    <w:name w:val="MH_Num"/>
    <w:basedOn w:val="Normal"/>
    <w:autoRedefine/>
    <w:rsid w:val="00F72F6C"/>
    <w:pPr>
      <w:spacing w:before="40" w:after="60"/>
      <w:jc w:val="left"/>
    </w:pPr>
    <w:rPr>
      <w:bCs/>
      <w:color w:val="0000FF"/>
    </w:rPr>
  </w:style>
  <w:style w:type="paragraph" w:customStyle="1" w:styleId="MHH2">
    <w:name w:val="MH_H2"/>
    <w:basedOn w:val="Normal"/>
    <w:next w:val="Normal"/>
    <w:autoRedefine/>
    <w:rsid w:val="00FA4FC0"/>
    <w:pPr>
      <w:numPr>
        <w:numId w:val="5"/>
      </w:numPr>
      <w:jc w:val="left"/>
    </w:pPr>
    <w:rPr>
      <w:b/>
      <w:bCs/>
      <w:iCs/>
      <w:color w:val="0000FF"/>
      <w:sz w:val="28"/>
      <w:szCs w:val="28"/>
      <w:u w:val="single"/>
    </w:rPr>
  </w:style>
  <w:style w:type="paragraph" w:styleId="Header">
    <w:name w:val="header"/>
    <w:basedOn w:val="Normal"/>
    <w:rsid w:val="00862DA4"/>
    <w:pPr>
      <w:tabs>
        <w:tab w:val="center" w:pos="4320"/>
        <w:tab w:val="right" w:pos="8640"/>
      </w:tabs>
    </w:pPr>
  </w:style>
  <w:style w:type="paragraph" w:customStyle="1" w:styleId="hbookhead3">
    <w:name w:val="h/book head 3"/>
    <w:basedOn w:val="Normal"/>
    <w:rsid w:val="00D75D9B"/>
    <w:pPr>
      <w:keepNext/>
      <w:widowControl/>
      <w:spacing w:before="160" w:after="120"/>
      <w:jc w:val="left"/>
      <w:outlineLvl w:val="3"/>
    </w:pPr>
    <w:rPr>
      <w:rFonts w:ascii="Arial" w:eastAsia="Times" w:hAnsi="Arial" w:cs="Arial"/>
      <w:b/>
      <w:bCs/>
      <w:noProof w:val="0"/>
      <w:sz w:val="20"/>
      <w:szCs w:val="20"/>
      <w:lang w:val="en-GB"/>
    </w:rPr>
  </w:style>
  <w:style w:type="paragraph" w:customStyle="1" w:styleId="chuong">
    <w:name w:val="chuong"/>
    <w:basedOn w:val="Normal"/>
    <w:rsid w:val="00485146"/>
    <w:pPr>
      <w:widowControl/>
      <w:tabs>
        <w:tab w:val="left" w:pos="851"/>
        <w:tab w:val="left" w:pos="8647"/>
      </w:tabs>
    </w:pPr>
    <w:rPr>
      <w:rFonts w:ascii="VNI-Times" w:hAnsi="VNI-Times"/>
      <w:noProof w:val="0"/>
      <w:szCs w:val="20"/>
    </w:rPr>
  </w:style>
  <w:style w:type="paragraph" w:styleId="BodyText2">
    <w:name w:val="Body Text 2"/>
    <w:basedOn w:val="Normal"/>
    <w:rsid w:val="00B24F58"/>
    <w:pPr>
      <w:widowControl/>
      <w:jc w:val="left"/>
    </w:pPr>
    <w:rPr>
      <w:rFonts w:ascii="VNI-Times" w:hAnsi="VNI-Times"/>
      <w:b/>
      <w:noProof w:val="0"/>
      <w:sz w:val="20"/>
      <w:szCs w:val="20"/>
    </w:rPr>
  </w:style>
  <w:style w:type="paragraph" w:styleId="PlainText">
    <w:name w:val="Plain Text"/>
    <w:basedOn w:val="Normal"/>
    <w:rsid w:val="00BD5E7F"/>
    <w:pPr>
      <w:widowControl/>
      <w:jc w:val="left"/>
    </w:pPr>
    <w:rPr>
      <w:rFonts w:ascii="Courier New" w:hAnsi="Courier New" w:cs="Courier New"/>
      <w:noProof w:val="0"/>
      <w:sz w:val="20"/>
      <w:szCs w:val="20"/>
    </w:rPr>
  </w:style>
  <w:style w:type="character" w:styleId="Hyperlink">
    <w:name w:val="Hyperlink"/>
    <w:rsid w:val="00BB6690"/>
    <w:rPr>
      <w:color w:val="0000FF"/>
      <w:u w:val="single"/>
    </w:rPr>
  </w:style>
  <w:style w:type="table" w:styleId="TableGrid">
    <w:name w:val="Table Grid"/>
    <w:basedOn w:val="TableNormal"/>
    <w:uiPriority w:val="59"/>
    <w:rsid w:val="00805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3DD"/>
    <w:pPr>
      <w:ind w:left="720"/>
      <w:contextualSpacing/>
    </w:pPr>
  </w:style>
  <w:style w:type="paragraph" w:styleId="BalloonText">
    <w:name w:val="Balloon Text"/>
    <w:basedOn w:val="Normal"/>
    <w:link w:val="BalloonTextChar"/>
    <w:uiPriority w:val="99"/>
    <w:semiHidden/>
    <w:unhideWhenUsed/>
    <w:rsid w:val="00D973C6"/>
    <w:rPr>
      <w:rFonts w:ascii="Tahoma" w:hAnsi="Tahoma" w:cs="Tahoma"/>
      <w:sz w:val="16"/>
      <w:szCs w:val="16"/>
    </w:rPr>
  </w:style>
  <w:style w:type="character" w:customStyle="1" w:styleId="BalloonTextChar">
    <w:name w:val="Balloon Text Char"/>
    <w:basedOn w:val="DefaultParagraphFont"/>
    <w:link w:val="BalloonText"/>
    <w:uiPriority w:val="99"/>
    <w:semiHidden/>
    <w:rsid w:val="00D973C6"/>
    <w:rPr>
      <w:rFonts w:ascii="Tahoma" w:hAnsi="Tahoma" w:cs="Tahoma"/>
      <w:noProof/>
      <w:sz w:val="16"/>
      <w:szCs w:val="16"/>
    </w:rPr>
  </w:style>
  <w:style w:type="paragraph" w:customStyle="1" w:styleId="TableParagraph">
    <w:name w:val="Table Paragraph"/>
    <w:basedOn w:val="Normal"/>
    <w:uiPriority w:val="1"/>
    <w:qFormat/>
    <w:rsid w:val="00DF0B08"/>
    <w:pPr>
      <w:jc w:val="left"/>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51446">
      <w:bodyDiv w:val="1"/>
      <w:marLeft w:val="0"/>
      <w:marRight w:val="0"/>
      <w:marTop w:val="0"/>
      <w:marBottom w:val="0"/>
      <w:divBdr>
        <w:top w:val="none" w:sz="0" w:space="0" w:color="auto"/>
        <w:left w:val="none" w:sz="0" w:space="0" w:color="auto"/>
        <w:bottom w:val="none" w:sz="0" w:space="0" w:color="auto"/>
        <w:right w:val="none" w:sz="0" w:space="0" w:color="auto"/>
      </w:divBdr>
    </w:div>
    <w:div w:id="19540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indt@yahoo.com" TargetMode="External"/><Relationship Id="rId4" Type="http://schemas.openxmlformats.org/officeDocument/2006/relationships/settings" Target="settings.xml"/><Relationship Id="rId9" Type="http://schemas.openxmlformats.org/officeDocument/2006/relationships/hyperlink" Target="mailto:dttin@hcmut.edu.vn"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Nguyen%20Tan%20Tien\Lecture\De%20cuong%20mon%20hoc\Mau%20DCCT\decuong_mh_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8B1B-F0D3-400E-8EFB-D54A0AA2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decuong_mh_2008.dot</Template>
  <TotalTime>213</TotalTime>
  <Pages>12</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Đề cương môn học</vt:lpstr>
    </vt:vector>
  </TitlesOfParts>
  <Company>Phong Dao Tao</Company>
  <LinksUpToDate>false</LinksUpToDate>
  <CharactersWithSpaces>22246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subject/>
  <dc:creator>Me</dc:creator>
  <cp:keywords/>
  <dc:description/>
  <cp:lastModifiedBy>User</cp:lastModifiedBy>
  <cp:revision>60</cp:revision>
  <cp:lastPrinted>2019-05-07T03:16:00Z</cp:lastPrinted>
  <dcterms:created xsi:type="dcterms:W3CDTF">2018-12-24T03:16:00Z</dcterms:created>
  <dcterms:modified xsi:type="dcterms:W3CDTF">2019-08-15T05:10:00Z</dcterms:modified>
</cp:coreProperties>
</file>